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8F916" w14:textId="77777777" w:rsidR="00997CDA" w:rsidRPr="00BF6D6E" w:rsidRDefault="00DF1EE8" w:rsidP="00821D82">
      <w:pPr>
        <w:rPr>
          <w:rFonts w:cs="Cambria"/>
          <w:b/>
          <w:bCs/>
          <w:noProof/>
          <w:sz w:val="24"/>
          <w:lang w:eastAsia="fi-FI"/>
        </w:rPr>
      </w:pPr>
      <w:r>
        <w:rPr>
          <w:rFonts w:cs="Cambria"/>
          <w:b/>
          <w:bCs/>
          <w:noProof/>
          <w:sz w:val="24"/>
          <w:lang w:eastAsia="fi-FI"/>
        </w:rPr>
        <w:t>Ylemmän</w:t>
      </w:r>
      <w:r w:rsidR="00821D82" w:rsidRPr="00DF1EE8">
        <w:rPr>
          <w:rFonts w:cs="Cambria"/>
          <w:b/>
          <w:bCs/>
          <w:noProof/>
          <w:sz w:val="24"/>
          <w:lang w:eastAsia="fi-FI"/>
        </w:rPr>
        <w:t xml:space="preserve"> </w:t>
      </w:r>
      <w:r>
        <w:rPr>
          <w:rFonts w:cs="Cambria"/>
          <w:b/>
          <w:bCs/>
          <w:noProof/>
          <w:sz w:val="24"/>
          <w:lang w:eastAsia="fi-FI"/>
        </w:rPr>
        <w:t>korkeakoulututkinnon</w:t>
      </w:r>
      <w:r w:rsidR="00821D82" w:rsidRPr="00DF1EE8">
        <w:rPr>
          <w:rFonts w:cs="Cambria"/>
          <w:b/>
          <w:bCs/>
          <w:noProof/>
          <w:sz w:val="24"/>
          <w:lang w:eastAsia="fi-FI"/>
        </w:rPr>
        <w:t xml:space="preserve"> </w:t>
      </w:r>
      <w:r>
        <w:rPr>
          <w:rFonts w:cs="Cambria"/>
          <w:b/>
          <w:bCs/>
          <w:noProof/>
          <w:sz w:val="24"/>
          <w:lang w:eastAsia="fi-FI"/>
        </w:rPr>
        <w:t>opinnäytteen</w:t>
      </w:r>
      <w:r w:rsidR="00821D82" w:rsidRPr="00DF1EE8">
        <w:rPr>
          <w:rFonts w:cs="Cambria"/>
          <w:b/>
          <w:bCs/>
          <w:noProof/>
          <w:sz w:val="24"/>
          <w:lang w:eastAsia="fi-FI"/>
        </w:rPr>
        <w:t xml:space="preserve"> </w:t>
      </w:r>
      <w:r>
        <w:rPr>
          <w:rFonts w:cs="Cambria"/>
          <w:b/>
          <w:bCs/>
          <w:noProof/>
          <w:sz w:val="24"/>
          <w:lang w:eastAsia="fi-FI"/>
        </w:rPr>
        <w:t>ohjaussuunnitelma</w:t>
      </w:r>
      <w:r w:rsidR="00997CDA">
        <w:rPr>
          <w:rFonts w:cs="Cambria"/>
          <w:b/>
          <w:bCs/>
          <w:noProof/>
          <w:sz w:val="24"/>
          <w:lang w:eastAsia="fi-FI"/>
        </w:rPr>
        <w:t xml:space="preserve"> </w:t>
      </w:r>
      <w:r w:rsidR="00BF6D6E">
        <w:rPr>
          <w:rFonts w:cs="Cambria"/>
          <w:b/>
          <w:bCs/>
          <w:noProof/>
          <w:sz w:val="24"/>
          <w:lang w:eastAsia="fi-FI"/>
        </w:rPr>
        <w:t xml:space="preserve">ja ehdotus tarkastajista </w:t>
      </w:r>
      <w:r w:rsidR="00997CDA">
        <w:rPr>
          <w:rFonts w:cs="Cambria"/>
          <w:b/>
          <w:bCs/>
          <w:noProof/>
          <w:sz w:val="24"/>
          <w:lang w:eastAsia="fi-FI"/>
        </w:rPr>
        <w:t xml:space="preserve">/ </w:t>
      </w:r>
      <w:r w:rsidR="00997CDA" w:rsidRPr="00BF6D6E">
        <w:rPr>
          <w:rFonts w:cs="Cambria"/>
          <w:bCs/>
          <w:noProof/>
          <w:sz w:val="24"/>
          <w:lang w:eastAsia="fi-FI"/>
        </w:rPr>
        <w:t>Thesis Supervision Plan (master’s thesis)</w:t>
      </w:r>
      <w:r w:rsidR="00BF6D6E" w:rsidRPr="00BF6D6E">
        <w:rPr>
          <w:rFonts w:cs="Cambria"/>
          <w:bCs/>
          <w:noProof/>
          <w:sz w:val="24"/>
          <w:lang w:eastAsia="fi-FI"/>
        </w:rPr>
        <w:t xml:space="preserve"> and Proposal of Examiners</w:t>
      </w:r>
    </w:p>
    <w:p w14:paraId="5D88B235" w14:textId="77777777" w:rsidR="00B674DD" w:rsidRPr="00BF6D6E" w:rsidRDefault="00B674DD" w:rsidP="00821D82">
      <w:pPr>
        <w:rPr>
          <w:rFonts w:cs="Cambria"/>
          <w:b/>
          <w:bCs/>
          <w:noProof/>
          <w:lang w:eastAsia="fi-FI"/>
        </w:rPr>
      </w:pPr>
    </w:p>
    <w:p w14:paraId="602986C6" w14:textId="77777777" w:rsidR="00821D82" w:rsidRDefault="00821D82" w:rsidP="00B674DD">
      <w:r>
        <w:t>Ohjaajan sopiminen ja mahdollinen tarkastajien ehdottaminen opinnäyteprosessin alussa</w:t>
      </w:r>
      <w:r w:rsidR="00B674DD">
        <w:t>.</w:t>
      </w:r>
      <w:r w:rsidR="00997CDA">
        <w:t xml:space="preserve"> / </w:t>
      </w:r>
    </w:p>
    <w:p w14:paraId="34244CDF" w14:textId="77777777" w:rsidR="00997CDA" w:rsidRPr="00997CDA" w:rsidRDefault="00997CDA" w:rsidP="00B674DD">
      <w:pPr>
        <w:rPr>
          <w:i/>
          <w:lang w:val="en-GB"/>
        </w:rPr>
      </w:pPr>
      <w:r w:rsidRPr="00997CDA">
        <w:rPr>
          <w:i/>
          <w:lang w:val="en-GB"/>
        </w:rPr>
        <w:t>Appointment of the thesis supervisor and possible nomination of examiners at the beginning of the thesis process.</w:t>
      </w:r>
    </w:p>
    <w:p w14:paraId="6FA5D2E9" w14:textId="77777777" w:rsidR="00821D82" w:rsidRPr="00C34A0A" w:rsidRDefault="00DF1EE8" w:rsidP="00DF1EE8">
      <w:pPr>
        <w:pStyle w:val="Subtitle"/>
        <w:rPr>
          <w:lang w:val="en-US"/>
        </w:rPr>
      </w:pPr>
      <w:r w:rsidRPr="00C34A0A">
        <w:rPr>
          <w:lang w:val="en-US"/>
        </w:rPr>
        <w:t>Opiskelijan taustatiedot</w:t>
      </w:r>
      <w:r w:rsidR="00C34A0A" w:rsidRPr="00C34A0A">
        <w:rPr>
          <w:lang w:val="en-US"/>
        </w:rPr>
        <w:t xml:space="preserve"> / </w:t>
      </w:r>
      <w:r w:rsidR="00997CDA" w:rsidRPr="00997CDA">
        <w:rPr>
          <w:rStyle w:val="tlid-translation"/>
          <w:rFonts w:cs="Cambria"/>
          <w:b w:val="0"/>
          <w:i/>
          <w:lang w:val="en-US"/>
        </w:rPr>
        <w:t>Student details</w:t>
      </w:r>
    </w:p>
    <w:tbl>
      <w:tblPr>
        <w:tblStyle w:val="TableGrid"/>
        <w:tblW w:w="10427" w:type="dxa"/>
        <w:tblLayout w:type="fixed"/>
        <w:tblLook w:val="04A0" w:firstRow="1" w:lastRow="0" w:firstColumn="1" w:lastColumn="0" w:noHBand="0" w:noVBand="1"/>
      </w:tblPr>
      <w:tblGrid>
        <w:gridCol w:w="4079"/>
        <w:gridCol w:w="6348"/>
      </w:tblGrid>
      <w:tr w:rsidR="00DF1EE8" w:rsidRPr="0028512F" w14:paraId="1EEC9A3B" w14:textId="77777777" w:rsidTr="00DF1EE8">
        <w:trPr>
          <w:trHeight w:hRule="exact" w:val="510"/>
        </w:trPr>
        <w:tc>
          <w:tcPr>
            <w:tcW w:w="4079" w:type="dxa"/>
          </w:tcPr>
          <w:p w14:paraId="479934EC" w14:textId="77777777" w:rsidR="00DF1EE8" w:rsidRPr="00997CDA" w:rsidRDefault="00DF1EE8" w:rsidP="00017614">
            <w:pPr>
              <w:pStyle w:val="TTYKentnKuvaus"/>
              <w:rPr>
                <w:lang w:val="en-GB"/>
              </w:rPr>
            </w:pPr>
            <w:r>
              <w:t>Sukunimi</w:t>
            </w:r>
            <w:r w:rsidR="00997CDA">
              <w:t xml:space="preserve"> / </w:t>
            </w:r>
            <w:r w:rsidR="00997CDA" w:rsidRPr="00997CDA">
              <w:rPr>
                <w:i/>
                <w:lang w:val="en-GB"/>
              </w:rPr>
              <w:t>Family name</w:t>
            </w:r>
          </w:p>
          <w:bookmarkStart w:id="0" w:name="Sukunimi"/>
          <w:p w14:paraId="5B901A60" w14:textId="4D8582B4" w:rsidR="00DF1EE8" w:rsidRPr="008850D7" w:rsidRDefault="0053191F" w:rsidP="00017614">
            <w:pPr>
              <w:rPr>
                <w:rStyle w:val="TTYLomakekentt10pt"/>
                <w:b/>
              </w:rPr>
            </w:pPr>
            <w:r>
              <w:rPr>
                <w:rStyle w:val="TTYLomakekentt10pt"/>
                <w:b/>
              </w:rPr>
              <w:fldChar w:fldCharType="begin">
                <w:ffData>
                  <w:name w:val="Sukunimi"/>
                  <w:enabled/>
                  <w:calcOnExit/>
                  <w:textInput>
                    <w:maxLength w:val="31"/>
                  </w:textInput>
                </w:ffData>
              </w:fldChar>
            </w:r>
            <w:r>
              <w:rPr>
                <w:rStyle w:val="TTYLomakekentt10pt"/>
                <w:b/>
              </w:rPr>
              <w:instrText xml:space="preserve"> FORMTEXT </w:instrText>
            </w:r>
            <w:r>
              <w:rPr>
                <w:rStyle w:val="TTYLomakekentt10pt"/>
                <w:b/>
              </w:rPr>
            </w:r>
            <w:r>
              <w:rPr>
                <w:rStyle w:val="TTYLomakekentt10pt"/>
                <w:b/>
              </w:rPr>
              <w:fldChar w:fldCharType="separate"/>
            </w:r>
            <w:r w:rsidR="00BF2F7A">
              <w:rPr>
                <w:rStyle w:val="TTYLomakekentt10pt"/>
                <w:b/>
                <w:noProof/>
              </w:rPr>
              <w:t>Ibrahim</w:t>
            </w:r>
            <w:r>
              <w:rPr>
                <w:rStyle w:val="TTYLomakekentt10pt"/>
                <w:b/>
              </w:rPr>
              <w:fldChar w:fldCharType="end"/>
            </w:r>
            <w:bookmarkEnd w:id="0"/>
          </w:p>
        </w:tc>
        <w:tc>
          <w:tcPr>
            <w:tcW w:w="6348" w:type="dxa"/>
          </w:tcPr>
          <w:p w14:paraId="4250AA25" w14:textId="77777777" w:rsidR="00DF1EE8" w:rsidRPr="00997CDA" w:rsidRDefault="00DF1EE8" w:rsidP="00017614">
            <w:pPr>
              <w:pStyle w:val="TTYKentnKuvaus"/>
              <w:rPr>
                <w:lang w:val="en-GB"/>
              </w:rPr>
            </w:pPr>
            <w:r w:rsidRPr="00BF2F7A">
              <w:rPr>
                <w:lang w:val="en-GB"/>
              </w:rPr>
              <w:t>Etunimet</w:t>
            </w:r>
            <w:r w:rsidR="00997CDA" w:rsidRPr="00BF2F7A">
              <w:rPr>
                <w:lang w:val="en-GB"/>
              </w:rPr>
              <w:t xml:space="preserve"> / </w:t>
            </w:r>
            <w:r w:rsidR="00997CDA" w:rsidRPr="00997CDA">
              <w:rPr>
                <w:i/>
                <w:lang w:val="en-GB"/>
              </w:rPr>
              <w:t>Given names(s)</w:t>
            </w:r>
          </w:p>
          <w:bookmarkStart w:id="1" w:name="Etunimet"/>
          <w:p w14:paraId="2B9C1C0B" w14:textId="6ECF940B" w:rsidR="00DF1EE8" w:rsidRPr="00BF2F7A" w:rsidRDefault="002F766C" w:rsidP="00017614">
            <w:pPr>
              <w:rPr>
                <w:rStyle w:val="TTYLomakekentt10pt"/>
                <w:lang w:val="en-GB"/>
              </w:rPr>
            </w:pPr>
            <w:r>
              <w:rPr>
                <w:rStyle w:val="TTYLomakekentt10pt"/>
              </w:rPr>
              <w:fldChar w:fldCharType="begin">
                <w:ffData>
                  <w:name w:val="Etunimet"/>
                  <w:enabled/>
                  <w:calcOnExit/>
                  <w:textInput>
                    <w:maxLength w:val="55"/>
                  </w:textInput>
                </w:ffData>
              </w:fldChar>
            </w:r>
            <w:r w:rsidRPr="00BF2F7A">
              <w:rPr>
                <w:rStyle w:val="TTYLomakekentt10pt"/>
                <w:lang w:val="en-GB"/>
              </w:rPr>
              <w:instrText xml:space="preserve"> FORMTEXT </w:instrText>
            </w:r>
            <w:r>
              <w:rPr>
                <w:rStyle w:val="TTYLomakekentt10pt"/>
              </w:rPr>
            </w:r>
            <w:r>
              <w:rPr>
                <w:rStyle w:val="TTYLomakekentt10pt"/>
              </w:rPr>
              <w:fldChar w:fldCharType="separate"/>
            </w:r>
            <w:r w:rsidR="00BF2F7A" w:rsidRPr="00BF2F7A">
              <w:rPr>
                <w:rStyle w:val="TTYLomakekentt10pt"/>
                <w:noProof/>
                <w:lang w:val="en-GB"/>
              </w:rPr>
              <w:t>Tarek</w:t>
            </w:r>
            <w:r>
              <w:rPr>
                <w:rStyle w:val="TTYLomakekentt10pt"/>
              </w:rPr>
              <w:fldChar w:fldCharType="end"/>
            </w:r>
            <w:bookmarkEnd w:id="1"/>
          </w:p>
        </w:tc>
      </w:tr>
      <w:tr w:rsidR="00DF1EE8" w:rsidRPr="00FF5861" w14:paraId="54C9A66D" w14:textId="77777777" w:rsidTr="00DF1EE8">
        <w:trPr>
          <w:trHeight w:hRule="exact" w:val="510"/>
        </w:trPr>
        <w:tc>
          <w:tcPr>
            <w:tcW w:w="4079" w:type="dxa"/>
          </w:tcPr>
          <w:p w14:paraId="75E580CD" w14:textId="77777777" w:rsidR="00DF1EE8" w:rsidRPr="00997CDA" w:rsidRDefault="00DF1EE8" w:rsidP="00DF1EE8">
            <w:pPr>
              <w:pStyle w:val="TTYKentnKuvaus"/>
              <w:rPr>
                <w:lang w:val="en-GB"/>
              </w:rPr>
            </w:pPr>
            <w:r w:rsidRPr="00E26E0D">
              <w:t>Opiskelijanumero</w:t>
            </w:r>
            <w:r w:rsidR="00997CDA">
              <w:t xml:space="preserve"> / </w:t>
            </w:r>
            <w:r w:rsidR="00997CDA" w:rsidRPr="00997CDA">
              <w:rPr>
                <w:i/>
                <w:lang w:val="en-GB"/>
              </w:rPr>
              <w:t>Student number</w:t>
            </w:r>
          </w:p>
          <w:bookmarkStart w:id="2" w:name="Opiskelijanumero"/>
          <w:p w14:paraId="008B4198" w14:textId="4F02014D" w:rsidR="00DF1EE8" w:rsidRPr="008850D7" w:rsidRDefault="0053191F" w:rsidP="00DF1EE8">
            <w:pPr>
              <w:rPr>
                <w:rStyle w:val="TTYLomakekentt10pt"/>
                <w:b/>
              </w:rPr>
            </w:pPr>
            <w:r>
              <w:rPr>
                <w:rStyle w:val="TTYLomakekentt10pt"/>
                <w:b/>
              </w:rPr>
              <w:fldChar w:fldCharType="begin">
                <w:ffData>
                  <w:name w:val="Opiskelijanumero"/>
                  <w:enabled/>
                  <w:calcOnExit/>
                  <w:textInput>
                    <w:maxLength w:val="13"/>
                  </w:textInput>
                </w:ffData>
              </w:fldChar>
            </w:r>
            <w:r>
              <w:rPr>
                <w:rStyle w:val="TTYLomakekentt10pt"/>
                <w:b/>
              </w:rPr>
              <w:instrText xml:space="preserve"> FORMTEXT </w:instrText>
            </w:r>
            <w:r>
              <w:rPr>
                <w:rStyle w:val="TTYLomakekentt10pt"/>
                <w:b/>
              </w:rPr>
            </w:r>
            <w:r>
              <w:rPr>
                <w:rStyle w:val="TTYLomakekentt10pt"/>
                <w:b/>
              </w:rPr>
              <w:fldChar w:fldCharType="separate"/>
            </w:r>
            <w:r w:rsidR="00BF2F7A" w:rsidRPr="00BF2F7A">
              <w:rPr>
                <w:rStyle w:val="TTYLomakekentt10pt"/>
                <w:b/>
                <w:noProof/>
              </w:rPr>
              <w:t>H293006</w:t>
            </w:r>
            <w:r>
              <w:rPr>
                <w:rStyle w:val="TTYLomakekentt10pt"/>
                <w:b/>
              </w:rPr>
              <w:fldChar w:fldCharType="end"/>
            </w:r>
            <w:bookmarkEnd w:id="2"/>
          </w:p>
        </w:tc>
        <w:tc>
          <w:tcPr>
            <w:tcW w:w="6348" w:type="dxa"/>
          </w:tcPr>
          <w:p w14:paraId="79602747" w14:textId="77777777" w:rsidR="00DF1EE8" w:rsidRPr="00997CDA" w:rsidRDefault="00DF1EE8" w:rsidP="00DF1EE8">
            <w:pPr>
              <w:pStyle w:val="TTYKentnKuvaus"/>
              <w:rPr>
                <w:lang w:val="en-GB"/>
              </w:rPr>
            </w:pPr>
            <w:r>
              <w:t>Puhelin</w:t>
            </w:r>
            <w:r w:rsidR="00997CDA">
              <w:t xml:space="preserve"> / </w:t>
            </w:r>
            <w:r w:rsidR="00997CDA" w:rsidRPr="00997CDA">
              <w:rPr>
                <w:i/>
                <w:lang w:val="en-GB"/>
              </w:rPr>
              <w:t>Phone number</w:t>
            </w:r>
          </w:p>
          <w:p w14:paraId="78CFBE6F" w14:textId="75D7550E" w:rsidR="00DF1EE8" w:rsidRPr="00DF39FF" w:rsidRDefault="00DF1EE8" w:rsidP="00DF1EE8">
            <w:pPr>
              <w:rPr>
                <w:rStyle w:val="TTYLomakekentt10pt"/>
              </w:rPr>
            </w:pPr>
            <w:r w:rsidRPr="00FF5861">
              <w:rPr>
                <w:rStyle w:val="TTYLomakekentt10pt"/>
              </w:rPr>
              <w:fldChar w:fldCharType="begin">
                <w:ffData>
                  <w:name w:val=""/>
                  <w:enabled/>
                  <w:calcOnExit w:val="0"/>
                  <w:textInput>
                    <w:maxLength w:val="30"/>
                  </w:textInput>
                </w:ffData>
              </w:fldChar>
            </w:r>
            <w:r w:rsidRPr="00FF5861">
              <w:rPr>
                <w:rStyle w:val="TTYLomakekentt10pt"/>
              </w:rPr>
              <w:instrText xml:space="preserve"> FORMTEXT </w:instrText>
            </w:r>
            <w:r w:rsidRPr="00FF5861">
              <w:rPr>
                <w:rStyle w:val="TTYLomakekentt10pt"/>
              </w:rPr>
            </w:r>
            <w:r w:rsidRPr="00FF5861">
              <w:rPr>
                <w:rStyle w:val="TTYLomakekentt10pt"/>
              </w:rPr>
              <w:fldChar w:fldCharType="separate"/>
            </w:r>
            <w:r w:rsidR="00BF2F7A" w:rsidRPr="00BF2F7A">
              <w:rPr>
                <w:rStyle w:val="TTYLomakekentt10pt"/>
                <w:noProof/>
              </w:rPr>
              <w:t>+358417283374</w:t>
            </w:r>
            <w:r w:rsidRPr="00FF5861">
              <w:rPr>
                <w:rStyle w:val="TTYLomakekentt10pt"/>
              </w:rPr>
              <w:fldChar w:fldCharType="end"/>
            </w:r>
          </w:p>
        </w:tc>
      </w:tr>
      <w:tr w:rsidR="00DF1EE8" w:rsidRPr="00FF5861" w14:paraId="56F9A273" w14:textId="77777777" w:rsidTr="009E6FC5">
        <w:trPr>
          <w:trHeight w:hRule="exact" w:val="510"/>
        </w:trPr>
        <w:tc>
          <w:tcPr>
            <w:tcW w:w="10427" w:type="dxa"/>
            <w:gridSpan w:val="2"/>
          </w:tcPr>
          <w:p w14:paraId="57029869" w14:textId="77777777" w:rsidR="00DF1EE8" w:rsidRPr="00BF2F7A" w:rsidRDefault="00DF1EE8" w:rsidP="00DF1EE8">
            <w:pPr>
              <w:pStyle w:val="TTYKentnKuvaus"/>
            </w:pPr>
            <w:r>
              <w:t>Sähköposti</w:t>
            </w:r>
            <w:r w:rsidR="00997CDA">
              <w:t xml:space="preserve"> / </w:t>
            </w:r>
            <w:r w:rsidR="00997CDA" w:rsidRPr="00BF2F7A">
              <w:rPr>
                <w:i/>
              </w:rPr>
              <w:t>Email address</w:t>
            </w:r>
          </w:p>
          <w:p w14:paraId="199DD4CE" w14:textId="0C1815D6" w:rsidR="00DF1EE8" w:rsidRPr="00FF5861" w:rsidRDefault="00C16259" w:rsidP="00017614">
            <w:pPr>
              <w:rPr>
                <w:rStyle w:val="TTYLomakekentt10pt"/>
              </w:rPr>
            </w:pPr>
            <w:r>
              <w:rPr>
                <w:rStyle w:val="TTYLomakekentt10pt"/>
              </w:rPr>
              <w:fldChar w:fldCharType="begin">
                <w:ffData>
                  <w:name w:val=""/>
                  <w:enabled/>
                  <w:calcOnExit w:val="0"/>
                  <w:textInput>
                    <w:maxLength w:val="90"/>
                  </w:textInput>
                </w:ffData>
              </w:fldChar>
            </w:r>
            <w:r>
              <w:rPr>
                <w:rStyle w:val="TTYLomakekentt10pt"/>
              </w:rPr>
              <w:instrText xml:space="preserve"> FORMTEXT </w:instrText>
            </w:r>
            <w:r>
              <w:rPr>
                <w:rStyle w:val="TTYLomakekentt10pt"/>
              </w:rPr>
            </w:r>
            <w:r>
              <w:rPr>
                <w:rStyle w:val="TTYLomakekentt10pt"/>
              </w:rPr>
              <w:fldChar w:fldCharType="separate"/>
            </w:r>
            <w:r w:rsidR="00BF2F7A">
              <w:rPr>
                <w:rStyle w:val="TTYLomakekentt10pt"/>
                <w:noProof/>
              </w:rPr>
              <w:t>tarek.ibrahim@tuni.fi</w:t>
            </w:r>
            <w:r>
              <w:rPr>
                <w:rStyle w:val="TTYLomakekentt10pt"/>
              </w:rPr>
              <w:fldChar w:fldCharType="end"/>
            </w:r>
          </w:p>
        </w:tc>
      </w:tr>
      <w:tr w:rsidR="00821D82" w:rsidRPr="0028512F" w14:paraId="77E533E8" w14:textId="77777777" w:rsidTr="00DF1EE8">
        <w:tc>
          <w:tcPr>
            <w:tcW w:w="4079" w:type="dxa"/>
          </w:tcPr>
          <w:p w14:paraId="41D9F7C9" w14:textId="77777777" w:rsidR="00DF1EE8" w:rsidRPr="00997CDA" w:rsidRDefault="00DF1EE8" w:rsidP="00DF1EE8">
            <w:pPr>
              <w:pStyle w:val="TTYKentnKuvaus"/>
              <w:rPr>
                <w:i/>
                <w:lang w:val="en-GB"/>
              </w:rPr>
            </w:pPr>
            <w:r w:rsidRPr="00BF2F7A">
              <w:rPr>
                <w:lang w:val="en-GB"/>
              </w:rPr>
              <w:t>Tutkinto-ohjelma</w:t>
            </w:r>
            <w:r w:rsidR="00997CDA" w:rsidRPr="00BF2F7A">
              <w:rPr>
                <w:lang w:val="en-GB"/>
              </w:rPr>
              <w:t xml:space="preserve"> / </w:t>
            </w:r>
            <w:r w:rsidR="00997CDA" w:rsidRPr="00997CDA">
              <w:rPr>
                <w:i/>
                <w:lang w:val="en-GB"/>
              </w:rPr>
              <w:t>Degree programme</w:t>
            </w:r>
          </w:p>
          <w:p w14:paraId="6203A3F9" w14:textId="05D9A137" w:rsidR="00821D82" w:rsidRPr="00BF2F7A" w:rsidRDefault="00C16259" w:rsidP="00DF1EE8">
            <w:pPr>
              <w:spacing w:line="276" w:lineRule="auto"/>
              <w:rPr>
                <w:rFonts w:ascii="Arial" w:hAnsi="Arial" w:cs="Arial"/>
                <w:sz w:val="22"/>
                <w:szCs w:val="22"/>
                <w:lang w:val="en-GB"/>
              </w:rPr>
            </w:pPr>
            <w:r>
              <w:rPr>
                <w:rStyle w:val="TTYLomakekentt10pt"/>
              </w:rPr>
              <w:fldChar w:fldCharType="begin">
                <w:ffData>
                  <w:name w:val=""/>
                  <w:enabled/>
                  <w:calcOnExit w:val="0"/>
                  <w:textInput>
                    <w:maxLength w:val="31"/>
                  </w:textInput>
                </w:ffData>
              </w:fldChar>
            </w:r>
            <w:r w:rsidRPr="00BF2F7A">
              <w:rPr>
                <w:rStyle w:val="TTYLomakekentt10pt"/>
                <w:lang w:val="en-GB"/>
              </w:rPr>
              <w:instrText xml:space="preserve"> FORMTEXT </w:instrText>
            </w:r>
            <w:r>
              <w:rPr>
                <w:rStyle w:val="TTYLomakekentt10pt"/>
              </w:rPr>
            </w:r>
            <w:r>
              <w:rPr>
                <w:rStyle w:val="TTYLomakekentt10pt"/>
              </w:rPr>
              <w:fldChar w:fldCharType="separate"/>
            </w:r>
            <w:r w:rsidR="00BF2F7A" w:rsidRPr="00BF2F7A">
              <w:rPr>
                <w:rStyle w:val="TTYLomakekentt10pt"/>
                <w:noProof/>
                <w:lang w:val="en-GB"/>
              </w:rPr>
              <w:t>M</w:t>
            </w:r>
            <w:r w:rsidR="00BF2F7A">
              <w:rPr>
                <w:rStyle w:val="TTYLomakekentt10pt"/>
                <w:noProof/>
                <w:lang w:val="en-GB"/>
              </w:rPr>
              <w:t>Sc</w:t>
            </w:r>
            <w:r w:rsidR="00BF2F7A" w:rsidRPr="00BF2F7A">
              <w:rPr>
                <w:rStyle w:val="TTYLomakekentt10pt"/>
                <w:noProof/>
                <w:lang w:val="en-GB"/>
              </w:rPr>
              <w:t xml:space="preserve"> in Informati</w:t>
            </w:r>
            <w:r w:rsidR="00BF2F7A">
              <w:rPr>
                <w:rStyle w:val="TTYLomakekentt10pt"/>
                <w:noProof/>
                <w:lang w:val="en-GB"/>
              </w:rPr>
              <w:t>on Technology</w:t>
            </w:r>
            <w:r>
              <w:rPr>
                <w:rStyle w:val="TTYLomakekentt10pt"/>
              </w:rPr>
              <w:fldChar w:fldCharType="end"/>
            </w:r>
          </w:p>
        </w:tc>
        <w:tc>
          <w:tcPr>
            <w:tcW w:w="6348" w:type="dxa"/>
          </w:tcPr>
          <w:p w14:paraId="40B66C03" w14:textId="77777777" w:rsidR="00DF1EE8" w:rsidRPr="00BF2F7A" w:rsidRDefault="00DF1EE8" w:rsidP="00DF1EE8">
            <w:pPr>
              <w:pStyle w:val="TTYKentnKuvaus"/>
              <w:rPr>
                <w:lang w:val="en-GB"/>
              </w:rPr>
            </w:pPr>
            <w:r w:rsidRPr="00BF2F7A">
              <w:rPr>
                <w:lang w:val="en-GB"/>
              </w:rPr>
              <w:t>Opintosuunta</w:t>
            </w:r>
            <w:r w:rsidR="00997CDA" w:rsidRPr="00BF2F7A">
              <w:rPr>
                <w:lang w:val="en-GB"/>
              </w:rPr>
              <w:t xml:space="preserve"> / </w:t>
            </w:r>
            <w:r w:rsidR="00997CDA" w:rsidRPr="00997CDA">
              <w:rPr>
                <w:i/>
                <w:lang w:val="en-GB"/>
              </w:rPr>
              <w:t>Specialisation</w:t>
            </w:r>
          </w:p>
          <w:p w14:paraId="315A7FCA" w14:textId="67BFDC54" w:rsidR="00821D82" w:rsidRPr="00BF2F7A" w:rsidRDefault="00300BD8" w:rsidP="00DF1EE8">
            <w:pPr>
              <w:pStyle w:val="TTYKentnKuvaus"/>
              <w:rPr>
                <w:rFonts w:ascii="Arial" w:hAnsi="Arial" w:cs="Arial"/>
                <w:sz w:val="22"/>
                <w:szCs w:val="22"/>
                <w:lang w:val="en-GB"/>
              </w:rPr>
            </w:pPr>
            <w:r>
              <w:rPr>
                <w:rStyle w:val="TTYLomakekentt10pt"/>
              </w:rPr>
              <w:fldChar w:fldCharType="begin">
                <w:ffData>
                  <w:name w:val=""/>
                  <w:enabled/>
                  <w:calcOnExit w:val="0"/>
                  <w:textInput>
                    <w:maxLength w:val="50"/>
                  </w:textInput>
                </w:ffData>
              </w:fldChar>
            </w:r>
            <w:r w:rsidRPr="00BF2F7A">
              <w:rPr>
                <w:rStyle w:val="TTYLomakekentt10pt"/>
                <w:lang w:val="en-GB"/>
              </w:rPr>
              <w:instrText xml:space="preserve"> FORMTEXT </w:instrText>
            </w:r>
            <w:r>
              <w:rPr>
                <w:rStyle w:val="TTYLomakekentt10pt"/>
              </w:rPr>
            </w:r>
            <w:r>
              <w:rPr>
                <w:rStyle w:val="TTYLomakekentt10pt"/>
              </w:rPr>
              <w:fldChar w:fldCharType="separate"/>
            </w:r>
            <w:r w:rsidR="00BF2F7A" w:rsidRPr="00BF2F7A">
              <w:rPr>
                <w:rStyle w:val="TTYLomakekentt10pt"/>
                <w:noProof/>
                <w:lang w:val="en-GB"/>
              </w:rPr>
              <w:t>Robotics and Artificial Intelligence</w:t>
            </w:r>
            <w:r>
              <w:rPr>
                <w:rStyle w:val="TTYLomakekentt10pt"/>
              </w:rPr>
              <w:fldChar w:fldCharType="end"/>
            </w:r>
          </w:p>
        </w:tc>
      </w:tr>
      <w:tr w:rsidR="00884796" w:rsidRPr="00173203" w14:paraId="09541D9D" w14:textId="77777777" w:rsidTr="00110675">
        <w:trPr>
          <w:trHeight w:val="1134"/>
        </w:trPr>
        <w:tc>
          <w:tcPr>
            <w:tcW w:w="4079" w:type="dxa"/>
          </w:tcPr>
          <w:p w14:paraId="2F054F15" w14:textId="77777777" w:rsidR="00884796" w:rsidRPr="00464028" w:rsidRDefault="00884796" w:rsidP="00DF1EE8">
            <w:pPr>
              <w:pStyle w:val="TTYKentnKuvaus"/>
              <w:rPr>
                <w:lang w:val="en-US"/>
              </w:rPr>
            </w:pPr>
            <w:r w:rsidRPr="00464028">
              <w:rPr>
                <w:lang w:val="en-US"/>
              </w:rPr>
              <w:t>Syventävä opintokokonaisuus</w:t>
            </w:r>
            <w:r w:rsidR="00464028" w:rsidRPr="00464028">
              <w:rPr>
                <w:lang w:val="en-US"/>
              </w:rPr>
              <w:t xml:space="preserve"> ja opintoja suoritettu op / </w:t>
            </w:r>
            <w:r w:rsidR="00997CDA" w:rsidRPr="00464028">
              <w:rPr>
                <w:i/>
                <w:lang w:val="en-US"/>
              </w:rPr>
              <w:t>Advanced study module</w:t>
            </w:r>
            <w:r w:rsidR="00464028" w:rsidRPr="00464028">
              <w:rPr>
                <w:i/>
                <w:lang w:val="en-US"/>
              </w:rPr>
              <w:t xml:space="preserve"> and </w:t>
            </w:r>
            <w:r w:rsidR="00464028">
              <w:rPr>
                <w:i/>
                <w:lang w:val="en-GB"/>
              </w:rPr>
              <w:t>n</w:t>
            </w:r>
            <w:r w:rsidR="00464028" w:rsidRPr="00997CDA">
              <w:rPr>
                <w:i/>
                <w:lang w:val="en-GB"/>
              </w:rPr>
              <w:t>umber of credits earned</w:t>
            </w:r>
            <w:r w:rsidR="00464028">
              <w:rPr>
                <w:i/>
                <w:lang w:val="en-GB"/>
              </w:rPr>
              <w:t xml:space="preserve"> </w:t>
            </w:r>
            <w:r w:rsidR="00464028" w:rsidRPr="00997CDA">
              <w:rPr>
                <w:i/>
                <w:lang w:val="en-GB"/>
              </w:rPr>
              <w:t>by completing advanced studies</w:t>
            </w:r>
          </w:p>
          <w:p w14:paraId="79B79F95" w14:textId="466F53C0" w:rsidR="00884796" w:rsidRPr="002F27BF" w:rsidRDefault="003D5BF9" w:rsidP="00DF1EE8">
            <w:pPr>
              <w:pStyle w:val="TTYKentnKuvaus"/>
            </w:pPr>
            <w:r>
              <w:rPr>
                <w:rStyle w:val="TTYLomakekentt10pt"/>
              </w:rPr>
              <w:fldChar w:fldCharType="begin">
                <w:ffData>
                  <w:name w:val=""/>
                  <w:enabled/>
                  <w:calcOnExit w:val="0"/>
                  <w:textInput>
                    <w:maxLength w:val="100"/>
                  </w:textInput>
                </w:ffData>
              </w:fldChar>
            </w:r>
            <w:r>
              <w:rPr>
                <w:rStyle w:val="TTYLomakekentt10pt"/>
              </w:rPr>
              <w:instrText xml:space="preserve"> FORMTEXT </w:instrText>
            </w:r>
            <w:r>
              <w:rPr>
                <w:rStyle w:val="TTYLomakekentt10pt"/>
              </w:rPr>
            </w:r>
            <w:r>
              <w:rPr>
                <w:rStyle w:val="TTYLomakekentt10pt"/>
              </w:rPr>
              <w:fldChar w:fldCharType="separate"/>
            </w:r>
            <w:r w:rsidR="00430A11">
              <w:rPr>
                <w:rStyle w:val="TTYLomakekentt10pt"/>
                <w:noProof/>
              </w:rPr>
              <w:t>50/80</w:t>
            </w:r>
            <w:r>
              <w:rPr>
                <w:rStyle w:val="TTYLomakekentt10pt"/>
              </w:rPr>
              <w:fldChar w:fldCharType="end"/>
            </w:r>
          </w:p>
        </w:tc>
        <w:tc>
          <w:tcPr>
            <w:tcW w:w="6348" w:type="dxa"/>
          </w:tcPr>
          <w:p w14:paraId="147217DC" w14:textId="77777777" w:rsidR="00884796" w:rsidRDefault="00464028" w:rsidP="00884796">
            <w:pPr>
              <w:pStyle w:val="TTYKentnKuvaus"/>
            </w:pPr>
            <w:r>
              <w:t>Y</w:t>
            </w:r>
            <w:r w:rsidRPr="00464028">
              <w:t xml:space="preserve">lempään korkeakoulututkintoon  suoritetut opinnot yhteensä </w:t>
            </w:r>
            <w:r w:rsidR="008948F6">
              <w:t>op</w:t>
            </w:r>
            <w:r w:rsidR="00997CDA">
              <w:t xml:space="preserve"> / </w:t>
            </w:r>
          </w:p>
          <w:p w14:paraId="780A08CB" w14:textId="77777777" w:rsidR="00997CDA" w:rsidRPr="00997CDA" w:rsidRDefault="00997CDA" w:rsidP="00884796">
            <w:pPr>
              <w:pStyle w:val="TTYKentnKuvaus"/>
              <w:rPr>
                <w:i/>
                <w:lang w:val="en-GB"/>
              </w:rPr>
            </w:pPr>
            <w:r w:rsidRPr="00997CDA">
              <w:rPr>
                <w:i/>
                <w:lang w:val="en-GB"/>
              </w:rPr>
              <w:t xml:space="preserve">Number of credits earned </w:t>
            </w:r>
            <w:r w:rsidR="00110675">
              <w:rPr>
                <w:i/>
                <w:lang w:val="en-GB"/>
              </w:rPr>
              <w:t xml:space="preserve">in </w:t>
            </w:r>
            <w:proofErr w:type="gramStart"/>
            <w:r w:rsidR="00110675">
              <w:rPr>
                <w:i/>
                <w:lang w:val="en-GB"/>
              </w:rPr>
              <w:t>Master’s</w:t>
            </w:r>
            <w:proofErr w:type="gramEnd"/>
            <w:r w:rsidR="00110675">
              <w:rPr>
                <w:i/>
                <w:lang w:val="en-GB"/>
              </w:rPr>
              <w:t xml:space="preserve"> degree</w:t>
            </w:r>
          </w:p>
          <w:p w14:paraId="34004497" w14:textId="0153727D" w:rsidR="00884796" w:rsidRPr="00173203" w:rsidRDefault="003D5BF9" w:rsidP="008A2CDD">
            <w:pPr>
              <w:spacing w:line="276" w:lineRule="auto"/>
              <w:rPr>
                <w:rFonts w:ascii="Arial" w:hAnsi="Arial" w:cs="Arial"/>
              </w:rPr>
            </w:pPr>
            <w:r>
              <w:rPr>
                <w:rStyle w:val="TTYLomakekentt10pt"/>
              </w:rPr>
              <w:fldChar w:fldCharType="begin">
                <w:ffData>
                  <w:name w:val=""/>
                  <w:enabled/>
                  <w:calcOnExit w:val="0"/>
                  <w:textInput>
                    <w:maxLength w:val="100"/>
                  </w:textInput>
                </w:ffData>
              </w:fldChar>
            </w:r>
            <w:r>
              <w:rPr>
                <w:rStyle w:val="TTYLomakekentt10pt"/>
              </w:rPr>
              <w:instrText xml:space="preserve"> FORMTEXT </w:instrText>
            </w:r>
            <w:r>
              <w:rPr>
                <w:rStyle w:val="TTYLomakekentt10pt"/>
              </w:rPr>
            </w:r>
            <w:r>
              <w:rPr>
                <w:rStyle w:val="TTYLomakekentt10pt"/>
              </w:rPr>
              <w:fldChar w:fldCharType="separate"/>
            </w:r>
            <w:r w:rsidR="00430A11">
              <w:rPr>
                <w:rStyle w:val="TTYLomakekentt10pt"/>
                <w:noProof/>
              </w:rPr>
              <w:t>98/120</w:t>
            </w:r>
            <w:r>
              <w:rPr>
                <w:rStyle w:val="TTYLomakekentt10pt"/>
              </w:rPr>
              <w:fldChar w:fldCharType="end"/>
            </w:r>
          </w:p>
        </w:tc>
      </w:tr>
      <w:tr w:rsidR="00997CDA" w:rsidRPr="00997CDA" w14:paraId="2E0BC6EC" w14:textId="77777777" w:rsidTr="00997CDA">
        <w:trPr>
          <w:trHeight w:val="794"/>
        </w:trPr>
        <w:tc>
          <w:tcPr>
            <w:tcW w:w="10427" w:type="dxa"/>
            <w:gridSpan w:val="2"/>
          </w:tcPr>
          <w:p w14:paraId="7B00D1D2" w14:textId="77777777" w:rsidR="00997CDA" w:rsidRDefault="00997CDA" w:rsidP="00855E34">
            <w:pPr>
              <w:spacing w:line="276" w:lineRule="auto"/>
              <w:rPr>
                <w:i/>
                <w:lang w:val="en-GB"/>
              </w:rPr>
            </w:pPr>
            <w:r w:rsidRPr="00997CDA">
              <w:rPr>
                <w:lang w:val="en-US"/>
              </w:rPr>
              <w:t>Alemman korkeakoulututkinnon yhteydessä</w:t>
            </w:r>
            <w:r w:rsidRPr="00997CDA">
              <w:rPr>
                <w:rStyle w:val="TTYLomakekentt10pt"/>
                <w:lang w:val="en-US"/>
              </w:rPr>
              <w:t xml:space="preserve"> </w:t>
            </w:r>
            <w:r w:rsidRPr="00997CDA">
              <w:rPr>
                <w:lang w:val="en-US"/>
              </w:rPr>
              <w:t xml:space="preserve">osoitettu suomen/ruotsin kielen kielitaito (korkeakoulu, tutkinto, pvm) </w:t>
            </w:r>
            <w:r w:rsidRPr="00A63946">
              <w:rPr>
                <w:rStyle w:val="TTYKentnKuvausChar"/>
                <w:lang w:val="en-US"/>
              </w:rPr>
              <w:t xml:space="preserve">/ </w:t>
            </w:r>
            <w:r w:rsidRPr="00A63946">
              <w:rPr>
                <w:rStyle w:val="TTYKentnKuvausChar"/>
                <w:i/>
              </w:rPr>
              <w:t>Proficiency in the Finnish/Swedish language has been demonstrated during studies towards a bachelor’s degree (institution, degree, date).</w:t>
            </w:r>
          </w:p>
          <w:p w14:paraId="697E518F" w14:textId="77777777" w:rsidR="00997CDA" w:rsidRPr="00997CDA" w:rsidRDefault="00997CDA" w:rsidP="00855E34">
            <w:pPr>
              <w:spacing w:line="276" w:lineRule="auto"/>
              <w:rPr>
                <w:lang w:val="en-US"/>
              </w:rPr>
            </w:pPr>
            <w:r>
              <w:rPr>
                <w:rStyle w:val="TTYLomakekentt10pt"/>
              </w:rPr>
              <w:fldChar w:fldCharType="begin">
                <w:ffData>
                  <w:name w:val=""/>
                  <w:enabled/>
                  <w:calcOnExit w:val="0"/>
                  <w:textInput>
                    <w:maxLength w:val="90"/>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bl>
    <w:p w14:paraId="14DB1BC3" w14:textId="77777777" w:rsidR="00821D82" w:rsidRPr="00EE0327" w:rsidRDefault="004606F4" w:rsidP="004606F4">
      <w:pPr>
        <w:pStyle w:val="Subtitle"/>
        <w:rPr>
          <w:lang w:val="en-GB"/>
        </w:rPr>
      </w:pPr>
      <w:r w:rsidRPr="00EE0327">
        <w:rPr>
          <w:lang w:val="en-US"/>
        </w:rPr>
        <w:t>Opinnäytteen perustiedot</w:t>
      </w:r>
      <w:r w:rsidR="00EE0327" w:rsidRPr="00EE0327">
        <w:rPr>
          <w:lang w:val="en-US"/>
        </w:rPr>
        <w:t xml:space="preserve"> / </w:t>
      </w:r>
      <w:r w:rsidR="00EE0327" w:rsidRPr="001669D1">
        <w:rPr>
          <w:b w:val="0"/>
          <w:lang w:val="en-GB"/>
        </w:rPr>
        <w:t>Basic information on the thesis</w:t>
      </w:r>
    </w:p>
    <w:tbl>
      <w:tblPr>
        <w:tblStyle w:val="TableGrid"/>
        <w:tblW w:w="10427" w:type="dxa"/>
        <w:tblLayout w:type="fixed"/>
        <w:tblLook w:val="04A0" w:firstRow="1" w:lastRow="0" w:firstColumn="1" w:lastColumn="0" w:noHBand="0" w:noVBand="1"/>
      </w:tblPr>
      <w:tblGrid>
        <w:gridCol w:w="392"/>
        <w:gridCol w:w="3715"/>
        <w:gridCol w:w="1302"/>
        <w:gridCol w:w="936"/>
        <w:gridCol w:w="4082"/>
      </w:tblGrid>
      <w:tr w:rsidR="004606F4" w:rsidRPr="00173203" w14:paraId="1FEBC4E9" w14:textId="77777777" w:rsidTr="00726FC9">
        <w:trPr>
          <w:cantSplit/>
          <w:trHeight w:hRule="exact" w:val="794"/>
        </w:trPr>
        <w:tc>
          <w:tcPr>
            <w:tcW w:w="10427" w:type="dxa"/>
            <w:gridSpan w:val="5"/>
          </w:tcPr>
          <w:p w14:paraId="34C4BB04" w14:textId="77777777" w:rsidR="004606F4" w:rsidRPr="001669D1" w:rsidRDefault="00BF6D6E" w:rsidP="004606F4">
            <w:pPr>
              <w:pStyle w:val="TTYKentnKuvaus"/>
              <w:rPr>
                <w:lang w:val="en-GB"/>
              </w:rPr>
            </w:pPr>
            <w:r>
              <w:rPr>
                <w:lang w:val="en-US"/>
              </w:rPr>
              <w:t>Opinnäytteen aihe</w:t>
            </w:r>
            <w:r w:rsidR="004606F4" w:rsidRPr="001669D1">
              <w:rPr>
                <w:lang w:val="en-US"/>
              </w:rPr>
              <w:t xml:space="preserve"> kirjoituskielellä</w:t>
            </w:r>
            <w:r w:rsidR="001669D1" w:rsidRPr="001669D1">
              <w:rPr>
                <w:lang w:val="en-US"/>
              </w:rPr>
              <w:t xml:space="preserve"> / </w:t>
            </w:r>
            <w:r>
              <w:rPr>
                <w:i/>
                <w:lang w:val="en-GB"/>
              </w:rPr>
              <w:t>Topic</w:t>
            </w:r>
            <w:r w:rsidR="001669D1" w:rsidRPr="001669D1">
              <w:rPr>
                <w:i/>
                <w:lang w:val="en-GB"/>
              </w:rPr>
              <w:t xml:space="preserve"> of the thesis in the original language</w:t>
            </w:r>
          </w:p>
          <w:p w14:paraId="7A47649D" w14:textId="77777777" w:rsidR="004606F4" w:rsidRPr="00E50525" w:rsidRDefault="00726FC9" w:rsidP="008A2CDD">
            <w:pPr>
              <w:spacing w:line="276" w:lineRule="auto"/>
              <w:rPr>
                <w:rFonts w:ascii="Arial" w:hAnsi="Arial" w:cs="Arial"/>
                <w:sz w:val="22"/>
              </w:rPr>
            </w:pPr>
            <w:r>
              <w:rPr>
                <w:rStyle w:val="TTYLomakekentt10pt"/>
                <w:lang w:val="en-GB"/>
              </w:rPr>
              <w:fldChar w:fldCharType="begin">
                <w:ffData>
                  <w:name w:val=""/>
                  <w:enabled/>
                  <w:calcOnExit w:val="0"/>
                  <w:textInput>
                    <w:maxLength w:val="182"/>
                  </w:textInput>
                </w:ffData>
              </w:fldChar>
            </w:r>
            <w:r>
              <w:rPr>
                <w:rStyle w:val="TTYLomakekentt10pt"/>
                <w:lang w:val="en-GB"/>
              </w:rPr>
              <w:instrText xml:space="preserve"> FORMTEXT </w:instrText>
            </w:r>
            <w:r>
              <w:rPr>
                <w:rStyle w:val="TTYLomakekentt10pt"/>
                <w:lang w:val="en-GB"/>
              </w:rPr>
            </w:r>
            <w:r>
              <w:rPr>
                <w:rStyle w:val="TTYLomakekentt10pt"/>
                <w:lang w:val="en-GB"/>
              </w:rPr>
              <w:fldChar w:fldCharType="separate"/>
            </w:r>
            <w:r>
              <w:rPr>
                <w:rStyle w:val="TTYLomakekentt10pt"/>
                <w:noProof/>
                <w:lang w:val="en-GB"/>
              </w:rPr>
              <w:t> </w:t>
            </w:r>
            <w:r>
              <w:rPr>
                <w:rStyle w:val="TTYLomakekentt10pt"/>
                <w:noProof/>
                <w:lang w:val="en-GB"/>
              </w:rPr>
              <w:t> </w:t>
            </w:r>
            <w:r>
              <w:rPr>
                <w:rStyle w:val="TTYLomakekentt10pt"/>
                <w:noProof/>
                <w:lang w:val="en-GB"/>
              </w:rPr>
              <w:t> </w:t>
            </w:r>
            <w:r>
              <w:rPr>
                <w:rStyle w:val="TTYLomakekentt10pt"/>
                <w:noProof/>
                <w:lang w:val="en-GB"/>
              </w:rPr>
              <w:t> </w:t>
            </w:r>
            <w:r>
              <w:rPr>
                <w:rStyle w:val="TTYLomakekentt10pt"/>
                <w:noProof/>
                <w:lang w:val="en-GB"/>
              </w:rPr>
              <w:t> </w:t>
            </w:r>
            <w:r>
              <w:rPr>
                <w:rStyle w:val="TTYLomakekentt10pt"/>
                <w:lang w:val="en-GB"/>
              </w:rPr>
              <w:fldChar w:fldCharType="end"/>
            </w:r>
          </w:p>
        </w:tc>
      </w:tr>
      <w:tr w:rsidR="00821D82" w:rsidRPr="00173203" w14:paraId="5FC83942" w14:textId="77777777" w:rsidTr="00996673">
        <w:trPr>
          <w:trHeight w:val="454"/>
        </w:trPr>
        <w:tc>
          <w:tcPr>
            <w:tcW w:w="4107" w:type="dxa"/>
            <w:gridSpan w:val="2"/>
            <w:vAlign w:val="center"/>
          </w:tcPr>
          <w:p w14:paraId="32EDEB72" w14:textId="77777777" w:rsidR="00821D82" w:rsidRPr="00C51ACA" w:rsidRDefault="004606F4" w:rsidP="002F5151">
            <w:pPr>
              <w:pStyle w:val="TTYKentnKuvaus"/>
              <w:rPr>
                <w:rStyle w:val="TTYLomakekentt10pt"/>
                <w:lang w:val="en-US"/>
              </w:rPr>
            </w:pPr>
            <w:r w:rsidRPr="00C51ACA">
              <w:rPr>
                <w:rStyle w:val="TTYLomakekentt10pt"/>
                <w:lang w:val="en-US"/>
              </w:rPr>
              <w:t>O</w:t>
            </w:r>
            <w:r w:rsidR="00821D82" w:rsidRPr="00C51ACA">
              <w:rPr>
                <w:rStyle w:val="TTYLomakekentt10pt"/>
                <w:lang w:val="en-US"/>
              </w:rPr>
              <w:t>pinnäytteen kieli</w:t>
            </w:r>
            <w:r w:rsidR="00F410D5" w:rsidRPr="00C51ACA">
              <w:rPr>
                <w:rStyle w:val="TTYLomakekentt10pt"/>
                <w:lang w:val="en-US"/>
              </w:rPr>
              <w:t xml:space="preserve"> / </w:t>
            </w:r>
            <w:r w:rsidR="00F410D5" w:rsidRPr="00863223">
              <w:rPr>
                <w:rStyle w:val="TTYLomakekentt10pt"/>
                <w:i/>
                <w:lang w:val="en-US"/>
              </w:rPr>
              <w:t>Language of the thesis</w:t>
            </w:r>
          </w:p>
        </w:tc>
        <w:tc>
          <w:tcPr>
            <w:tcW w:w="6320" w:type="dxa"/>
            <w:gridSpan w:val="3"/>
            <w:vAlign w:val="center"/>
          </w:tcPr>
          <w:p w14:paraId="6C6E5538" w14:textId="36222E77" w:rsidR="00821D82" w:rsidRPr="00E50525" w:rsidRDefault="002F766C" w:rsidP="002F5151">
            <w:pPr>
              <w:spacing w:line="276" w:lineRule="auto"/>
              <w:rPr>
                <w:rFonts w:ascii="Arial" w:hAnsi="Arial" w:cs="Arial"/>
                <w:sz w:val="22"/>
              </w:rPr>
            </w:pPr>
            <w:r>
              <w:rPr>
                <w:rStyle w:val="TTYLomakekentt10pt"/>
              </w:rPr>
              <w:fldChar w:fldCharType="begin">
                <w:ffData>
                  <w:name w:val=""/>
                  <w:enabled/>
                  <w:calcOnExit w:val="0"/>
                  <w:textInput>
                    <w:maxLength w:val="53"/>
                  </w:textInput>
                </w:ffData>
              </w:fldChar>
            </w:r>
            <w:r>
              <w:rPr>
                <w:rStyle w:val="TTYLomakekentt10pt"/>
              </w:rPr>
              <w:instrText xml:space="preserve"> FORMTEXT </w:instrText>
            </w:r>
            <w:r>
              <w:rPr>
                <w:rStyle w:val="TTYLomakekentt10pt"/>
              </w:rPr>
            </w:r>
            <w:r>
              <w:rPr>
                <w:rStyle w:val="TTYLomakekentt10pt"/>
              </w:rPr>
              <w:fldChar w:fldCharType="separate"/>
            </w:r>
            <w:r w:rsidR="00430A11">
              <w:rPr>
                <w:rStyle w:val="TTYLomakekentt10pt"/>
                <w:noProof/>
              </w:rPr>
              <w:t>English</w:t>
            </w:r>
            <w:r>
              <w:rPr>
                <w:rStyle w:val="TTYLomakekentt10pt"/>
              </w:rPr>
              <w:fldChar w:fldCharType="end"/>
            </w:r>
          </w:p>
        </w:tc>
      </w:tr>
      <w:tr w:rsidR="00821D82" w:rsidRPr="00173203" w14:paraId="4292C1AF" w14:textId="77777777" w:rsidTr="00C51ACA">
        <w:trPr>
          <w:trHeight w:val="567"/>
        </w:trPr>
        <w:tc>
          <w:tcPr>
            <w:tcW w:w="4107" w:type="dxa"/>
            <w:gridSpan w:val="2"/>
            <w:vAlign w:val="center"/>
          </w:tcPr>
          <w:p w14:paraId="1F4972D1" w14:textId="77777777" w:rsidR="00821D82" w:rsidRPr="00C51ACA" w:rsidRDefault="008948F6" w:rsidP="002F5151">
            <w:pPr>
              <w:pStyle w:val="TTYKentnKuvaus"/>
              <w:rPr>
                <w:rStyle w:val="TTYLomakekentt10pt"/>
                <w:lang w:val="en-US"/>
              </w:rPr>
            </w:pPr>
            <w:r w:rsidRPr="00C51ACA">
              <w:rPr>
                <w:rStyle w:val="TTYLomakekentt10pt"/>
                <w:lang w:val="en-US"/>
              </w:rPr>
              <w:t>Opinnäytteen laajuus, op</w:t>
            </w:r>
            <w:r w:rsidR="00272786" w:rsidRPr="00C51ACA">
              <w:rPr>
                <w:rStyle w:val="TTYLomakekentt10pt"/>
                <w:lang w:val="en-US"/>
              </w:rPr>
              <w:t xml:space="preserve"> / </w:t>
            </w:r>
          </w:p>
          <w:p w14:paraId="5FC68D99" w14:textId="77777777" w:rsidR="00272786" w:rsidRPr="00C51ACA" w:rsidRDefault="00272786" w:rsidP="002F5151">
            <w:pPr>
              <w:pStyle w:val="TTYKentnKuvaus"/>
              <w:rPr>
                <w:i/>
                <w:lang w:val="en-US"/>
              </w:rPr>
            </w:pPr>
            <w:r w:rsidRPr="00863223">
              <w:rPr>
                <w:rStyle w:val="TTYLomakekentt10pt"/>
                <w:i/>
                <w:lang w:val="en-US"/>
              </w:rPr>
              <w:t>Scope of the thesis (number of credits)</w:t>
            </w:r>
          </w:p>
        </w:tc>
        <w:tc>
          <w:tcPr>
            <w:tcW w:w="6320" w:type="dxa"/>
            <w:gridSpan w:val="3"/>
            <w:vAlign w:val="center"/>
          </w:tcPr>
          <w:p w14:paraId="5F32FFF8" w14:textId="22387E61" w:rsidR="00821D82" w:rsidRPr="00E36E76" w:rsidRDefault="002F766C" w:rsidP="002F5151">
            <w:pPr>
              <w:spacing w:line="276" w:lineRule="auto"/>
              <w:rPr>
                <w:rFonts w:ascii="Arial" w:hAnsi="Arial" w:cs="Arial"/>
                <w:strike/>
                <w:sz w:val="22"/>
              </w:rPr>
            </w:pPr>
            <w:r>
              <w:rPr>
                <w:rStyle w:val="TTYLomakekentt10pt"/>
              </w:rPr>
              <w:fldChar w:fldCharType="begin">
                <w:ffData>
                  <w:name w:val=""/>
                  <w:enabled/>
                  <w:calcOnExit w:val="0"/>
                  <w:textInput>
                    <w:maxLength w:val="53"/>
                  </w:textInput>
                </w:ffData>
              </w:fldChar>
            </w:r>
            <w:r>
              <w:rPr>
                <w:rStyle w:val="TTYLomakekentt10pt"/>
              </w:rPr>
              <w:instrText xml:space="preserve"> FORMTEXT </w:instrText>
            </w:r>
            <w:r>
              <w:rPr>
                <w:rStyle w:val="TTYLomakekentt10pt"/>
              </w:rPr>
            </w:r>
            <w:r>
              <w:rPr>
                <w:rStyle w:val="TTYLomakekentt10pt"/>
              </w:rPr>
              <w:fldChar w:fldCharType="separate"/>
            </w:r>
            <w:r w:rsidR="00430A11">
              <w:rPr>
                <w:rStyle w:val="TTYLomakekentt10pt"/>
                <w:noProof/>
              </w:rPr>
              <w:t>30 cr</w:t>
            </w:r>
            <w:r>
              <w:rPr>
                <w:rStyle w:val="TTYLomakekentt10pt"/>
              </w:rPr>
              <w:fldChar w:fldCharType="end"/>
            </w:r>
          </w:p>
        </w:tc>
      </w:tr>
      <w:tr w:rsidR="00821D82" w:rsidRPr="00173203" w14:paraId="76E5178C" w14:textId="77777777" w:rsidTr="003C3B22">
        <w:trPr>
          <w:trHeight w:val="1020"/>
        </w:trPr>
        <w:tc>
          <w:tcPr>
            <w:tcW w:w="4107" w:type="dxa"/>
            <w:gridSpan w:val="2"/>
            <w:vAlign w:val="center"/>
          </w:tcPr>
          <w:p w14:paraId="131D2254" w14:textId="77777777" w:rsidR="00821D82" w:rsidRPr="00C51ACA" w:rsidRDefault="003C3B22" w:rsidP="002F5151">
            <w:pPr>
              <w:pStyle w:val="TTYKentnKuvaus"/>
              <w:rPr>
                <w:rStyle w:val="TTYLomakekentt10pt"/>
              </w:rPr>
            </w:pPr>
            <w:r>
              <w:rPr>
                <w:rStyle w:val="TTYLomakekentt10pt"/>
              </w:rPr>
              <w:t>Yliopiston v</w:t>
            </w:r>
            <w:r w:rsidR="00821D82" w:rsidRPr="00C51ACA">
              <w:rPr>
                <w:rStyle w:val="TTYLomakekentt10pt"/>
              </w:rPr>
              <w:t>astuuohjaaja</w:t>
            </w:r>
            <w:r w:rsidR="008948F6" w:rsidRPr="00C51ACA">
              <w:rPr>
                <w:rStyle w:val="TTYLomakekentt10pt"/>
              </w:rPr>
              <w:t xml:space="preserve"> (titteli,</w:t>
            </w:r>
            <w:r w:rsidR="00821D82" w:rsidRPr="00C51ACA">
              <w:rPr>
                <w:rStyle w:val="TTYLomakekentt10pt"/>
              </w:rPr>
              <w:t xml:space="preserve"> nimi</w:t>
            </w:r>
            <w:r w:rsidR="008948F6" w:rsidRPr="00C51ACA">
              <w:rPr>
                <w:rStyle w:val="TTYLomakekentt10pt"/>
              </w:rPr>
              <w:t xml:space="preserve"> ja sähköposti</w:t>
            </w:r>
            <w:r w:rsidR="00821D82" w:rsidRPr="00C51ACA">
              <w:rPr>
                <w:rStyle w:val="TTYLomakekentt10pt"/>
              </w:rPr>
              <w:t>)</w:t>
            </w:r>
            <w:r w:rsidR="00272786" w:rsidRPr="00C51ACA">
              <w:rPr>
                <w:rStyle w:val="TTYLomakekentt10pt"/>
              </w:rPr>
              <w:t xml:space="preserve"> </w:t>
            </w:r>
            <w:r>
              <w:rPr>
                <w:rStyle w:val="TTYLomakekentt10pt"/>
              </w:rPr>
              <w:t>*</w:t>
            </w:r>
            <w:r w:rsidR="00272786" w:rsidRPr="00C51ACA">
              <w:rPr>
                <w:rStyle w:val="TTYLomakekentt10pt"/>
              </w:rPr>
              <w:t>/</w:t>
            </w:r>
          </w:p>
          <w:p w14:paraId="5FBABC7E" w14:textId="77777777" w:rsidR="00272786" w:rsidRPr="00C51ACA" w:rsidRDefault="003C3B22" w:rsidP="002F5151">
            <w:pPr>
              <w:pStyle w:val="TTYKentnKuvaus"/>
              <w:rPr>
                <w:i/>
                <w:lang w:val="en-US"/>
              </w:rPr>
            </w:pPr>
            <w:r>
              <w:rPr>
                <w:rStyle w:val="TTYLomakekentt10pt"/>
                <w:i/>
                <w:lang w:val="en-US"/>
              </w:rPr>
              <w:t>Responsible s</w:t>
            </w:r>
            <w:r w:rsidR="00272786" w:rsidRPr="00863223">
              <w:rPr>
                <w:rStyle w:val="TTYLomakekentt10pt"/>
                <w:i/>
                <w:lang w:val="en-US"/>
              </w:rPr>
              <w:t>upervisor</w:t>
            </w:r>
            <w:r>
              <w:rPr>
                <w:rStyle w:val="TTYLomakekentt10pt"/>
                <w:i/>
                <w:lang w:val="en-US"/>
              </w:rPr>
              <w:t xml:space="preserve"> at the university</w:t>
            </w:r>
            <w:r w:rsidR="00272786" w:rsidRPr="00863223">
              <w:rPr>
                <w:rStyle w:val="TTYLomakekentt10pt"/>
                <w:i/>
                <w:lang w:val="en-US"/>
              </w:rPr>
              <w:t xml:space="preserve"> (title, name, email address)</w:t>
            </w:r>
            <w:r>
              <w:rPr>
                <w:rStyle w:val="TTYLomakekentt10pt"/>
                <w:i/>
                <w:lang w:val="en-US"/>
              </w:rPr>
              <w:t xml:space="preserve"> *</w:t>
            </w:r>
          </w:p>
        </w:tc>
        <w:tc>
          <w:tcPr>
            <w:tcW w:w="6320" w:type="dxa"/>
            <w:gridSpan w:val="3"/>
            <w:vAlign w:val="center"/>
          </w:tcPr>
          <w:p w14:paraId="19DE0EA9" w14:textId="75D20717" w:rsidR="00821D82" w:rsidRPr="00E50525" w:rsidRDefault="002F766C" w:rsidP="002F5151">
            <w:pPr>
              <w:spacing w:line="276" w:lineRule="auto"/>
              <w:rPr>
                <w:rFonts w:ascii="Arial" w:hAnsi="Arial" w:cs="Arial"/>
                <w:sz w:val="22"/>
              </w:rPr>
            </w:pPr>
            <w:r>
              <w:rPr>
                <w:rStyle w:val="TTYLomakekentt10pt"/>
              </w:rPr>
              <w:fldChar w:fldCharType="begin">
                <w:ffData>
                  <w:name w:val=""/>
                  <w:enabled/>
                  <w:calcOnExit w:val="0"/>
                  <w:textInput>
                    <w:maxLength w:val="212"/>
                  </w:textInput>
                </w:ffData>
              </w:fldChar>
            </w:r>
            <w:r>
              <w:rPr>
                <w:rStyle w:val="TTYLomakekentt10pt"/>
              </w:rPr>
              <w:instrText xml:space="preserve"> FORMTEXT </w:instrText>
            </w:r>
            <w:r>
              <w:rPr>
                <w:rStyle w:val="TTYLomakekentt10pt"/>
              </w:rPr>
            </w:r>
            <w:r>
              <w:rPr>
                <w:rStyle w:val="TTYLomakekentt10pt"/>
              </w:rPr>
              <w:fldChar w:fldCharType="separate"/>
            </w:r>
            <w:r w:rsidR="0028512F">
              <w:rPr>
                <w:rStyle w:val="TTYLomakekentt10pt"/>
                <w:noProof/>
              </w:rPr>
              <w:t xml:space="preserve">Professor, Tapio Elomaa, </w:t>
            </w:r>
            <w:r w:rsidR="0028512F" w:rsidRPr="0028512F">
              <w:rPr>
                <w:rStyle w:val="TTYLomakekentt10pt"/>
                <w:noProof/>
              </w:rPr>
              <w:t>tapio.elomaa@tuni.fi</w:t>
            </w:r>
            <w:r>
              <w:rPr>
                <w:rStyle w:val="TTYLomakekentt10pt"/>
              </w:rPr>
              <w:fldChar w:fldCharType="end"/>
            </w:r>
          </w:p>
        </w:tc>
      </w:tr>
      <w:tr w:rsidR="00821D82" w:rsidRPr="00173203" w14:paraId="7CDAA56D" w14:textId="77777777" w:rsidTr="003C3B22">
        <w:trPr>
          <w:trHeight w:val="794"/>
        </w:trPr>
        <w:tc>
          <w:tcPr>
            <w:tcW w:w="4107" w:type="dxa"/>
            <w:gridSpan w:val="2"/>
            <w:vAlign w:val="center"/>
          </w:tcPr>
          <w:p w14:paraId="4DC551DD" w14:textId="77777777" w:rsidR="00821D82" w:rsidRPr="00C51ACA" w:rsidRDefault="007D2EB6" w:rsidP="002F5151">
            <w:pPr>
              <w:pStyle w:val="TTYKentnKuvaus"/>
              <w:rPr>
                <w:rStyle w:val="TTYLomakekentt10pt"/>
              </w:rPr>
            </w:pPr>
            <w:r>
              <w:rPr>
                <w:rStyle w:val="TTYLomakekentt10pt"/>
              </w:rPr>
              <w:t>Mahdolliset</w:t>
            </w:r>
            <w:r w:rsidR="00821D82" w:rsidRPr="00C51ACA">
              <w:rPr>
                <w:rStyle w:val="TTYLomakekentt10pt"/>
              </w:rPr>
              <w:t xml:space="preserve"> ohjaajat</w:t>
            </w:r>
            <w:r w:rsidR="003C3B22">
              <w:rPr>
                <w:rStyle w:val="TTYLomakekentt10pt"/>
              </w:rPr>
              <w:t xml:space="preserve"> </w:t>
            </w:r>
            <w:r w:rsidR="003C3B22" w:rsidRPr="00C51ACA">
              <w:rPr>
                <w:rStyle w:val="TTYLomakekentt10pt"/>
              </w:rPr>
              <w:t>(titteli, nimi</w:t>
            </w:r>
            <w:r w:rsidR="003C3B22">
              <w:rPr>
                <w:rStyle w:val="TTYLomakekentt10pt"/>
              </w:rPr>
              <w:t xml:space="preserve">, organisaatio, </w:t>
            </w:r>
            <w:r w:rsidR="003C3B22" w:rsidRPr="00C51ACA">
              <w:rPr>
                <w:rStyle w:val="TTYLomakekentt10pt"/>
              </w:rPr>
              <w:t xml:space="preserve">sähköposti) </w:t>
            </w:r>
            <w:r w:rsidR="00272786" w:rsidRPr="00C51ACA">
              <w:rPr>
                <w:rStyle w:val="TTYLomakekentt10pt"/>
              </w:rPr>
              <w:t xml:space="preserve"> / </w:t>
            </w:r>
            <w:r>
              <w:rPr>
                <w:rStyle w:val="TTYLomakekentt10pt"/>
                <w:i/>
              </w:rPr>
              <w:t>S</w:t>
            </w:r>
            <w:r w:rsidR="00272786" w:rsidRPr="00C51ACA">
              <w:rPr>
                <w:rStyle w:val="TTYLomakekentt10pt"/>
                <w:i/>
              </w:rPr>
              <w:t>upervisors</w:t>
            </w:r>
            <w:r w:rsidR="003C3B22">
              <w:rPr>
                <w:rStyle w:val="TTYLomakekentt10pt"/>
                <w:i/>
              </w:rPr>
              <w:t xml:space="preserve"> </w:t>
            </w:r>
            <w:r w:rsidR="003C3B22" w:rsidRPr="003C3B22">
              <w:rPr>
                <w:rStyle w:val="TTYLomakekentt10pt"/>
                <w:i/>
              </w:rPr>
              <w:t>(title, name, organisation, email)</w:t>
            </w:r>
          </w:p>
        </w:tc>
        <w:tc>
          <w:tcPr>
            <w:tcW w:w="6320" w:type="dxa"/>
            <w:gridSpan w:val="3"/>
            <w:vAlign w:val="center"/>
          </w:tcPr>
          <w:p w14:paraId="25E27CCE" w14:textId="5F91EF18" w:rsidR="00821D82" w:rsidRPr="00E50525" w:rsidRDefault="002F766C" w:rsidP="00186BB5">
            <w:pPr>
              <w:spacing w:line="276" w:lineRule="auto"/>
              <w:rPr>
                <w:rFonts w:ascii="Arial" w:hAnsi="Arial" w:cs="Arial"/>
                <w:sz w:val="22"/>
              </w:rPr>
            </w:pPr>
            <w:r>
              <w:rPr>
                <w:rStyle w:val="TTYLomakekentt10pt"/>
              </w:rPr>
              <w:fldChar w:fldCharType="begin">
                <w:ffData>
                  <w:name w:val=""/>
                  <w:enabled/>
                  <w:calcOnExit w:val="0"/>
                  <w:textInput>
                    <w:maxLength w:val="159"/>
                  </w:textInput>
                </w:ffData>
              </w:fldChar>
            </w:r>
            <w:r>
              <w:rPr>
                <w:rStyle w:val="TTYLomakekentt10pt"/>
              </w:rPr>
              <w:instrText xml:space="preserve"> FORMTEXT </w:instrText>
            </w:r>
            <w:r>
              <w:rPr>
                <w:rStyle w:val="TTYLomakekentt10pt"/>
              </w:rPr>
            </w:r>
            <w:r>
              <w:rPr>
                <w:rStyle w:val="TTYLomakekentt10pt"/>
              </w:rPr>
              <w:fldChar w:fldCharType="separate"/>
            </w:r>
            <w:r w:rsidR="0028512F">
              <w:rPr>
                <w:rStyle w:val="TTYLomakekentt10pt"/>
                <w:noProof/>
              </w:rPr>
              <w:t>Professor, Ville Kyrki, Aalto University, ville.kyrki@aalto.fi</w:t>
            </w:r>
            <w:r>
              <w:rPr>
                <w:rStyle w:val="TTYLomakekentt10pt"/>
              </w:rPr>
              <w:fldChar w:fldCharType="end"/>
            </w:r>
          </w:p>
        </w:tc>
      </w:tr>
      <w:tr w:rsidR="006223E5" w:rsidRPr="00173203" w14:paraId="33FDF44E" w14:textId="77777777" w:rsidTr="001B6091">
        <w:trPr>
          <w:trHeight w:val="567"/>
        </w:trPr>
        <w:tc>
          <w:tcPr>
            <w:tcW w:w="392" w:type="dxa"/>
            <w:vMerge w:val="restart"/>
            <w:tcBorders>
              <w:right w:val="nil"/>
            </w:tcBorders>
            <w:vAlign w:val="center"/>
          </w:tcPr>
          <w:p w14:paraId="6B094872" w14:textId="77777777" w:rsidR="006223E5" w:rsidRDefault="006223E5" w:rsidP="002F5151">
            <w:pPr>
              <w:pStyle w:val="TTYKentnKuvaus"/>
            </w:pPr>
            <w:r w:rsidRPr="00ED6AEA">
              <w:rPr>
                <w:rStyle w:val="TTYLomakekentt10pt"/>
              </w:rPr>
              <w:fldChar w:fldCharType="begin">
                <w:ffData>
                  <w:name w:val="Valinta1"/>
                  <w:enabled/>
                  <w:calcOnExit w:val="0"/>
                  <w:checkBox>
                    <w:sizeAuto/>
                    <w:default w:val="0"/>
                  </w:checkBox>
                </w:ffData>
              </w:fldChar>
            </w:r>
            <w:r w:rsidRPr="00ED6AEA">
              <w:rPr>
                <w:rStyle w:val="TTYLomakekentt10pt"/>
              </w:rPr>
              <w:instrText xml:space="preserve"> FORMCHECKBOX </w:instrText>
            </w:r>
            <w:r w:rsidR="005B73CD">
              <w:rPr>
                <w:rStyle w:val="TTYLomakekentt10pt"/>
              </w:rPr>
            </w:r>
            <w:r w:rsidR="005B73CD">
              <w:rPr>
                <w:rStyle w:val="TTYLomakekentt10pt"/>
              </w:rPr>
              <w:fldChar w:fldCharType="separate"/>
            </w:r>
            <w:r w:rsidRPr="00ED6AEA">
              <w:rPr>
                <w:rStyle w:val="TTYLomakekentt10pt"/>
              </w:rPr>
              <w:fldChar w:fldCharType="end"/>
            </w:r>
          </w:p>
        </w:tc>
        <w:tc>
          <w:tcPr>
            <w:tcW w:w="3715" w:type="dxa"/>
            <w:vMerge w:val="restart"/>
            <w:tcBorders>
              <w:left w:val="nil"/>
            </w:tcBorders>
            <w:vAlign w:val="center"/>
          </w:tcPr>
          <w:p w14:paraId="5E2D355F" w14:textId="77777777" w:rsidR="006223E5" w:rsidRPr="00C51ACA" w:rsidRDefault="006223E5" w:rsidP="002F5151">
            <w:pPr>
              <w:pStyle w:val="TTYKentnKuvaus"/>
              <w:rPr>
                <w:rStyle w:val="TTYLomakekentt10pt"/>
              </w:rPr>
            </w:pPr>
            <w:r w:rsidRPr="00C51ACA">
              <w:rPr>
                <w:rStyle w:val="TTYLomakekentt10pt"/>
              </w:rPr>
              <w:t xml:space="preserve">Opinnäyte toimeksiantona ja työn toteutuspaikka / </w:t>
            </w:r>
          </w:p>
          <w:p w14:paraId="07657660" w14:textId="77777777" w:rsidR="006223E5" w:rsidRPr="00C51ACA" w:rsidRDefault="006223E5" w:rsidP="002F5151">
            <w:pPr>
              <w:pStyle w:val="TTYKentnKuvaus"/>
              <w:rPr>
                <w:i/>
              </w:rPr>
            </w:pPr>
            <w:r w:rsidRPr="00C51ACA">
              <w:rPr>
                <w:rStyle w:val="TTYLomakekentt10pt"/>
                <w:i/>
              </w:rPr>
              <w:t>Commissioned thesis</w:t>
            </w:r>
          </w:p>
        </w:tc>
        <w:tc>
          <w:tcPr>
            <w:tcW w:w="2238" w:type="dxa"/>
            <w:gridSpan w:val="2"/>
            <w:tcBorders>
              <w:right w:val="nil"/>
            </w:tcBorders>
            <w:vAlign w:val="center"/>
          </w:tcPr>
          <w:p w14:paraId="5A7AF3D3" w14:textId="77777777" w:rsidR="006223E5" w:rsidRPr="00C51ACA" w:rsidRDefault="006223E5" w:rsidP="006223E5">
            <w:pPr>
              <w:pStyle w:val="TTYKentnKuvaus"/>
              <w:rPr>
                <w:rStyle w:val="TTYLomakekentt10pt"/>
              </w:rPr>
            </w:pPr>
            <w:r w:rsidRPr="00C51ACA">
              <w:rPr>
                <w:rStyle w:val="TTYLomakekentt10pt"/>
              </w:rPr>
              <w:t xml:space="preserve">Tutkimusryhmä / </w:t>
            </w:r>
            <w:r w:rsidRPr="00C51ACA">
              <w:rPr>
                <w:rStyle w:val="TTYLomakekentt10pt"/>
                <w:i/>
              </w:rPr>
              <w:t>Research group</w:t>
            </w:r>
          </w:p>
        </w:tc>
        <w:tc>
          <w:tcPr>
            <w:tcW w:w="4082" w:type="dxa"/>
            <w:tcBorders>
              <w:left w:val="nil"/>
            </w:tcBorders>
            <w:vAlign w:val="center"/>
          </w:tcPr>
          <w:p w14:paraId="39E8D346" w14:textId="77777777" w:rsidR="006223E5" w:rsidRPr="00E50525" w:rsidRDefault="002F766C" w:rsidP="00186BB5">
            <w:pPr>
              <w:pStyle w:val="TTYKentnKuvaus"/>
            </w:pPr>
            <w:r>
              <w:rPr>
                <w:rStyle w:val="TTYLomakekentt10pt"/>
              </w:rPr>
              <w:fldChar w:fldCharType="begin">
                <w:ffData>
                  <w:name w:val=""/>
                  <w:enabled/>
                  <w:calcOnExit w:val="0"/>
                  <w:textInput>
                    <w:maxLength w:val="105"/>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r w:rsidR="00C51ACA" w:rsidRPr="00173203" w14:paraId="30908255" w14:textId="77777777" w:rsidTr="001B6091">
        <w:trPr>
          <w:trHeight w:val="567"/>
        </w:trPr>
        <w:tc>
          <w:tcPr>
            <w:tcW w:w="392" w:type="dxa"/>
            <w:vMerge/>
            <w:tcBorders>
              <w:right w:val="nil"/>
            </w:tcBorders>
            <w:vAlign w:val="center"/>
          </w:tcPr>
          <w:p w14:paraId="30921FF1" w14:textId="77777777" w:rsidR="00C51ACA" w:rsidRPr="00E50525" w:rsidRDefault="00C51ACA" w:rsidP="002F5151">
            <w:pPr>
              <w:pStyle w:val="TTYKentnKuvaus"/>
            </w:pPr>
          </w:p>
        </w:tc>
        <w:tc>
          <w:tcPr>
            <w:tcW w:w="3715" w:type="dxa"/>
            <w:vMerge/>
            <w:tcBorders>
              <w:left w:val="nil"/>
            </w:tcBorders>
            <w:vAlign w:val="center"/>
          </w:tcPr>
          <w:p w14:paraId="70E01E97" w14:textId="77777777" w:rsidR="00C51ACA" w:rsidRPr="00E50525" w:rsidRDefault="00C51ACA" w:rsidP="002F5151">
            <w:pPr>
              <w:pStyle w:val="TTYKentnKuvaus"/>
            </w:pPr>
          </w:p>
        </w:tc>
        <w:tc>
          <w:tcPr>
            <w:tcW w:w="2238" w:type="dxa"/>
            <w:gridSpan w:val="2"/>
            <w:tcBorders>
              <w:right w:val="nil"/>
            </w:tcBorders>
            <w:vAlign w:val="center"/>
          </w:tcPr>
          <w:p w14:paraId="61026FFA" w14:textId="77777777" w:rsidR="00C51ACA" w:rsidRPr="00C51ACA" w:rsidRDefault="00C51ACA" w:rsidP="00C51ACA">
            <w:pPr>
              <w:pStyle w:val="TTYKentnKuvaus"/>
              <w:rPr>
                <w:rStyle w:val="TTYLomakekentt10pt"/>
              </w:rPr>
            </w:pPr>
            <w:r w:rsidRPr="00C51ACA">
              <w:rPr>
                <w:rStyle w:val="TTYLomakekentt10pt"/>
              </w:rPr>
              <w:t xml:space="preserve">Yritys ja paikkakunta / </w:t>
            </w:r>
          </w:p>
          <w:p w14:paraId="358EC408" w14:textId="77777777" w:rsidR="00C51ACA" w:rsidRPr="00C51ACA" w:rsidRDefault="00C51ACA" w:rsidP="00C51ACA">
            <w:pPr>
              <w:pStyle w:val="TTYKentnKuvaus"/>
              <w:rPr>
                <w:i/>
              </w:rPr>
            </w:pPr>
            <w:r w:rsidRPr="00C51ACA">
              <w:rPr>
                <w:rStyle w:val="TTYLomakekentt10pt"/>
                <w:i/>
              </w:rPr>
              <w:t>Company and city</w:t>
            </w:r>
            <w:r w:rsidRPr="00C51ACA">
              <w:rPr>
                <w:i/>
              </w:rPr>
              <w:t xml:space="preserve">  </w:t>
            </w:r>
          </w:p>
        </w:tc>
        <w:tc>
          <w:tcPr>
            <w:tcW w:w="4082" w:type="dxa"/>
            <w:tcBorders>
              <w:left w:val="nil"/>
            </w:tcBorders>
            <w:vAlign w:val="center"/>
          </w:tcPr>
          <w:p w14:paraId="41032433" w14:textId="77777777" w:rsidR="00C51ACA" w:rsidRPr="00E50525" w:rsidRDefault="002F766C" w:rsidP="008948F6">
            <w:pPr>
              <w:pStyle w:val="TTYKentnKuvaus"/>
            </w:pPr>
            <w:r>
              <w:rPr>
                <w:rStyle w:val="TTYLomakekentt10pt"/>
              </w:rPr>
              <w:fldChar w:fldCharType="begin">
                <w:ffData>
                  <w:name w:val=""/>
                  <w:enabled/>
                  <w:calcOnExit w:val="0"/>
                  <w:textInput>
                    <w:maxLength w:val="107"/>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r w:rsidR="003D5BF9" w:rsidRPr="00173203" w14:paraId="5318900D" w14:textId="77777777" w:rsidTr="009C0EB9">
        <w:trPr>
          <w:trHeight w:val="510"/>
        </w:trPr>
        <w:tc>
          <w:tcPr>
            <w:tcW w:w="392" w:type="dxa"/>
            <w:tcBorders>
              <w:right w:val="nil"/>
            </w:tcBorders>
            <w:vAlign w:val="center"/>
          </w:tcPr>
          <w:p w14:paraId="32E4CD7F" w14:textId="77777777" w:rsidR="003D5BF9" w:rsidRPr="00E50525" w:rsidRDefault="003D5BF9" w:rsidP="008948F6">
            <w:pPr>
              <w:pStyle w:val="TTYKentnKuvaus"/>
            </w:pPr>
            <w:r w:rsidRPr="00ED6AEA">
              <w:rPr>
                <w:rStyle w:val="TTYLomakekentt10pt"/>
              </w:rPr>
              <w:fldChar w:fldCharType="begin">
                <w:ffData>
                  <w:name w:val="Valinta1"/>
                  <w:enabled/>
                  <w:calcOnExit w:val="0"/>
                  <w:checkBox>
                    <w:sizeAuto/>
                    <w:default w:val="0"/>
                  </w:checkBox>
                </w:ffData>
              </w:fldChar>
            </w:r>
            <w:r w:rsidRPr="00ED6AEA">
              <w:rPr>
                <w:rStyle w:val="TTYLomakekentt10pt"/>
              </w:rPr>
              <w:instrText xml:space="preserve"> FORMCHECKBOX </w:instrText>
            </w:r>
            <w:r w:rsidR="005B73CD">
              <w:rPr>
                <w:rStyle w:val="TTYLomakekentt10pt"/>
              </w:rPr>
            </w:r>
            <w:r w:rsidR="005B73CD">
              <w:rPr>
                <w:rStyle w:val="TTYLomakekentt10pt"/>
              </w:rPr>
              <w:fldChar w:fldCharType="separate"/>
            </w:r>
            <w:r w:rsidRPr="00ED6AEA">
              <w:rPr>
                <w:rStyle w:val="TTYLomakekentt10pt"/>
              </w:rPr>
              <w:fldChar w:fldCharType="end"/>
            </w:r>
          </w:p>
        </w:tc>
        <w:tc>
          <w:tcPr>
            <w:tcW w:w="5017" w:type="dxa"/>
            <w:gridSpan w:val="2"/>
            <w:tcBorders>
              <w:left w:val="nil"/>
              <w:right w:val="nil"/>
            </w:tcBorders>
            <w:vAlign w:val="center"/>
          </w:tcPr>
          <w:p w14:paraId="0EAC5A14" w14:textId="77777777" w:rsidR="003D5BF9" w:rsidRPr="00C51ACA" w:rsidRDefault="003D5BF9" w:rsidP="008948F6">
            <w:pPr>
              <w:pStyle w:val="TTYKentnKuvaus"/>
              <w:rPr>
                <w:rStyle w:val="TTYLomakekentt10pt"/>
              </w:rPr>
            </w:pPr>
            <w:r w:rsidRPr="00C51ACA">
              <w:rPr>
                <w:rStyle w:val="TTYLomakekentt10pt"/>
              </w:rPr>
              <w:t xml:space="preserve">Opinnäyte pari- tai ryhmätyönä / </w:t>
            </w:r>
            <w:r w:rsidRPr="00C51ACA">
              <w:rPr>
                <w:rStyle w:val="TTYLomakekentt10pt"/>
                <w:i/>
              </w:rPr>
              <w:t>Co-authored thesis</w:t>
            </w:r>
          </w:p>
        </w:tc>
        <w:tc>
          <w:tcPr>
            <w:tcW w:w="5018" w:type="dxa"/>
            <w:gridSpan w:val="2"/>
            <w:tcBorders>
              <w:left w:val="nil"/>
            </w:tcBorders>
            <w:vAlign w:val="center"/>
          </w:tcPr>
          <w:p w14:paraId="05087C0C" w14:textId="77777777" w:rsidR="003D5BF9" w:rsidRPr="003D5BF9" w:rsidRDefault="003D5BF9" w:rsidP="003D5BF9">
            <w:pPr>
              <w:pStyle w:val="TTYKentnKuvaus"/>
              <w:rPr>
                <w:color w:val="auto"/>
                <w:sz w:val="21"/>
                <w:szCs w:val="21"/>
                <w:lang w:val="en-US" w:eastAsia="fi-FI"/>
              </w:rPr>
            </w:pPr>
            <w:r w:rsidRPr="003D5BF9">
              <w:rPr>
                <w:lang w:val="en-US" w:eastAsia="fi-FI"/>
              </w:rPr>
              <w:t>Henkilöiden nimet / Names of co-authors:</w:t>
            </w:r>
          </w:p>
          <w:p w14:paraId="318B967A" w14:textId="77777777" w:rsidR="003D5BF9" w:rsidRPr="00C51ACA" w:rsidRDefault="003D5BF9" w:rsidP="008948F6">
            <w:pPr>
              <w:pStyle w:val="TTYKentnKuvaus"/>
              <w:rPr>
                <w:rStyle w:val="TTYLomakekentt10pt"/>
              </w:rPr>
            </w:pPr>
            <w:r>
              <w:rPr>
                <w:rStyle w:val="TTYLomakekentt10pt"/>
              </w:rPr>
              <w:fldChar w:fldCharType="begin">
                <w:ffData>
                  <w:name w:val=""/>
                  <w:enabled/>
                  <w:calcOnExit w:val="0"/>
                  <w:textInput>
                    <w:maxLength w:val="95"/>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r w:rsidR="008948F6" w14:paraId="5B7C08F4" w14:textId="77777777" w:rsidTr="001B6091">
        <w:trPr>
          <w:trHeight w:val="567"/>
        </w:trPr>
        <w:tc>
          <w:tcPr>
            <w:tcW w:w="4107" w:type="dxa"/>
            <w:gridSpan w:val="2"/>
            <w:vAlign w:val="center"/>
          </w:tcPr>
          <w:p w14:paraId="705B125E" w14:textId="77777777" w:rsidR="008948F6" w:rsidRPr="007D2EB6" w:rsidRDefault="008948F6" w:rsidP="008948F6">
            <w:pPr>
              <w:pStyle w:val="TTYKentnKuvaus"/>
              <w:rPr>
                <w:sz w:val="20"/>
              </w:rPr>
            </w:pPr>
            <w:r w:rsidRPr="00387CB1">
              <w:rPr>
                <w:rStyle w:val="TTYLomakekentt10pt"/>
              </w:rPr>
              <w:t xml:space="preserve">Tavoitteellinen </w:t>
            </w:r>
            <w:r w:rsidR="007D2EB6">
              <w:rPr>
                <w:rStyle w:val="TTYLomakekentt10pt"/>
              </w:rPr>
              <w:t xml:space="preserve">opinnäytteen </w:t>
            </w:r>
            <w:r w:rsidRPr="00387CB1">
              <w:rPr>
                <w:rStyle w:val="TTYLomakekentt10pt"/>
              </w:rPr>
              <w:t>valmistumisaika</w:t>
            </w:r>
            <w:r w:rsidR="007D2EB6">
              <w:rPr>
                <w:rStyle w:val="TTYLomakekentt10pt"/>
              </w:rPr>
              <w:t xml:space="preserve"> / </w:t>
            </w:r>
            <w:r w:rsidR="007D2EB6">
              <w:rPr>
                <w:rStyle w:val="TTYLomakekentt10pt"/>
                <w:i/>
              </w:rPr>
              <w:t>Expected comple</w:t>
            </w:r>
            <w:r w:rsidR="00C51ACA" w:rsidRPr="00387CB1">
              <w:rPr>
                <w:rStyle w:val="TTYLomakekentt10pt"/>
                <w:i/>
              </w:rPr>
              <w:t>tion date</w:t>
            </w:r>
          </w:p>
        </w:tc>
        <w:tc>
          <w:tcPr>
            <w:tcW w:w="6320" w:type="dxa"/>
            <w:gridSpan w:val="3"/>
            <w:vAlign w:val="center"/>
          </w:tcPr>
          <w:p w14:paraId="70DCA392" w14:textId="046022F8" w:rsidR="008948F6" w:rsidRDefault="002F766C" w:rsidP="008948F6">
            <w:pPr>
              <w:spacing w:line="276" w:lineRule="auto"/>
              <w:rPr>
                <w:rFonts w:ascii="Arial" w:hAnsi="Arial" w:cs="Arial"/>
                <w:sz w:val="22"/>
                <w:szCs w:val="22"/>
              </w:rPr>
            </w:pPr>
            <w:r>
              <w:rPr>
                <w:rStyle w:val="TTYLomakekentt10pt"/>
              </w:rPr>
              <w:fldChar w:fldCharType="begin">
                <w:ffData>
                  <w:name w:val=""/>
                  <w:enabled/>
                  <w:calcOnExit w:val="0"/>
                  <w:textInput>
                    <w:maxLength w:val="53"/>
                  </w:textInput>
                </w:ffData>
              </w:fldChar>
            </w:r>
            <w:r>
              <w:rPr>
                <w:rStyle w:val="TTYLomakekentt10pt"/>
              </w:rPr>
              <w:instrText xml:space="preserve"> FORMTEXT </w:instrText>
            </w:r>
            <w:r>
              <w:rPr>
                <w:rStyle w:val="TTYLomakekentt10pt"/>
              </w:rPr>
            </w:r>
            <w:r>
              <w:rPr>
                <w:rStyle w:val="TTYLomakekentt10pt"/>
              </w:rPr>
              <w:fldChar w:fldCharType="separate"/>
            </w:r>
            <w:r w:rsidR="00D01597">
              <w:rPr>
                <w:rStyle w:val="TTYLomakekentt10pt"/>
                <w:noProof/>
              </w:rPr>
              <w:t>1/8/2022</w:t>
            </w:r>
            <w:r>
              <w:rPr>
                <w:rStyle w:val="TTYLomakekentt10pt"/>
              </w:rPr>
              <w:fldChar w:fldCharType="end"/>
            </w:r>
          </w:p>
        </w:tc>
      </w:tr>
      <w:tr w:rsidR="003D5BF9" w:rsidRPr="00FF5861" w14:paraId="7045BC3D" w14:textId="77777777" w:rsidTr="007F2B3B">
        <w:trPr>
          <w:trHeight w:hRule="exact" w:val="737"/>
        </w:trPr>
        <w:tc>
          <w:tcPr>
            <w:tcW w:w="392" w:type="dxa"/>
            <w:tcBorders>
              <w:right w:val="nil"/>
            </w:tcBorders>
            <w:vAlign w:val="center"/>
          </w:tcPr>
          <w:p w14:paraId="40706EA7" w14:textId="77777777" w:rsidR="003D5BF9" w:rsidRDefault="003D5BF9" w:rsidP="003D5BF9">
            <w:pPr>
              <w:pStyle w:val="TTYKentnKuvaus"/>
            </w:pPr>
            <w:r w:rsidRPr="00ED6AEA">
              <w:rPr>
                <w:rStyle w:val="TTYLomakekentt10pt"/>
              </w:rPr>
              <w:lastRenderedPageBreak/>
              <w:fldChar w:fldCharType="begin">
                <w:ffData>
                  <w:name w:val="Valinta1"/>
                  <w:enabled/>
                  <w:calcOnExit w:val="0"/>
                  <w:checkBox>
                    <w:sizeAuto/>
                    <w:default w:val="0"/>
                  </w:checkBox>
                </w:ffData>
              </w:fldChar>
            </w:r>
            <w:r w:rsidRPr="00ED6AEA">
              <w:rPr>
                <w:rStyle w:val="TTYLomakekentt10pt"/>
              </w:rPr>
              <w:instrText xml:space="preserve"> FORMCHECKBOX </w:instrText>
            </w:r>
            <w:r w:rsidR="005B73CD">
              <w:rPr>
                <w:rStyle w:val="TTYLomakekentt10pt"/>
              </w:rPr>
            </w:r>
            <w:r w:rsidR="005B73CD">
              <w:rPr>
                <w:rStyle w:val="TTYLomakekentt10pt"/>
              </w:rPr>
              <w:fldChar w:fldCharType="separate"/>
            </w:r>
            <w:r w:rsidRPr="00ED6AEA">
              <w:rPr>
                <w:rStyle w:val="TTYLomakekentt10pt"/>
              </w:rPr>
              <w:fldChar w:fldCharType="end"/>
            </w:r>
          </w:p>
        </w:tc>
        <w:tc>
          <w:tcPr>
            <w:tcW w:w="10035" w:type="dxa"/>
            <w:gridSpan w:val="4"/>
            <w:tcBorders>
              <w:left w:val="nil"/>
            </w:tcBorders>
          </w:tcPr>
          <w:p w14:paraId="3451D9BB" w14:textId="77777777" w:rsidR="003D5BF9" w:rsidRPr="003D5BF9" w:rsidRDefault="003D5BF9" w:rsidP="003D5BF9">
            <w:pPr>
              <w:autoSpaceDE w:val="0"/>
              <w:autoSpaceDN w:val="0"/>
              <w:adjustRightInd w:val="0"/>
              <w:rPr>
                <w:rStyle w:val="TTYLomakekentt10pt"/>
              </w:rPr>
            </w:pPr>
            <w:r w:rsidRPr="003D5BF9">
              <w:rPr>
                <w:rStyle w:val="TTYLomakekentt10pt"/>
              </w:rPr>
              <w:t xml:space="preserve">Haluan saada sähköpostiini tiedon opinnäytteen arvioinnista sen valmistuttua. </w:t>
            </w:r>
            <w:r w:rsidRPr="001A5366">
              <w:rPr>
                <w:rStyle w:val="TTYLomakekentt10pt"/>
                <w:lang w:val="en-US"/>
              </w:rPr>
              <w:t xml:space="preserve">Sähköpostit lähetetään normaalina, salaamattomana sähköpostiliikenteenä. </w:t>
            </w:r>
            <w:proofErr w:type="gramStart"/>
            <w:r w:rsidRPr="001A5366">
              <w:rPr>
                <w:rStyle w:val="TTYLomakekentt10pt"/>
                <w:lang w:val="en-US"/>
              </w:rPr>
              <w:t>/</w:t>
            </w:r>
            <w:r w:rsidR="007F2B3B" w:rsidRPr="001A5366">
              <w:rPr>
                <w:rStyle w:val="TTYLomakekentt10pt"/>
                <w:i/>
                <w:lang w:val="en-US"/>
              </w:rPr>
              <w:t xml:space="preserve">  I</w:t>
            </w:r>
            <w:proofErr w:type="gramEnd"/>
            <w:r w:rsidR="007F2B3B" w:rsidRPr="001A5366">
              <w:rPr>
                <w:rStyle w:val="TTYLomakekentt10pt"/>
                <w:i/>
                <w:lang w:val="en-US"/>
              </w:rPr>
              <w:t xml:space="preserve"> want to receive an email about the evaluation of my thesis. </w:t>
            </w:r>
            <w:r w:rsidR="007F2B3B" w:rsidRPr="007F2B3B">
              <w:rPr>
                <w:rStyle w:val="TTYLomakekentt10pt"/>
                <w:i/>
              </w:rPr>
              <w:t>The emails are sent as regular, unencrypted messages.</w:t>
            </w:r>
          </w:p>
          <w:p w14:paraId="431AA556" w14:textId="77777777" w:rsidR="003D5BF9" w:rsidRPr="003D5BF9" w:rsidRDefault="003D5BF9" w:rsidP="003D5BF9">
            <w:pPr>
              <w:pStyle w:val="TTYKentnKuvaus"/>
              <w:rPr>
                <w:rStyle w:val="TTYLomakekentt10pt"/>
                <w:sz w:val="18"/>
              </w:rPr>
            </w:pPr>
          </w:p>
        </w:tc>
      </w:tr>
    </w:tbl>
    <w:p w14:paraId="3E5374DC" w14:textId="77777777" w:rsidR="006D31A6" w:rsidRPr="003D5BF9" w:rsidRDefault="006D31A6" w:rsidP="006D31A6"/>
    <w:p w14:paraId="22B6E9C6" w14:textId="77777777" w:rsidR="00F90C62" w:rsidRDefault="003A03D6" w:rsidP="00F90C62">
      <w:pPr>
        <w:pStyle w:val="Subtitle"/>
      </w:pPr>
      <w:r>
        <w:t>Ehdotus tarkastajiksi</w:t>
      </w:r>
      <w:r w:rsidR="001B6091">
        <w:t xml:space="preserve"> / </w:t>
      </w:r>
      <w:r w:rsidRPr="003A03D6">
        <w:rPr>
          <w:b w:val="0"/>
        </w:rPr>
        <w:t>Proposal of</w:t>
      </w:r>
      <w:r>
        <w:t xml:space="preserve"> </w:t>
      </w:r>
      <w:r w:rsidR="001B6091" w:rsidRPr="001B6091">
        <w:rPr>
          <w:b w:val="0"/>
        </w:rPr>
        <w:t>Examiners</w:t>
      </w:r>
    </w:p>
    <w:p w14:paraId="5E332034" w14:textId="77777777" w:rsidR="00FE20D5" w:rsidRDefault="00E1462D" w:rsidP="00F77948">
      <w:pPr>
        <w:rPr>
          <w:lang w:val="en-US"/>
        </w:rPr>
      </w:pPr>
      <w:r>
        <w:t>(V</w:t>
      </w:r>
      <w:r w:rsidR="00821D82">
        <w:t xml:space="preserve">astuuohjaaja ehdottaa joko prosessin alussa tai kun työ jätetään tarkastukseen. </w:t>
      </w:r>
      <w:r w:rsidR="00821D82" w:rsidRPr="001B6091">
        <w:rPr>
          <w:lang w:val="en-US"/>
        </w:rPr>
        <w:t>Jos tarkastajana on yliopiston ulkopuolinen henkilö, liitteeksi CV)</w:t>
      </w:r>
      <w:r w:rsidR="001B6091" w:rsidRPr="001B6091">
        <w:rPr>
          <w:lang w:val="en-US"/>
        </w:rPr>
        <w:t xml:space="preserve"> / </w:t>
      </w:r>
    </w:p>
    <w:p w14:paraId="6A674B79" w14:textId="77777777" w:rsidR="00821D82" w:rsidRPr="001B6091" w:rsidRDefault="001B6091" w:rsidP="00F77948">
      <w:pPr>
        <w:rPr>
          <w:lang w:val="en-GB"/>
        </w:rPr>
      </w:pPr>
      <w:r w:rsidRPr="001B6091">
        <w:rPr>
          <w:i/>
          <w:lang w:val="en-GB"/>
        </w:rPr>
        <w:t xml:space="preserve">(The student’s </w:t>
      </w:r>
      <w:r w:rsidR="00CE7775">
        <w:rPr>
          <w:i/>
          <w:lang w:val="en-GB"/>
        </w:rPr>
        <w:t xml:space="preserve">responsible </w:t>
      </w:r>
      <w:r w:rsidRPr="001B6091">
        <w:rPr>
          <w:i/>
          <w:lang w:val="en-GB"/>
        </w:rPr>
        <w:t>supervisor nominates examiners at the beginning of the thesis process or when the thesis is submitted for examination. If an examiner is external to the University, please append his or her CV to this form.)</w:t>
      </w:r>
    </w:p>
    <w:tbl>
      <w:tblPr>
        <w:tblStyle w:val="TableGrid"/>
        <w:tblW w:w="10427" w:type="dxa"/>
        <w:tblLayout w:type="fixed"/>
        <w:tblLook w:val="04A0" w:firstRow="1" w:lastRow="0" w:firstColumn="1" w:lastColumn="0" w:noHBand="0" w:noVBand="1"/>
      </w:tblPr>
      <w:tblGrid>
        <w:gridCol w:w="4107"/>
        <w:gridCol w:w="6320"/>
      </w:tblGrid>
      <w:tr w:rsidR="00F77948" w14:paraId="2AD8DD81" w14:textId="77777777" w:rsidTr="00E1462D">
        <w:trPr>
          <w:trHeight w:val="794"/>
        </w:trPr>
        <w:tc>
          <w:tcPr>
            <w:tcW w:w="4107" w:type="dxa"/>
            <w:vAlign w:val="center"/>
          </w:tcPr>
          <w:p w14:paraId="17C73FF8" w14:textId="77777777" w:rsidR="00F77948" w:rsidRPr="00E1462D" w:rsidRDefault="00F77948" w:rsidP="00F77948">
            <w:pPr>
              <w:pStyle w:val="TTYKentnKuvaus"/>
              <w:rPr>
                <w:rStyle w:val="TTYLomakekentt10pt"/>
              </w:rPr>
            </w:pPr>
            <w:r w:rsidRPr="00E1462D">
              <w:rPr>
                <w:rStyle w:val="TTYLomakekentt10pt"/>
              </w:rPr>
              <w:t>Opinn</w:t>
            </w:r>
            <w:r w:rsidR="00E1462D" w:rsidRPr="00E1462D">
              <w:rPr>
                <w:rStyle w:val="TTYLomakekentt10pt"/>
              </w:rPr>
              <w:t xml:space="preserve">äytteen tarkastaja 1 </w:t>
            </w:r>
            <w:r w:rsidR="00855E34" w:rsidRPr="00E1462D">
              <w:rPr>
                <w:rStyle w:val="TTYLomakekentt10pt"/>
              </w:rPr>
              <w:t>(titteli, nimi ja sähköposti)</w:t>
            </w:r>
            <w:r w:rsidR="00E1462D" w:rsidRPr="00E1462D">
              <w:rPr>
                <w:rStyle w:val="TTYLomakekentt10pt"/>
              </w:rPr>
              <w:t xml:space="preserve"> / </w:t>
            </w:r>
            <w:r w:rsidR="00E1462D" w:rsidRPr="00E1462D">
              <w:rPr>
                <w:rStyle w:val="TTYLomakekentt10pt"/>
                <w:i/>
              </w:rPr>
              <w:t>Examiner 1 (title, name, email address)</w:t>
            </w:r>
          </w:p>
        </w:tc>
        <w:tc>
          <w:tcPr>
            <w:tcW w:w="6320" w:type="dxa"/>
            <w:vAlign w:val="center"/>
          </w:tcPr>
          <w:p w14:paraId="51EDCCDB" w14:textId="77777777" w:rsidR="00F77948" w:rsidRDefault="002F766C" w:rsidP="001715A0">
            <w:pPr>
              <w:spacing w:line="276" w:lineRule="auto"/>
              <w:rPr>
                <w:rFonts w:ascii="Arial" w:hAnsi="Arial" w:cs="Arial"/>
                <w:sz w:val="22"/>
                <w:szCs w:val="22"/>
              </w:rPr>
            </w:pPr>
            <w:r>
              <w:rPr>
                <w:rStyle w:val="TTYLomakekentt10pt"/>
              </w:rPr>
              <w:fldChar w:fldCharType="begin">
                <w:ffData>
                  <w:name w:val=""/>
                  <w:enabled/>
                  <w:calcOnExit w:val="0"/>
                  <w:textInput>
                    <w:maxLength w:val="159"/>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r w:rsidR="00F77948" w14:paraId="76333C68" w14:textId="77777777" w:rsidTr="003A03D6">
        <w:trPr>
          <w:trHeight w:val="850"/>
        </w:trPr>
        <w:tc>
          <w:tcPr>
            <w:tcW w:w="4107" w:type="dxa"/>
            <w:vAlign w:val="center"/>
          </w:tcPr>
          <w:p w14:paraId="5CB65F93" w14:textId="77777777" w:rsidR="00F77948" w:rsidRPr="00FE20D5" w:rsidRDefault="00F77948" w:rsidP="00BE756F">
            <w:pPr>
              <w:pStyle w:val="TTYKentnKuvaus"/>
              <w:rPr>
                <w:i/>
                <w:sz w:val="20"/>
              </w:rPr>
            </w:pPr>
            <w:r w:rsidRPr="00E1462D">
              <w:rPr>
                <w:rStyle w:val="TTYLomakekentt10pt"/>
              </w:rPr>
              <w:t xml:space="preserve">Opinnäytteen tarkastaja 2 </w:t>
            </w:r>
            <w:r w:rsidR="00855E34" w:rsidRPr="00E1462D">
              <w:rPr>
                <w:rStyle w:val="TTYLomakekentt10pt"/>
              </w:rPr>
              <w:t>(titteli, nimi</w:t>
            </w:r>
            <w:r w:rsidR="00BE756F">
              <w:rPr>
                <w:rStyle w:val="TTYLomakekentt10pt"/>
              </w:rPr>
              <w:t xml:space="preserve">, </w:t>
            </w:r>
            <w:r w:rsidR="00855E34" w:rsidRPr="00E1462D">
              <w:rPr>
                <w:rStyle w:val="TTYLomakekentt10pt"/>
              </w:rPr>
              <w:t>sähköposti</w:t>
            </w:r>
            <w:r w:rsidR="00BE756F">
              <w:rPr>
                <w:rStyle w:val="TTYLomakekentt10pt"/>
              </w:rPr>
              <w:t xml:space="preserve"> ja organisaatio</w:t>
            </w:r>
            <w:r w:rsidR="00855E34" w:rsidRPr="00E1462D">
              <w:rPr>
                <w:rStyle w:val="TTYLomakekentt10pt"/>
              </w:rPr>
              <w:t>)</w:t>
            </w:r>
            <w:r w:rsidR="00E1462D" w:rsidRPr="00E1462D">
              <w:rPr>
                <w:rStyle w:val="TTYLomakekentt10pt"/>
              </w:rPr>
              <w:t xml:space="preserve"> / </w:t>
            </w:r>
            <w:r w:rsidR="00E1462D">
              <w:rPr>
                <w:rStyle w:val="TTYLomakekentt10pt"/>
                <w:i/>
              </w:rPr>
              <w:t>Examiner 2</w:t>
            </w:r>
            <w:r w:rsidR="00FE20D5">
              <w:rPr>
                <w:rStyle w:val="TTYLomakekentt10pt"/>
                <w:i/>
              </w:rPr>
              <w:t xml:space="preserve"> </w:t>
            </w:r>
            <w:r w:rsidR="00E1462D" w:rsidRPr="00E1462D">
              <w:rPr>
                <w:rStyle w:val="TTYLomakekentt10pt"/>
                <w:i/>
              </w:rPr>
              <w:t>(title, name</w:t>
            </w:r>
            <w:r w:rsidR="003A03D6" w:rsidRPr="003A03D6">
              <w:rPr>
                <w:rStyle w:val="TTYLomakekentt10pt"/>
                <w:i/>
              </w:rPr>
              <w:t>,</w:t>
            </w:r>
            <w:r w:rsidR="00E1462D" w:rsidRPr="00E1462D">
              <w:rPr>
                <w:rStyle w:val="TTYLomakekentt10pt"/>
                <w:i/>
              </w:rPr>
              <w:t xml:space="preserve"> email address</w:t>
            </w:r>
            <w:r w:rsidR="00BE756F" w:rsidRPr="00E1462D">
              <w:rPr>
                <w:rStyle w:val="TTYLomakekentt10pt"/>
                <w:i/>
              </w:rPr>
              <w:t>,</w:t>
            </w:r>
            <w:r w:rsidR="00BE756F" w:rsidRPr="003A03D6">
              <w:rPr>
                <w:rStyle w:val="Heading1Char"/>
                <w:lang w:val="fi-FI"/>
              </w:rPr>
              <w:t xml:space="preserve"> </w:t>
            </w:r>
            <w:r w:rsidR="003C3B22">
              <w:rPr>
                <w:rStyle w:val="TTYLomakekentt10pt"/>
                <w:i/>
              </w:rPr>
              <w:t>organis</w:t>
            </w:r>
            <w:r w:rsidR="00BE756F" w:rsidRPr="003A03D6">
              <w:rPr>
                <w:rStyle w:val="TTYLomakekentt10pt"/>
                <w:i/>
              </w:rPr>
              <w:t>ation</w:t>
            </w:r>
            <w:r w:rsidR="00E1462D" w:rsidRPr="00E1462D">
              <w:rPr>
                <w:rStyle w:val="TTYLomakekentt10pt"/>
                <w:i/>
              </w:rPr>
              <w:t>)</w:t>
            </w:r>
          </w:p>
        </w:tc>
        <w:tc>
          <w:tcPr>
            <w:tcW w:w="6320" w:type="dxa"/>
            <w:vAlign w:val="center"/>
          </w:tcPr>
          <w:p w14:paraId="5B7D6FB4" w14:textId="77777777" w:rsidR="00F77948" w:rsidRDefault="002F766C" w:rsidP="001715A0">
            <w:pPr>
              <w:spacing w:line="276" w:lineRule="auto"/>
              <w:rPr>
                <w:rFonts w:ascii="Arial" w:hAnsi="Arial" w:cs="Arial"/>
                <w:sz w:val="22"/>
                <w:szCs w:val="22"/>
              </w:rPr>
            </w:pPr>
            <w:r>
              <w:rPr>
                <w:rStyle w:val="TTYLomakekentt10pt"/>
              </w:rPr>
              <w:fldChar w:fldCharType="begin">
                <w:ffData>
                  <w:name w:val=""/>
                  <w:enabled/>
                  <w:calcOnExit w:val="0"/>
                  <w:textInput>
                    <w:maxLength w:val="159"/>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r w:rsidR="00F77948" w14:paraId="31EE8E84" w14:textId="77777777" w:rsidTr="003A03D6">
        <w:trPr>
          <w:trHeight w:val="1020"/>
        </w:trPr>
        <w:tc>
          <w:tcPr>
            <w:tcW w:w="4107" w:type="dxa"/>
            <w:vAlign w:val="center"/>
          </w:tcPr>
          <w:p w14:paraId="26A150D4" w14:textId="77777777" w:rsidR="00F77948" w:rsidRPr="00FE20D5" w:rsidRDefault="00FE20D5" w:rsidP="00BE756F">
            <w:pPr>
              <w:pStyle w:val="TTYKentnKuvaus"/>
              <w:rPr>
                <w:sz w:val="20"/>
              </w:rPr>
            </w:pPr>
            <w:r>
              <w:rPr>
                <w:rStyle w:val="TTYLomakekentt10pt"/>
              </w:rPr>
              <w:t xml:space="preserve">Mahdolliset muut tarkastajat </w:t>
            </w:r>
            <w:r w:rsidR="00855E34" w:rsidRPr="00863223">
              <w:rPr>
                <w:rStyle w:val="TTYLomakekentt10pt"/>
              </w:rPr>
              <w:t>(titteli, nimi</w:t>
            </w:r>
            <w:r w:rsidR="003A03D6">
              <w:rPr>
                <w:rStyle w:val="TTYLomakekentt10pt"/>
              </w:rPr>
              <w:t xml:space="preserve">, </w:t>
            </w:r>
            <w:r w:rsidR="00BE756F" w:rsidRPr="00863223">
              <w:rPr>
                <w:rStyle w:val="TTYLomakekentt10pt"/>
              </w:rPr>
              <w:t>sähköposti</w:t>
            </w:r>
            <w:r w:rsidR="00BE756F">
              <w:rPr>
                <w:rStyle w:val="TTYLomakekentt10pt"/>
              </w:rPr>
              <w:t xml:space="preserve"> ja </w:t>
            </w:r>
            <w:r w:rsidR="003A03D6">
              <w:rPr>
                <w:rStyle w:val="TTYLomakekentt10pt"/>
              </w:rPr>
              <w:t>organisaatio</w:t>
            </w:r>
            <w:r w:rsidR="00855E34" w:rsidRPr="00863223">
              <w:rPr>
                <w:rStyle w:val="TTYLomakekentt10pt"/>
              </w:rPr>
              <w:t>)</w:t>
            </w:r>
            <w:r w:rsidR="00E1462D" w:rsidRPr="00863223">
              <w:rPr>
                <w:rStyle w:val="TTYLomakekentt10pt"/>
              </w:rPr>
              <w:t xml:space="preserve"> / </w:t>
            </w:r>
            <w:r w:rsidR="00E1462D" w:rsidRPr="00863223">
              <w:rPr>
                <w:rStyle w:val="TTYLomakekentt10pt"/>
                <w:i/>
              </w:rPr>
              <w:t xml:space="preserve">Possible other examiners  </w:t>
            </w:r>
            <w:r w:rsidR="00E1462D" w:rsidRPr="00E1462D">
              <w:rPr>
                <w:rStyle w:val="TTYLomakekentt10pt"/>
                <w:i/>
              </w:rPr>
              <w:t>(title, name</w:t>
            </w:r>
            <w:r w:rsidR="003A03D6" w:rsidRPr="003A03D6">
              <w:rPr>
                <w:rStyle w:val="TTYLomakekentt10pt"/>
                <w:i/>
              </w:rPr>
              <w:t>,</w:t>
            </w:r>
            <w:r w:rsidR="003A03D6" w:rsidRPr="00E1462D">
              <w:rPr>
                <w:rStyle w:val="TTYLomakekentt10pt"/>
                <w:i/>
              </w:rPr>
              <w:t xml:space="preserve"> </w:t>
            </w:r>
            <w:r w:rsidR="00E1462D" w:rsidRPr="00E1462D">
              <w:rPr>
                <w:rStyle w:val="TTYLomakekentt10pt"/>
                <w:i/>
              </w:rPr>
              <w:t>email address</w:t>
            </w:r>
            <w:r w:rsidR="00BE756F" w:rsidRPr="00E1462D">
              <w:rPr>
                <w:rStyle w:val="TTYLomakekentt10pt"/>
                <w:i/>
              </w:rPr>
              <w:t xml:space="preserve">, </w:t>
            </w:r>
            <w:r w:rsidR="003C3B22">
              <w:rPr>
                <w:rStyle w:val="TTYLomakekentt10pt"/>
                <w:i/>
              </w:rPr>
              <w:t>organis</w:t>
            </w:r>
            <w:r w:rsidR="00BE756F" w:rsidRPr="003A03D6">
              <w:rPr>
                <w:rStyle w:val="TTYLomakekentt10pt"/>
                <w:i/>
              </w:rPr>
              <w:t>ation</w:t>
            </w:r>
            <w:r w:rsidR="00E1462D" w:rsidRPr="00E1462D">
              <w:rPr>
                <w:rStyle w:val="TTYLomakekentt10pt"/>
                <w:i/>
              </w:rPr>
              <w:t>)</w:t>
            </w:r>
          </w:p>
        </w:tc>
        <w:tc>
          <w:tcPr>
            <w:tcW w:w="6320" w:type="dxa"/>
            <w:vAlign w:val="center"/>
          </w:tcPr>
          <w:p w14:paraId="15A68FFD" w14:textId="77777777" w:rsidR="00F77948" w:rsidRDefault="002F766C" w:rsidP="001715A0">
            <w:pPr>
              <w:spacing w:line="276" w:lineRule="auto"/>
              <w:rPr>
                <w:rFonts w:ascii="Arial" w:hAnsi="Arial" w:cs="Arial"/>
                <w:sz w:val="22"/>
                <w:szCs w:val="22"/>
              </w:rPr>
            </w:pPr>
            <w:r>
              <w:rPr>
                <w:rStyle w:val="TTYLomakekentt10pt"/>
              </w:rPr>
              <w:fldChar w:fldCharType="begin">
                <w:ffData>
                  <w:name w:val=""/>
                  <w:enabled/>
                  <w:calcOnExit w:val="0"/>
                  <w:textInput>
                    <w:maxLength w:val="212"/>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bl>
    <w:p w14:paraId="27DE1ADF" w14:textId="77777777" w:rsidR="00821D82" w:rsidRPr="002D1C39" w:rsidRDefault="00F77948" w:rsidP="00F77948">
      <w:pPr>
        <w:pStyle w:val="Subtitle"/>
        <w:rPr>
          <w:lang w:val="en-GB"/>
        </w:rPr>
      </w:pPr>
      <w:r w:rsidRPr="00F77948">
        <w:t>Allekirjoitukset</w:t>
      </w:r>
      <w:r w:rsidR="002D1C39">
        <w:t xml:space="preserve"> / </w:t>
      </w:r>
      <w:r w:rsidR="002D1C39" w:rsidRPr="002D1C39">
        <w:rPr>
          <w:b w:val="0"/>
          <w:lang w:val="en-GB"/>
        </w:rPr>
        <w:t>Signatures</w:t>
      </w:r>
    </w:p>
    <w:tbl>
      <w:tblPr>
        <w:tblStyle w:val="TableGrid"/>
        <w:tblW w:w="10427" w:type="dxa"/>
        <w:tblLook w:val="04A0" w:firstRow="1" w:lastRow="0" w:firstColumn="1" w:lastColumn="0" w:noHBand="0" w:noVBand="1"/>
      </w:tblPr>
      <w:tblGrid>
        <w:gridCol w:w="5213"/>
        <w:gridCol w:w="5214"/>
      </w:tblGrid>
      <w:tr w:rsidR="00821D82" w:rsidRPr="00410D9B" w14:paraId="405AFC4C" w14:textId="77777777" w:rsidTr="00F77948">
        <w:trPr>
          <w:trHeight w:val="680"/>
        </w:trPr>
        <w:tc>
          <w:tcPr>
            <w:tcW w:w="5213" w:type="dxa"/>
          </w:tcPr>
          <w:p w14:paraId="0EB9AA57" w14:textId="77777777" w:rsidR="00821D82" w:rsidRPr="00410D9B" w:rsidRDefault="00F77948" w:rsidP="002D1C39">
            <w:pPr>
              <w:pStyle w:val="TTYKentnKuvaus"/>
              <w:rPr>
                <w:sz w:val="32"/>
                <w:szCs w:val="32"/>
              </w:rPr>
            </w:pPr>
            <w:r w:rsidRPr="00E737F2">
              <w:t>Päiväys</w:t>
            </w:r>
            <w:r w:rsidR="002D1C39">
              <w:t xml:space="preserve"> / </w:t>
            </w:r>
            <w:r w:rsidR="002D1C39" w:rsidRPr="002D1C39">
              <w:rPr>
                <w:i/>
              </w:rPr>
              <w:t>Date</w:t>
            </w:r>
          </w:p>
        </w:tc>
        <w:tc>
          <w:tcPr>
            <w:tcW w:w="5214" w:type="dxa"/>
          </w:tcPr>
          <w:p w14:paraId="03C89078" w14:textId="77777777" w:rsidR="00821D82" w:rsidRPr="00410D9B" w:rsidRDefault="00F77948" w:rsidP="002D1C39">
            <w:pPr>
              <w:pStyle w:val="TTYKentnKuvaus"/>
              <w:rPr>
                <w:sz w:val="32"/>
                <w:szCs w:val="32"/>
              </w:rPr>
            </w:pPr>
            <w:r>
              <w:t>O</w:t>
            </w:r>
            <w:r w:rsidRPr="00E737F2">
              <w:t>piskelijan allekirjoitus</w:t>
            </w:r>
            <w:r w:rsidR="002D1C39">
              <w:t xml:space="preserve"> / </w:t>
            </w:r>
            <w:r w:rsidR="002D1C39" w:rsidRPr="002D1C39">
              <w:rPr>
                <w:rFonts w:ascii="Arial" w:hAnsi="Arial" w:cs="Arial"/>
                <w:i/>
                <w:lang w:val="en-GB"/>
              </w:rPr>
              <w:t>Student’s signature</w:t>
            </w:r>
          </w:p>
        </w:tc>
      </w:tr>
      <w:tr w:rsidR="00821D82" w:rsidRPr="00E737F2" w14:paraId="4908AF73" w14:textId="77777777" w:rsidTr="00F77948">
        <w:trPr>
          <w:trHeight w:val="680"/>
        </w:trPr>
        <w:tc>
          <w:tcPr>
            <w:tcW w:w="5213" w:type="dxa"/>
          </w:tcPr>
          <w:p w14:paraId="7D8DCBFE" w14:textId="77777777" w:rsidR="00821D82" w:rsidRPr="00E737F2" w:rsidRDefault="00F77948" w:rsidP="002D1C39">
            <w:pPr>
              <w:pStyle w:val="TTYKentnKuvaus"/>
            </w:pPr>
            <w:r>
              <w:t>Vastuuohjaajan</w:t>
            </w:r>
            <w:r w:rsidRPr="00E737F2">
              <w:t xml:space="preserve"> allekirjoitus</w:t>
            </w:r>
            <w:r w:rsidR="002D1C39">
              <w:t xml:space="preserve"> / </w:t>
            </w:r>
            <w:r w:rsidR="002D1C39" w:rsidRPr="002D1C39">
              <w:rPr>
                <w:i/>
                <w:lang w:val="en-GB"/>
              </w:rPr>
              <w:t>Supervisor’s signature</w:t>
            </w:r>
          </w:p>
        </w:tc>
        <w:tc>
          <w:tcPr>
            <w:tcW w:w="5214" w:type="dxa"/>
          </w:tcPr>
          <w:p w14:paraId="43D7CE0D" w14:textId="77777777" w:rsidR="00821D82" w:rsidRPr="00E737F2" w:rsidRDefault="00821D82" w:rsidP="002D1C39">
            <w:pPr>
              <w:pStyle w:val="TTYKentnKuvaus"/>
            </w:pPr>
          </w:p>
        </w:tc>
      </w:tr>
      <w:tr w:rsidR="00821D82" w:rsidRPr="00E737F2" w14:paraId="764ECB5C" w14:textId="77777777" w:rsidTr="00F77948">
        <w:trPr>
          <w:trHeight w:val="680"/>
        </w:trPr>
        <w:tc>
          <w:tcPr>
            <w:tcW w:w="5213" w:type="dxa"/>
          </w:tcPr>
          <w:p w14:paraId="6D3FA9BD" w14:textId="77777777" w:rsidR="00821D82" w:rsidRPr="00E737F2" w:rsidRDefault="00F77948" w:rsidP="002D1C39">
            <w:pPr>
              <w:pStyle w:val="TTYKentnKuvaus"/>
            </w:pPr>
            <w:r>
              <w:t>O</w:t>
            </w:r>
            <w:r w:rsidR="00821D82" w:rsidRPr="00E737F2">
              <w:t>hjaajan allekirjoitus</w:t>
            </w:r>
            <w:r w:rsidR="002D1C39">
              <w:t xml:space="preserve"> / </w:t>
            </w:r>
            <w:r w:rsidR="00CE7775">
              <w:rPr>
                <w:i/>
                <w:lang w:val="en-GB"/>
              </w:rPr>
              <w:t>S</w:t>
            </w:r>
            <w:r w:rsidR="002D1C39" w:rsidRPr="002D1C39">
              <w:rPr>
                <w:i/>
                <w:lang w:val="en-GB"/>
              </w:rPr>
              <w:t>upervisor’s signature</w:t>
            </w:r>
          </w:p>
        </w:tc>
        <w:tc>
          <w:tcPr>
            <w:tcW w:w="5214" w:type="dxa"/>
          </w:tcPr>
          <w:p w14:paraId="3E5FA521" w14:textId="77777777" w:rsidR="00821D82" w:rsidRPr="00E737F2" w:rsidRDefault="00F77948" w:rsidP="002D1C39">
            <w:pPr>
              <w:pStyle w:val="TTYKentnKuvaus"/>
            </w:pPr>
            <w:r>
              <w:t>O</w:t>
            </w:r>
            <w:r w:rsidR="00821D82" w:rsidRPr="00E737F2">
              <w:t>hjaajan allekirjoitus</w:t>
            </w:r>
            <w:r w:rsidR="002D1C39">
              <w:t xml:space="preserve"> / </w:t>
            </w:r>
            <w:r w:rsidR="00CE7775">
              <w:rPr>
                <w:i/>
                <w:lang w:val="en-GB"/>
              </w:rPr>
              <w:t>S</w:t>
            </w:r>
            <w:r w:rsidR="002D1C39" w:rsidRPr="002D1C39">
              <w:rPr>
                <w:i/>
                <w:lang w:val="en-GB"/>
              </w:rPr>
              <w:t>upervisor’s signature</w:t>
            </w:r>
          </w:p>
        </w:tc>
      </w:tr>
    </w:tbl>
    <w:p w14:paraId="47DC8999" w14:textId="77777777" w:rsidR="006715D2" w:rsidRDefault="00F650E7" w:rsidP="006715D2">
      <w:pPr>
        <w:pStyle w:val="Subtitle"/>
        <w:sectPr w:rsidR="006715D2" w:rsidSect="00C61FDB">
          <w:headerReference w:type="default" r:id="rId8"/>
          <w:footerReference w:type="default" r:id="rId9"/>
          <w:headerReference w:type="first" r:id="rId10"/>
          <w:footerReference w:type="first" r:id="rId11"/>
          <w:pgSz w:w="11906" w:h="16838" w:code="9"/>
          <w:pgMar w:top="567" w:right="567" w:bottom="567" w:left="1134" w:header="567" w:footer="567" w:gutter="0"/>
          <w:cols w:space="708"/>
          <w:titlePg/>
          <w:docGrid w:linePitch="360"/>
        </w:sectPr>
      </w:pPr>
      <w:r>
        <w:br w:type="page"/>
      </w:r>
    </w:p>
    <w:p w14:paraId="7297921D" w14:textId="77777777" w:rsidR="00821D82" w:rsidRDefault="00F650E7" w:rsidP="00F650E7">
      <w:pPr>
        <w:pStyle w:val="Subtitle"/>
      </w:pPr>
      <w:r>
        <w:lastRenderedPageBreak/>
        <w:t>LIITE: Ohjaussuunnitelma</w:t>
      </w:r>
      <w:r w:rsidR="00821D82">
        <w:t xml:space="preserve"> (opiskelijan ja ohjaajan välinen dokumentti</w:t>
      </w:r>
      <w:r w:rsidR="00196B2E">
        <w:t>, jää opiskelijalle, kopio ohjaajalle</w:t>
      </w:r>
      <w:r w:rsidR="00821D82">
        <w:t>)</w:t>
      </w:r>
    </w:p>
    <w:p w14:paraId="3BCD5314" w14:textId="77777777" w:rsidR="00863223" w:rsidRPr="00863223" w:rsidRDefault="00863223" w:rsidP="00863223">
      <w:pPr>
        <w:pStyle w:val="Subtitle"/>
        <w:rPr>
          <w:b w:val="0"/>
          <w:lang w:val="en-GB"/>
        </w:rPr>
      </w:pPr>
      <w:r w:rsidRPr="00863223">
        <w:rPr>
          <w:lang w:val="en-GB"/>
        </w:rPr>
        <w:t>APPENDIX:</w:t>
      </w:r>
      <w:r w:rsidR="00303ACC">
        <w:rPr>
          <w:b w:val="0"/>
          <w:lang w:val="en-GB"/>
        </w:rPr>
        <w:t xml:space="preserve"> Thesis Supervision P</w:t>
      </w:r>
      <w:r w:rsidRPr="00863223">
        <w:rPr>
          <w:b w:val="0"/>
          <w:lang w:val="en-GB"/>
        </w:rPr>
        <w:t>lan (The student and his or her supervisor</w:t>
      </w:r>
      <w:r w:rsidR="003A03D6">
        <w:rPr>
          <w:b w:val="0"/>
          <w:lang w:val="en-GB"/>
        </w:rPr>
        <w:t>(s)</w:t>
      </w:r>
      <w:r w:rsidRPr="00863223">
        <w:rPr>
          <w:b w:val="0"/>
          <w:lang w:val="en-GB"/>
        </w:rPr>
        <w:t xml:space="preserve"> fill in this form. The student retains the original and the supervisor receives a copy)</w:t>
      </w:r>
    </w:p>
    <w:p w14:paraId="4EF8F983" w14:textId="77777777" w:rsidR="00863223" w:rsidRPr="00863223" w:rsidRDefault="00863223" w:rsidP="00863223">
      <w:pPr>
        <w:rPr>
          <w:lang w:val="en-US"/>
        </w:rPr>
      </w:pPr>
    </w:p>
    <w:p w14:paraId="4088E8DD" w14:textId="77777777" w:rsidR="00821D82" w:rsidRDefault="00F650E7" w:rsidP="00F650E7">
      <w:pPr>
        <w:pStyle w:val="Subtitle"/>
      </w:pPr>
      <w:r>
        <w:t>Työskentelyn aikataulu ja työskentelysuunnitelma</w:t>
      </w:r>
      <w:r w:rsidR="00863223">
        <w:t xml:space="preserve"> / </w:t>
      </w:r>
      <w:r w:rsidR="00863223" w:rsidRPr="00863223">
        <w:rPr>
          <w:b w:val="0"/>
        </w:rPr>
        <w:t>Schedule and work plan</w:t>
      </w:r>
    </w:p>
    <w:tbl>
      <w:tblPr>
        <w:tblStyle w:val="TableGrid"/>
        <w:tblW w:w="10427" w:type="dxa"/>
        <w:tblLayout w:type="fixed"/>
        <w:tblLook w:val="04A0" w:firstRow="1" w:lastRow="0" w:firstColumn="1" w:lastColumn="0" w:noHBand="0" w:noVBand="1"/>
      </w:tblPr>
      <w:tblGrid>
        <w:gridCol w:w="3377"/>
        <w:gridCol w:w="7050"/>
      </w:tblGrid>
      <w:tr w:rsidR="00821D82" w:rsidRPr="00173203" w14:paraId="1A3E3946" w14:textId="77777777" w:rsidTr="004B3725">
        <w:trPr>
          <w:trHeight w:val="454"/>
        </w:trPr>
        <w:tc>
          <w:tcPr>
            <w:tcW w:w="3377" w:type="dxa"/>
            <w:vAlign w:val="center"/>
          </w:tcPr>
          <w:p w14:paraId="5F5A2AB1" w14:textId="77777777" w:rsidR="00821D82" w:rsidRPr="00863223" w:rsidRDefault="00821D82" w:rsidP="00F650E7">
            <w:pPr>
              <w:pStyle w:val="TTYKentnKuvaus"/>
              <w:rPr>
                <w:rStyle w:val="TTYLomakekentt10pt"/>
              </w:rPr>
            </w:pPr>
            <w:r w:rsidRPr="00863223">
              <w:rPr>
                <w:rStyle w:val="TTYLomakekentt10pt"/>
              </w:rPr>
              <w:t>Työn alkamisajankohta</w:t>
            </w:r>
            <w:r w:rsidR="00863223" w:rsidRPr="00863223">
              <w:rPr>
                <w:rStyle w:val="TTYLomakekentt10pt"/>
              </w:rPr>
              <w:t xml:space="preserve"> / </w:t>
            </w:r>
            <w:r w:rsidR="00863223" w:rsidRPr="00863223">
              <w:rPr>
                <w:rStyle w:val="TTYLomakekentt10pt"/>
                <w:i/>
              </w:rPr>
              <w:t>Start date</w:t>
            </w:r>
          </w:p>
        </w:tc>
        <w:tc>
          <w:tcPr>
            <w:tcW w:w="7050" w:type="dxa"/>
            <w:vAlign w:val="center"/>
          </w:tcPr>
          <w:p w14:paraId="2124C249" w14:textId="77777777" w:rsidR="00821D82" w:rsidRPr="00173203" w:rsidRDefault="00BA4D3A" w:rsidP="00F650E7">
            <w:pPr>
              <w:spacing w:line="276" w:lineRule="auto"/>
              <w:rPr>
                <w:rFonts w:ascii="Arial" w:hAnsi="Arial" w:cs="Arial"/>
              </w:rPr>
            </w:pPr>
            <w:r>
              <w:rPr>
                <w:rStyle w:val="TTYLomakekentt10pt"/>
              </w:rPr>
              <w:fldChar w:fldCharType="begin">
                <w:ffData>
                  <w:name w:val=""/>
                  <w:enabled/>
                  <w:calcOnExit w:val="0"/>
                  <w:textInput>
                    <w:maxLength w:val="57"/>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r w:rsidR="00821D82" w14:paraId="3E821363" w14:textId="77777777" w:rsidTr="004B3725">
        <w:trPr>
          <w:trHeight w:val="794"/>
        </w:trPr>
        <w:tc>
          <w:tcPr>
            <w:tcW w:w="3377" w:type="dxa"/>
            <w:vAlign w:val="center"/>
          </w:tcPr>
          <w:p w14:paraId="6027E23B" w14:textId="77777777" w:rsidR="00821D82" w:rsidRPr="00863223" w:rsidRDefault="00821D82" w:rsidP="00F650E7">
            <w:pPr>
              <w:pStyle w:val="TTYKentnKuvaus"/>
              <w:rPr>
                <w:rStyle w:val="TTYLomakekentt10pt"/>
                <w:lang w:val="en-US"/>
              </w:rPr>
            </w:pPr>
            <w:r w:rsidRPr="00863223">
              <w:rPr>
                <w:rStyle w:val="TTYLomakekentt10pt"/>
                <w:lang w:val="en-US"/>
              </w:rPr>
              <w:t>Suunniteltu ohjaustapaamisrytmi, välitavoitteet</w:t>
            </w:r>
            <w:r w:rsidR="00863223" w:rsidRPr="00863223">
              <w:rPr>
                <w:rStyle w:val="TTYLomakekentt10pt"/>
                <w:lang w:val="en-US"/>
              </w:rPr>
              <w:t xml:space="preserve"> / </w:t>
            </w:r>
            <w:r w:rsidR="00863223" w:rsidRPr="006715D2">
              <w:rPr>
                <w:rStyle w:val="TTYLomakekentt10pt"/>
                <w:i/>
                <w:lang w:val="en-US"/>
              </w:rPr>
              <w:t>Planned frequency of meetings, intermediate goals</w:t>
            </w:r>
          </w:p>
        </w:tc>
        <w:tc>
          <w:tcPr>
            <w:tcW w:w="7050" w:type="dxa"/>
            <w:vAlign w:val="center"/>
          </w:tcPr>
          <w:p w14:paraId="751EED4A" w14:textId="77777777" w:rsidR="00821D82" w:rsidRDefault="00212105" w:rsidP="00863223">
            <w:pPr>
              <w:spacing w:line="276" w:lineRule="auto"/>
              <w:rPr>
                <w:rFonts w:ascii="Arial" w:hAnsi="Arial" w:cs="Arial"/>
              </w:rPr>
            </w:pPr>
            <w:r>
              <w:rPr>
                <w:rStyle w:val="TTYLomakekentt10pt"/>
              </w:rPr>
              <w:fldChar w:fldCharType="begin">
                <w:ffData>
                  <w:name w:val=""/>
                  <w:enabled/>
                  <w:calcOnExit w:val="0"/>
                  <w:textInput>
                    <w:maxLength w:val="500"/>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r w:rsidR="004B3725" w14:paraId="4B288834" w14:textId="77777777" w:rsidTr="003A03D6">
        <w:trPr>
          <w:trHeight w:val="1020"/>
        </w:trPr>
        <w:tc>
          <w:tcPr>
            <w:tcW w:w="10427" w:type="dxa"/>
            <w:gridSpan w:val="2"/>
            <w:vAlign w:val="center"/>
          </w:tcPr>
          <w:p w14:paraId="1F2E9F33" w14:textId="77777777" w:rsidR="004B3725" w:rsidRPr="0055255E" w:rsidRDefault="004B3725" w:rsidP="0055255E">
            <w:pPr>
              <w:pStyle w:val="TTYKentnKuvaus"/>
            </w:pPr>
            <w:r w:rsidRPr="0055255E">
              <w:t xml:space="preserve">Opiskelija: 1. sitoutuu, 2. toiveet ohjaukselle, 3. työn laadullinen tavoite / </w:t>
            </w:r>
          </w:p>
          <w:p w14:paraId="5A9E2006" w14:textId="77777777" w:rsidR="003A03D6" w:rsidRDefault="004B3725" w:rsidP="0055255E">
            <w:pPr>
              <w:pStyle w:val="TTYKentnKuvaus"/>
              <w:rPr>
                <w:i/>
                <w:lang w:val="en-US"/>
              </w:rPr>
            </w:pPr>
            <w:r w:rsidRPr="004B3725">
              <w:rPr>
                <w:i/>
                <w:lang w:val="en-US"/>
              </w:rPr>
              <w:t>Student: 1. commitment, 2.</w:t>
            </w:r>
            <w:r>
              <w:rPr>
                <w:i/>
                <w:lang w:val="en-US"/>
              </w:rPr>
              <w:t xml:space="preserve"> </w:t>
            </w:r>
            <w:r w:rsidRPr="004B3725">
              <w:rPr>
                <w:i/>
                <w:lang w:val="en-US"/>
              </w:rPr>
              <w:t>expectations towards the supervisor, 3.</w:t>
            </w:r>
            <w:r>
              <w:rPr>
                <w:i/>
                <w:lang w:val="en-US"/>
              </w:rPr>
              <w:t xml:space="preserve"> </w:t>
            </w:r>
            <w:r w:rsidRPr="004B3725">
              <w:rPr>
                <w:i/>
                <w:lang w:val="en-US"/>
              </w:rPr>
              <w:t>qualitative goals for the thesis</w:t>
            </w:r>
            <w:r w:rsidR="003A03D6">
              <w:rPr>
                <w:i/>
                <w:lang w:val="en-US"/>
              </w:rPr>
              <w:t xml:space="preserve"> </w:t>
            </w:r>
          </w:p>
          <w:p w14:paraId="7F3F5E5E" w14:textId="35ECD821" w:rsidR="004B3725" w:rsidRPr="003A03D6" w:rsidRDefault="003A03D6" w:rsidP="0055255E">
            <w:pPr>
              <w:pStyle w:val="TTYKentnKuvaus"/>
              <w:rPr>
                <w:rStyle w:val="TTYLomakekentt10pt"/>
                <w:i/>
                <w:sz w:val="18"/>
                <w:lang w:val="en-US"/>
              </w:rPr>
            </w:pPr>
            <w:r w:rsidRPr="003A03D6">
              <w:rPr>
                <w:i/>
                <w:lang w:val="en-US"/>
              </w:rPr>
              <w:t xml:space="preserve">Check Intra: </w:t>
            </w:r>
            <w:hyperlink r:id="rId12" w:history="1">
              <w:r w:rsidRPr="00303ACC">
                <w:rPr>
                  <w:rStyle w:val="Hyperlink"/>
                  <w:i/>
                  <w:lang w:val="en-US"/>
                </w:rPr>
                <w:t>https://intra.tuni.fi/en/handbook?page=3385</w:t>
              </w:r>
            </w:hyperlink>
          </w:p>
          <w:p w14:paraId="3D143455" w14:textId="77777777" w:rsidR="004B3725" w:rsidRPr="00654AA9" w:rsidRDefault="004B3725" w:rsidP="00863223">
            <w:pPr>
              <w:spacing w:line="276" w:lineRule="auto"/>
              <w:rPr>
                <w:rFonts w:ascii="Arial" w:hAnsi="Arial" w:cs="Arial"/>
                <w:sz w:val="12"/>
                <w:szCs w:val="12"/>
                <w:bdr w:val="single" w:sz="4" w:space="0" w:color="auto"/>
              </w:rPr>
            </w:pPr>
            <w:r>
              <w:rPr>
                <w:rStyle w:val="TTYLomakekentt10pt"/>
              </w:rPr>
              <w:fldChar w:fldCharType="begin">
                <w:ffData>
                  <w:name w:val=""/>
                  <w:enabled/>
                  <w:calcOnExit w:val="0"/>
                  <w:textInput>
                    <w:maxLength w:val="500"/>
                  </w:textInput>
                </w:ffData>
              </w:fldChar>
            </w:r>
            <w:r>
              <w:rPr>
                <w:rStyle w:val="TTYLomakekentt10pt"/>
              </w:rPr>
              <w:instrText xml:space="preserve"> FORMTEXT </w:instrText>
            </w:r>
            <w:r>
              <w:rPr>
                <w:rStyle w:val="TTYLomakekentt10pt"/>
              </w:rPr>
            </w:r>
            <w:r>
              <w:rPr>
                <w:rStyle w:val="TTYLomakekentt10pt"/>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rPr>
              <w:fldChar w:fldCharType="end"/>
            </w:r>
          </w:p>
        </w:tc>
      </w:tr>
      <w:tr w:rsidR="004B3725" w:rsidRPr="004B3725" w14:paraId="61DAD548" w14:textId="77777777" w:rsidTr="006E2B4E">
        <w:tc>
          <w:tcPr>
            <w:tcW w:w="10427" w:type="dxa"/>
            <w:gridSpan w:val="2"/>
            <w:vAlign w:val="center"/>
          </w:tcPr>
          <w:p w14:paraId="6CFE1F3C" w14:textId="77777777" w:rsidR="004B3725" w:rsidRPr="0055255E" w:rsidRDefault="004B3725" w:rsidP="0055255E">
            <w:pPr>
              <w:pStyle w:val="TTYKentnKuvaus"/>
              <w:rPr>
                <w:i/>
              </w:rPr>
            </w:pPr>
            <w:r w:rsidRPr="0055255E">
              <w:t>Ohjaaja: 1. sitoutuu, 2. toiveet opiskelijan työskentelylle</w:t>
            </w:r>
            <w:r w:rsidRPr="0055255E">
              <w:rPr>
                <w:i/>
              </w:rPr>
              <w:t xml:space="preserve"> / </w:t>
            </w:r>
          </w:p>
          <w:p w14:paraId="6C0133A9" w14:textId="77777777" w:rsidR="004B3725" w:rsidRPr="006715D2" w:rsidRDefault="004B3725" w:rsidP="0055255E">
            <w:pPr>
              <w:pStyle w:val="TTYKentnKuvaus"/>
              <w:rPr>
                <w:rStyle w:val="TTYLomakekentt10pt"/>
                <w:i/>
                <w:sz w:val="18"/>
                <w:lang w:val="en-US"/>
              </w:rPr>
            </w:pPr>
            <w:r w:rsidRPr="006715D2">
              <w:rPr>
                <w:i/>
                <w:lang w:val="en-US"/>
              </w:rPr>
              <w:t>Supervisor: 1. commitment, 2. expectations towards the student</w:t>
            </w:r>
          </w:p>
          <w:p w14:paraId="0527C5C5" w14:textId="77777777" w:rsidR="004B3725" w:rsidRPr="004B3725" w:rsidRDefault="004B3725" w:rsidP="00863223">
            <w:pPr>
              <w:spacing w:line="276" w:lineRule="auto"/>
              <w:rPr>
                <w:rFonts w:ascii="Arial" w:hAnsi="Arial" w:cs="Arial"/>
                <w:sz w:val="12"/>
                <w:szCs w:val="12"/>
                <w:bdr w:val="single" w:sz="4" w:space="0" w:color="auto"/>
                <w:lang w:val="en-US"/>
              </w:rPr>
            </w:pPr>
            <w:r w:rsidRPr="004B3725">
              <w:rPr>
                <w:rStyle w:val="TTYLomakekentt10pt"/>
                <w:lang w:val="en-US"/>
              </w:rPr>
              <w:fldChar w:fldCharType="begin">
                <w:ffData>
                  <w:name w:val=""/>
                  <w:enabled/>
                  <w:calcOnExit w:val="0"/>
                  <w:textInput>
                    <w:maxLength w:val="500"/>
                  </w:textInput>
                </w:ffData>
              </w:fldChar>
            </w:r>
            <w:r w:rsidRPr="004B3725">
              <w:rPr>
                <w:rStyle w:val="TTYLomakekentt10pt"/>
                <w:lang w:val="en-US"/>
              </w:rPr>
              <w:instrText xml:space="preserve"> FORMTEXT </w:instrText>
            </w:r>
            <w:r w:rsidRPr="004B3725">
              <w:rPr>
                <w:rStyle w:val="TTYLomakekentt10pt"/>
                <w:lang w:val="en-US"/>
              </w:rPr>
            </w:r>
            <w:r w:rsidRPr="004B3725">
              <w:rPr>
                <w:rStyle w:val="TTYLomakekentt10pt"/>
                <w:lang w:val="en-US"/>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sidRPr="004B3725">
              <w:rPr>
                <w:rStyle w:val="TTYLomakekentt10pt"/>
                <w:lang w:val="en-US"/>
              </w:rPr>
              <w:fldChar w:fldCharType="end"/>
            </w:r>
          </w:p>
        </w:tc>
      </w:tr>
      <w:tr w:rsidR="00821D82" w:rsidRPr="004B3725" w14:paraId="3C5BE007" w14:textId="77777777" w:rsidTr="004B3725">
        <w:trPr>
          <w:trHeight w:val="567"/>
        </w:trPr>
        <w:tc>
          <w:tcPr>
            <w:tcW w:w="3377" w:type="dxa"/>
            <w:vAlign w:val="center"/>
          </w:tcPr>
          <w:p w14:paraId="23350645" w14:textId="77777777" w:rsidR="00863223" w:rsidRPr="004B3725" w:rsidRDefault="00821D82" w:rsidP="00F650E7">
            <w:pPr>
              <w:pStyle w:val="TTYKentnKuvaus"/>
              <w:rPr>
                <w:rStyle w:val="TTYLomakekentt10pt"/>
                <w:lang w:val="en-US"/>
              </w:rPr>
            </w:pPr>
            <w:r w:rsidRPr="004B3725">
              <w:rPr>
                <w:rStyle w:val="TTYLomakekentt10pt"/>
                <w:lang w:val="en-US"/>
              </w:rPr>
              <w:t>Muut huomiot ja lisätiedot</w:t>
            </w:r>
            <w:r w:rsidR="00863223" w:rsidRPr="004B3725">
              <w:rPr>
                <w:rStyle w:val="TTYLomakekentt10pt"/>
                <w:lang w:val="en-US"/>
              </w:rPr>
              <w:t xml:space="preserve"> / </w:t>
            </w:r>
          </w:p>
          <w:p w14:paraId="443E5A1C" w14:textId="77777777" w:rsidR="00821D82" w:rsidRPr="004B3725" w:rsidRDefault="00863223" w:rsidP="00F650E7">
            <w:pPr>
              <w:pStyle w:val="TTYKentnKuvaus"/>
              <w:rPr>
                <w:rStyle w:val="TTYLomakekentt10pt"/>
                <w:i/>
                <w:lang w:val="en-US"/>
              </w:rPr>
            </w:pPr>
            <w:r w:rsidRPr="004B3725">
              <w:rPr>
                <w:rStyle w:val="TTYLomakekentt10pt"/>
                <w:i/>
                <w:lang w:val="en-US"/>
              </w:rPr>
              <w:t>Other observations and information</w:t>
            </w:r>
          </w:p>
        </w:tc>
        <w:tc>
          <w:tcPr>
            <w:tcW w:w="7050" w:type="dxa"/>
            <w:vAlign w:val="center"/>
          </w:tcPr>
          <w:p w14:paraId="2713C43B" w14:textId="77777777" w:rsidR="00821D82" w:rsidRPr="004B3725" w:rsidRDefault="005975F8" w:rsidP="00BA4D3A">
            <w:pPr>
              <w:spacing w:line="276" w:lineRule="auto"/>
              <w:rPr>
                <w:rFonts w:ascii="Arial" w:hAnsi="Arial" w:cs="Arial"/>
                <w:sz w:val="12"/>
                <w:szCs w:val="12"/>
                <w:bdr w:val="single" w:sz="4" w:space="0" w:color="auto"/>
                <w:lang w:val="en-US"/>
              </w:rPr>
            </w:pPr>
            <w:r w:rsidRPr="004B3725">
              <w:rPr>
                <w:rStyle w:val="TTYLomakekentt10pt"/>
                <w:lang w:val="en-US"/>
              </w:rPr>
              <w:fldChar w:fldCharType="begin">
                <w:ffData>
                  <w:name w:val=""/>
                  <w:enabled/>
                  <w:calcOnExit w:val="0"/>
                  <w:textInput>
                    <w:maxLength w:val="500"/>
                  </w:textInput>
                </w:ffData>
              </w:fldChar>
            </w:r>
            <w:r w:rsidRPr="004B3725">
              <w:rPr>
                <w:rStyle w:val="TTYLomakekentt10pt"/>
                <w:lang w:val="en-US"/>
              </w:rPr>
              <w:instrText xml:space="preserve"> FORMTEXT </w:instrText>
            </w:r>
            <w:r w:rsidRPr="004B3725">
              <w:rPr>
                <w:rStyle w:val="TTYLomakekentt10pt"/>
                <w:lang w:val="en-US"/>
              </w:rPr>
            </w:r>
            <w:r w:rsidRPr="004B3725">
              <w:rPr>
                <w:rStyle w:val="TTYLomakekentt10pt"/>
                <w:lang w:val="en-US"/>
              </w:rPr>
              <w:fldChar w:fldCharType="separate"/>
            </w:r>
            <w:r>
              <w:rPr>
                <w:rStyle w:val="TTYLomakekentt10pt"/>
                <w:noProof/>
              </w:rPr>
              <w:t> </w:t>
            </w:r>
            <w:r>
              <w:rPr>
                <w:rStyle w:val="TTYLomakekentt10pt"/>
                <w:noProof/>
              </w:rPr>
              <w:t> </w:t>
            </w:r>
            <w:r>
              <w:rPr>
                <w:rStyle w:val="TTYLomakekentt10pt"/>
                <w:noProof/>
              </w:rPr>
              <w:t> </w:t>
            </w:r>
            <w:r>
              <w:rPr>
                <w:rStyle w:val="TTYLomakekentt10pt"/>
                <w:noProof/>
              </w:rPr>
              <w:t> </w:t>
            </w:r>
            <w:r>
              <w:rPr>
                <w:rStyle w:val="TTYLomakekentt10pt"/>
                <w:noProof/>
              </w:rPr>
              <w:t> </w:t>
            </w:r>
            <w:r w:rsidRPr="004B3725">
              <w:rPr>
                <w:rStyle w:val="TTYLomakekentt10pt"/>
                <w:lang w:val="en-US"/>
              </w:rPr>
              <w:fldChar w:fldCharType="end"/>
            </w:r>
          </w:p>
        </w:tc>
      </w:tr>
    </w:tbl>
    <w:p w14:paraId="2BAE4928" w14:textId="77777777" w:rsidR="00821D82" w:rsidRPr="00BC1C0F" w:rsidRDefault="00821D82" w:rsidP="00F650E7">
      <w:pPr>
        <w:pStyle w:val="Subtitle"/>
        <w:rPr>
          <w:lang w:val="en-GB"/>
        </w:rPr>
      </w:pPr>
      <w:r w:rsidRPr="00BC1C0F">
        <w:rPr>
          <w:lang w:val="en-US"/>
        </w:rPr>
        <w:t>Osasuoritusten aikataulu</w:t>
      </w:r>
      <w:r w:rsidR="006050EF" w:rsidRPr="00BC1C0F">
        <w:rPr>
          <w:lang w:val="en-US"/>
        </w:rPr>
        <w:t xml:space="preserve"> ja opintopisteet, jos opintopisteiden hajauttaminen on mahdollista opetussuunnitelmassa määritellyllä tavalla.</w:t>
      </w:r>
      <w:r w:rsidR="00BC1C0F" w:rsidRPr="00BC1C0F">
        <w:rPr>
          <w:lang w:val="en-US"/>
        </w:rPr>
        <w:t xml:space="preserve"> / </w:t>
      </w:r>
      <w:r w:rsidR="00BC1C0F" w:rsidRPr="00BC1C0F">
        <w:rPr>
          <w:b w:val="0"/>
          <w:lang w:val="en-GB"/>
        </w:rPr>
        <w:t>Schedule for completing different segments and the number of credits (provided that the curriculum allows credits to be awarded for the successful completion of each stage)</w:t>
      </w:r>
    </w:p>
    <w:tbl>
      <w:tblPr>
        <w:tblStyle w:val="TableGrid1"/>
        <w:tblW w:w="10427" w:type="dxa"/>
        <w:tblLayout w:type="fixed"/>
        <w:tblLook w:val="04A0" w:firstRow="1" w:lastRow="0" w:firstColumn="1" w:lastColumn="0" w:noHBand="0" w:noVBand="1"/>
      </w:tblPr>
      <w:tblGrid>
        <w:gridCol w:w="2376"/>
        <w:gridCol w:w="8051"/>
      </w:tblGrid>
      <w:tr w:rsidR="002865A4" w:rsidRPr="00ED5A93" w14:paraId="0A6C535D" w14:textId="77777777" w:rsidTr="00007C2C">
        <w:trPr>
          <w:trHeight w:val="1020"/>
        </w:trPr>
        <w:tc>
          <w:tcPr>
            <w:tcW w:w="2376" w:type="dxa"/>
            <w:vAlign w:val="center"/>
          </w:tcPr>
          <w:p w14:paraId="58394A7D" w14:textId="77777777" w:rsidR="00007C2C" w:rsidRDefault="00007C2C" w:rsidP="00007C2C">
            <w:pPr>
              <w:pStyle w:val="TTYKentnKuvaus"/>
              <w:rPr>
                <w:rStyle w:val="TTYLomakekentt10pt"/>
                <w:rFonts w:asciiTheme="minorHAnsi" w:hAnsiTheme="minorHAnsi" w:cs="Calibri"/>
                <w:lang w:val="en-US"/>
              </w:rPr>
            </w:pPr>
            <w:r w:rsidRPr="00007C2C">
              <w:rPr>
                <w:rStyle w:val="TTYLomakekentt10pt"/>
                <w:rFonts w:asciiTheme="minorHAnsi" w:hAnsiTheme="minorHAnsi" w:cs="Calibri"/>
                <w:lang w:val="en-US"/>
              </w:rPr>
              <w:t xml:space="preserve">Osa 1 / </w:t>
            </w:r>
            <w:r w:rsidRPr="00007C2C">
              <w:rPr>
                <w:rStyle w:val="TTYLomakekentt10pt"/>
                <w:rFonts w:asciiTheme="minorHAnsi" w:hAnsiTheme="minorHAnsi" w:cs="Calibri"/>
                <w:i/>
                <w:lang w:val="en-US"/>
              </w:rPr>
              <w:t>Part 1</w:t>
            </w:r>
            <w:r w:rsidRPr="00007C2C">
              <w:rPr>
                <w:rStyle w:val="TTYLomakekentt10pt"/>
                <w:rFonts w:asciiTheme="minorHAnsi" w:hAnsiTheme="minorHAnsi" w:cs="Calibri"/>
                <w:lang w:val="en-US"/>
              </w:rPr>
              <w:t>:</w:t>
            </w:r>
            <w:r w:rsidR="002865A4" w:rsidRPr="00007C2C">
              <w:rPr>
                <w:rStyle w:val="TTYLomakekentt10pt"/>
                <w:rFonts w:asciiTheme="minorHAnsi" w:hAnsiTheme="minorHAnsi" w:cs="Calibri"/>
                <w:lang w:val="en-US"/>
              </w:rPr>
              <w:t xml:space="preserve">  </w:t>
            </w:r>
          </w:p>
          <w:p w14:paraId="28EB77C7" w14:textId="77777777" w:rsidR="00007C2C" w:rsidRPr="00007C2C" w:rsidRDefault="002865A4" w:rsidP="00007C2C">
            <w:pPr>
              <w:pStyle w:val="TTYKentnKuvaus"/>
              <w:rPr>
                <w:rFonts w:asciiTheme="minorHAnsi" w:hAnsiTheme="minorHAnsi" w:cs="Calibri"/>
                <w:lang w:val="en-US"/>
              </w:rPr>
            </w:pPr>
            <w:r w:rsidRPr="00007C2C">
              <w:rPr>
                <w:rStyle w:val="TTYLomakekentt10pt"/>
                <w:rFonts w:asciiTheme="minorHAnsi" w:hAnsiTheme="minorHAnsi" w:cs="Calibri"/>
                <w:lang w:val="en-US"/>
              </w:rPr>
              <w:t>(</w:t>
            </w:r>
            <w:r w:rsidRPr="00007C2C">
              <w:rPr>
                <w:rStyle w:val="TTYLomakekentt10pt"/>
                <w:rFonts w:cs="Calibri"/>
                <w:lang w:val="en-US"/>
              </w:rPr>
              <w:fldChar w:fldCharType="begin">
                <w:ffData>
                  <w:name w:val=""/>
                  <w:enabled/>
                  <w:calcOnExit w:val="0"/>
                  <w:textInput>
                    <w:maxLength w:val="5"/>
                  </w:textInput>
                </w:ffData>
              </w:fldChar>
            </w:r>
            <w:r w:rsidRPr="00007C2C">
              <w:rPr>
                <w:rStyle w:val="TTYLomakekentt10pt"/>
                <w:rFonts w:asciiTheme="minorHAnsi" w:hAnsiTheme="minorHAnsi" w:cs="Calibri"/>
                <w:lang w:val="en-US"/>
              </w:rPr>
              <w:instrText xml:space="preserve"> FORMTEXT </w:instrText>
            </w:r>
            <w:r w:rsidRPr="00007C2C">
              <w:rPr>
                <w:rStyle w:val="TTYLomakekentt10pt"/>
                <w:rFonts w:cs="Calibri"/>
                <w:lang w:val="en-US"/>
              </w:rPr>
            </w:r>
            <w:r w:rsidRPr="00007C2C">
              <w:rPr>
                <w:rStyle w:val="TTYLomakekentt10pt"/>
                <w:rFonts w:cs="Calibri"/>
                <w:lang w:val="en-US"/>
              </w:rPr>
              <w:fldChar w:fldCharType="separate"/>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cs="Calibri"/>
                <w:lang w:val="en-US"/>
              </w:rPr>
              <w:fldChar w:fldCharType="end"/>
            </w:r>
            <w:r w:rsidR="00007C2C">
              <w:rPr>
                <w:rStyle w:val="TTYLomakekentt10pt"/>
                <w:rFonts w:asciiTheme="minorHAnsi" w:hAnsiTheme="minorHAnsi" w:cs="Calibri"/>
                <w:lang w:val="en-US"/>
              </w:rPr>
              <w:t xml:space="preserve"> op / </w:t>
            </w:r>
            <w:r w:rsidR="00007C2C" w:rsidRPr="00007C2C">
              <w:rPr>
                <w:rStyle w:val="TTYLomakekentt10pt"/>
                <w:rFonts w:asciiTheme="minorHAnsi" w:hAnsiTheme="minorHAnsi" w:cs="Calibri"/>
                <w:i/>
                <w:lang w:val="en-US"/>
              </w:rPr>
              <w:t>credits)</w:t>
            </w:r>
          </w:p>
        </w:tc>
        <w:tc>
          <w:tcPr>
            <w:tcW w:w="8051" w:type="dxa"/>
            <w:vAlign w:val="center"/>
          </w:tcPr>
          <w:p w14:paraId="6C5EC304" w14:textId="77777777" w:rsidR="002865A4" w:rsidRPr="00440CDB" w:rsidRDefault="002865A4" w:rsidP="009A5FA4">
            <w:pPr>
              <w:spacing w:line="360" w:lineRule="auto"/>
              <w:ind w:right="-360"/>
              <w:rPr>
                <w:rFonts w:asciiTheme="minorHAnsi" w:hAnsiTheme="minorHAnsi" w:cs="Calibri"/>
                <w:sz w:val="22"/>
                <w:szCs w:val="22"/>
              </w:rPr>
            </w:pPr>
            <w:r w:rsidRPr="00440CDB">
              <w:rPr>
                <w:rStyle w:val="TTYLomakekentt10pt"/>
                <w:rFonts w:cs="Calibri"/>
              </w:rPr>
              <w:fldChar w:fldCharType="begin">
                <w:ffData>
                  <w:name w:val=""/>
                  <w:enabled/>
                  <w:calcOnExit w:val="0"/>
                  <w:textInput>
                    <w:maxLength w:val="500"/>
                  </w:textInput>
                </w:ffData>
              </w:fldChar>
            </w:r>
            <w:r w:rsidRPr="00440CDB">
              <w:rPr>
                <w:rStyle w:val="TTYLomakekentt10pt"/>
                <w:rFonts w:asciiTheme="minorHAnsi" w:hAnsiTheme="minorHAnsi" w:cs="Calibri"/>
              </w:rPr>
              <w:instrText xml:space="preserve"> FORMTEXT </w:instrText>
            </w:r>
            <w:r w:rsidRPr="00440CDB">
              <w:rPr>
                <w:rStyle w:val="TTYLomakekentt10pt"/>
                <w:rFonts w:cs="Calibri"/>
              </w:rPr>
            </w:r>
            <w:r w:rsidRPr="00440CDB">
              <w:rPr>
                <w:rStyle w:val="TTYLomakekentt10pt"/>
                <w:rFonts w:cs="Calibri"/>
              </w:rPr>
              <w:fldChar w:fldCharType="separate"/>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cs="Calibri"/>
              </w:rPr>
              <w:fldChar w:fldCharType="end"/>
            </w:r>
          </w:p>
        </w:tc>
      </w:tr>
    </w:tbl>
    <w:p w14:paraId="78C6C144" w14:textId="77777777" w:rsidR="00821D82" w:rsidRDefault="00821D82" w:rsidP="00821D82">
      <w:pPr>
        <w:spacing w:line="360" w:lineRule="auto"/>
        <w:ind w:right="-360"/>
        <w:rPr>
          <w:rFonts w:ascii="Arial" w:hAnsi="Arial" w:cs="Arial"/>
          <w:sz w:val="22"/>
          <w:szCs w:val="22"/>
        </w:rPr>
      </w:pPr>
    </w:p>
    <w:tbl>
      <w:tblPr>
        <w:tblStyle w:val="TableGrid1"/>
        <w:tblW w:w="10427" w:type="dxa"/>
        <w:tblLayout w:type="fixed"/>
        <w:tblLook w:val="04A0" w:firstRow="1" w:lastRow="0" w:firstColumn="1" w:lastColumn="0" w:noHBand="0" w:noVBand="1"/>
      </w:tblPr>
      <w:tblGrid>
        <w:gridCol w:w="2376"/>
        <w:gridCol w:w="8051"/>
      </w:tblGrid>
      <w:tr w:rsidR="002865A4" w:rsidRPr="00ED5A93" w14:paraId="290B23D9" w14:textId="77777777" w:rsidTr="00007C2C">
        <w:trPr>
          <w:trHeight w:val="1020"/>
        </w:trPr>
        <w:tc>
          <w:tcPr>
            <w:tcW w:w="2376" w:type="dxa"/>
            <w:vAlign w:val="center"/>
          </w:tcPr>
          <w:p w14:paraId="7BF14D87" w14:textId="77777777" w:rsidR="00007C2C" w:rsidRDefault="00007C2C" w:rsidP="00007C2C">
            <w:pPr>
              <w:pStyle w:val="TTYKentnKuvaus"/>
              <w:rPr>
                <w:rStyle w:val="TTYLomakekentt10pt"/>
                <w:rFonts w:asciiTheme="minorHAnsi" w:hAnsiTheme="minorHAnsi" w:cs="Calibri"/>
                <w:lang w:val="en-US"/>
              </w:rPr>
            </w:pPr>
            <w:r>
              <w:rPr>
                <w:rStyle w:val="TTYLomakekentt10pt"/>
                <w:rFonts w:asciiTheme="minorHAnsi" w:hAnsiTheme="minorHAnsi" w:cs="Calibri"/>
                <w:lang w:val="en-US"/>
              </w:rPr>
              <w:t>Osa 2</w:t>
            </w:r>
            <w:r w:rsidRPr="00007C2C">
              <w:rPr>
                <w:rStyle w:val="TTYLomakekentt10pt"/>
                <w:rFonts w:asciiTheme="minorHAnsi" w:hAnsiTheme="minorHAnsi" w:cs="Calibri"/>
                <w:lang w:val="en-US"/>
              </w:rPr>
              <w:t xml:space="preserve"> / </w:t>
            </w:r>
            <w:r>
              <w:rPr>
                <w:rStyle w:val="TTYLomakekentt10pt"/>
                <w:rFonts w:asciiTheme="minorHAnsi" w:hAnsiTheme="minorHAnsi" w:cs="Calibri"/>
                <w:i/>
                <w:lang w:val="en-US"/>
              </w:rPr>
              <w:t>Part 2</w:t>
            </w:r>
            <w:r w:rsidRPr="00007C2C">
              <w:rPr>
                <w:rStyle w:val="TTYLomakekentt10pt"/>
                <w:rFonts w:asciiTheme="minorHAnsi" w:hAnsiTheme="minorHAnsi" w:cs="Calibri"/>
                <w:lang w:val="en-US"/>
              </w:rPr>
              <w:t xml:space="preserve">:  </w:t>
            </w:r>
          </w:p>
          <w:p w14:paraId="73382FBF" w14:textId="77777777" w:rsidR="00007C2C" w:rsidRPr="00032DCB" w:rsidRDefault="00007C2C" w:rsidP="00007C2C">
            <w:pPr>
              <w:pStyle w:val="TTYKentnKuvaus"/>
              <w:rPr>
                <w:rFonts w:asciiTheme="minorHAnsi" w:hAnsiTheme="minorHAnsi" w:cs="Calibri"/>
                <w:sz w:val="18"/>
                <w:szCs w:val="18"/>
              </w:rPr>
            </w:pPr>
            <w:r w:rsidRPr="00007C2C">
              <w:rPr>
                <w:rStyle w:val="TTYLomakekentt10pt"/>
                <w:rFonts w:asciiTheme="minorHAnsi" w:hAnsiTheme="minorHAnsi" w:cs="Calibri"/>
                <w:lang w:val="en-US"/>
              </w:rPr>
              <w:t>(</w:t>
            </w:r>
            <w:r w:rsidRPr="00007C2C">
              <w:rPr>
                <w:rStyle w:val="TTYLomakekentt10pt"/>
                <w:rFonts w:cs="Calibri"/>
                <w:lang w:val="en-US"/>
              </w:rPr>
              <w:fldChar w:fldCharType="begin">
                <w:ffData>
                  <w:name w:val=""/>
                  <w:enabled/>
                  <w:calcOnExit w:val="0"/>
                  <w:textInput>
                    <w:maxLength w:val="5"/>
                  </w:textInput>
                </w:ffData>
              </w:fldChar>
            </w:r>
            <w:r w:rsidRPr="00007C2C">
              <w:rPr>
                <w:rStyle w:val="TTYLomakekentt10pt"/>
                <w:rFonts w:asciiTheme="minorHAnsi" w:hAnsiTheme="minorHAnsi" w:cs="Calibri"/>
                <w:lang w:val="en-US"/>
              </w:rPr>
              <w:instrText xml:space="preserve"> FORMTEXT </w:instrText>
            </w:r>
            <w:r w:rsidRPr="00007C2C">
              <w:rPr>
                <w:rStyle w:val="TTYLomakekentt10pt"/>
                <w:rFonts w:cs="Calibri"/>
                <w:lang w:val="en-US"/>
              </w:rPr>
            </w:r>
            <w:r w:rsidRPr="00007C2C">
              <w:rPr>
                <w:rStyle w:val="TTYLomakekentt10pt"/>
                <w:rFonts w:cs="Calibri"/>
                <w:lang w:val="en-US"/>
              </w:rPr>
              <w:fldChar w:fldCharType="separate"/>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cs="Calibri"/>
                <w:lang w:val="en-US"/>
              </w:rPr>
              <w:fldChar w:fldCharType="end"/>
            </w:r>
            <w:r>
              <w:rPr>
                <w:rStyle w:val="TTYLomakekentt10pt"/>
                <w:rFonts w:asciiTheme="minorHAnsi" w:hAnsiTheme="minorHAnsi" w:cs="Calibri"/>
                <w:lang w:val="en-US"/>
              </w:rPr>
              <w:t xml:space="preserve"> op / </w:t>
            </w:r>
            <w:r w:rsidRPr="00007C2C">
              <w:rPr>
                <w:rStyle w:val="TTYLomakekentt10pt"/>
                <w:rFonts w:asciiTheme="minorHAnsi" w:hAnsiTheme="minorHAnsi" w:cs="Calibri"/>
                <w:i/>
                <w:lang w:val="en-US"/>
              </w:rPr>
              <w:t>credits)</w:t>
            </w:r>
          </w:p>
        </w:tc>
        <w:tc>
          <w:tcPr>
            <w:tcW w:w="8051" w:type="dxa"/>
            <w:vAlign w:val="center"/>
          </w:tcPr>
          <w:p w14:paraId="4D8CAE64" w14:textId="77777777" w:rsidR="002865A4" w:rsidRPr="00440CDB" w:rsidRDefault="002865A4" w:rsidP="009A5FA4">
            <w:pPr>
              <w:spacing w:line="360" w:lineRule="auto"/>
              <w:ind w:right="-360"/>
              <w:rPr>
                <w:rFonts w:asciiTheme="minorHAnsi" w:hAnsiTheme="minorHAnsi" w:cs="Calibri"/>
                <w:sz w:val="22"/>
                <w:szCs w:val="22"/>
              </w:rPr>
            </w:pPr>
            <w:r w:rsidRPr="00440CDB">
              <w:rPr>
                <w:rStyle w:val="TTYLomakekentt10pt"/>
                <w:rFonts w:cs="Calibri"/>
              </w:rPr>
              <w:fldChar w:fldCharType="begin">
                <w:ffData>
                  <w:name w:val=""/>
                  <w:enabled/>
                  <w:calcOnExit w:val="0"/>
                  <w:textInput>
                    <w:maxLength w:val="500"/>
                  </w:textInput>
                </w:ffData>
              </w:fldChar>
            </w:r>
            <w:r w:rsidRPr="00440CDB">
              <w:rPr>
                <w:rStyle w:val="TTYLomakekentt10pt"/>
                <w:rFonts w:asciiTheme="minorHAnsi" w:hAnsiTheme="minorHAnsi" w:cs="Calibri"/>
              </w:rPr>
              <w:instrText xml:space="preserve"> FORMTEXT </w:instrText>
            </w:r>
            <w:r w:rsidRPr="00440CDB">
              <w:rPr>
                <w:rStyle w:val="TTYLomakekentt10pt"/>
                <w:rFonts w:cs="Calibri"/>
              </w:rPr>
            </w:r>
            <w:r w:rsidRPr="00440CDB">
              <w:rPr>
                <w:rStyle w:val="TTYLomakekentt10pt"/>
                <w:rFonts w:cs="Calibri"/>
              </w:rPr>
              <w:fldChar w:fldCharType="separate"/>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cs="Calibri"/>
              </w:rPr>
              <w:fldChar w:fldCharType="end"/>
            </w:r>
          </w:p>
        </w:tc>
      </w:tr>
    </w:tbl>
    <w:p w14:paraId="2B6AF66D" w14:textId="77777777" w:rsidR="002865A4" w:rsidRDefault="002865A4" w:rsidP="00821D82">
      <w:pPr>
        <w:spacing w:line="360" w:lineRule="auto"/>
        <w:ind w:right="-360"/>
        <w:rPr>
          <w:rFonts w:ascii="Arial" w:hAnsi="Arial" w:cs="Arial"/>
          <w:sz w:val="22"/>
          <w:szCs w:val="22"/>
        </w:rPr>
      </w:pPr>
    </w:p>
    <w:tbl>
      <w:tblPr>
        <w:tblStyle w:val="TableGrid1"/>
        <w:tblW w:w="10427" w:type="dxa"/>
        <w:tblLayout w:type="fixed"/>
        <w:tblLook w:val="04A0" w:firstRow="1" w:lastRow="0" w:firstColumn="1" w:lastColumn="0" w:noHBand="0" w:noVBand="1"/>
      </w:tblPr>
      <w:tblGrid>
        <w:gridCol w:w="2376"/>
        <w:gridCol w:w="8051"/>
      </w:tblGrid>
      <w:tr w:rsidR="002865A4" w:rsidRPr="00ED5A93" w14:paraId="07FA6341" w14:textId="77777777" w:rsidTr="00007C2C">
        <w:trPr>
          <w:trHeight w:val="1020"/>
        </w:trPr>
        <w:tc>
          <w:tcPr>
            <w:tcW w:w="2376" w:type="dxa"/>
            <w:vAlign w:val="center"/>
          </w:tcPr>
          <w:p w14:paraId="417C8F16" w14:textId="77777777" w:rsidR="00007C2C" w:rsidRDefault="00007C2C" w:rsidP="00007C2C">
            <w:pPr>
              <w:pStyle w:val="TTYKentnKuvaus"/>
              <w:rPr>
                <w:rStyle w:val="TTYLomakekentt10pt"/>
                <w:rFonts w:asciiTheme="minorHAnsi" w:hAnsiTheme="minorHAnsi" w:cs="Calibri"/>
                <w:lang w:val="en-US"/>
              </w:rPr>
            </w:pPr>
            <w:r>
              <w:rPr>
                <w:rStyle w:val="TTYLomakekentt10pt"/>
                <w:rFonts w:asciiTheme="minorHAnsi" w:hAnsiTheme="minorHAnsi" w:cs="Calibri"/>
                <w:lang w:val="en-US"/>
              </w:rPr>
              <w:t>Osa 3</w:t>
            </w:r>
            <w:r w:rsidRPr="00007C2C">
              <w:rPr>
                <w:rStyle w:val="TTYLomakekentt10pt"/>
                <w:rFonts w:asciiTheme="minorHAnsi" w:hAnsiTheme="minorHAnsi" w:cs="Calibri"/>
                <w:lang w:val="en-US"/>
              </w:rPr>
              <w:t xml:space="preserve"> / </w:t>
            </w:r>
            <w:r>
              <w:rPr>
                <w:rStyle w:val="TTYLomakekentt10pt"/>
                <w:rFonts w:asciiTheme="minorHAnsi" w:hAnsiTheme="minorHAnsi" w:cs="Calibri"/>
                <w:i/>
                <w:lang w:val="en-US"/>
              </w:rPr>
              <w:t>Part 3</w:t>
            </w:r>
            <w:r w:rsidRPr="00007C2C">
              <w:rPr>
                <w:rStyle w:val="TTYLomakekentt10pt"/>
                <w:rFonts w:asciiTheme="minorHAnsi" w:hAnsiTheme="minorHAnsi" w:cs="Calibri"/>
                <w:lang w:val="en-US"/>
              </w:rPr>
              <w:t xml:space="preserve">:  </w:t>
            </w:r>
          </w:p>
          <w:p w14:paraId="628A1083" w14:textId="77777777" w:rsidR="00007C2C" w:rsidRPr="00032DCB" w:rsidRDefault="00007C2C" w:rsidP="00007C2C">
            <w:pPr>
              <w:pStyle w:val="TTYKentnKuvaus"/>
              <w:rPr>
                <w:rFonts w:asciiTheme="minorHAnsi" w:hAnsiTheme="minorHAnsi" w:cs="Calibri"/>
                <w:sz w:val="18"/>
                <w:szCs w:val="18"/>
              </w:rPr>
            </w:pPr>
            <w:r w:rsidRPr="00007C2C">
              <w:rPr>
                <w:rStyle w:val="TTYLomakekentt10pt"/>
                <w:rFonts w:asciiTheme="minorHAnsi" w:hAnsiTheme="minorHAnsi" w:cs="Calibri"/>
                <w:lang w:val="en-US"/>
              </w:rPr>
              <w:t>(</w:t>
            </w:r>
            <w:r w:rsidRPr="00007C2C">
              <w:rPr>
                <w:rStyle w:val="TTYLomakekentt10pt"/>
                <w:rFonts w:cs="Calibri"/>
                <w:lang w:val="en-US"/>
              </w:rPr>
              <w:fldChar w:fldCharType="begin">
                <w:ffData>
                  <w:name w:val=""/>
                  <w:enabled/>
                  <w:calcOnExit w:val="0"/>
                  <w:textInput>
                    <w:maxLength w:val="5"/>
                  </w:textInput>
                </w:ffData>
              </w:fldChar>
            </w:r>
            <w:r w:rsidRPr="00007C2C">
              <w:rPr>
                <w:rStyle w:val="TTYLomakekentt10pt"/>
                <w:rFonts w:asciiTheme="minorHAnsi" w:hAnsiTheme="minorHAnsi" w:cs="Calibri"/>
                <w:lang w:val="en-US"/>
              </w:rPr>
              <w:instrText xml:space="preserve"> FORMTEXT </w:instrText>
            </w:r>
            <w:r w:rsidRPr="00007C2C">
              <w:rPr>
                <w:rStyle w:val="TTYLomakekentt10pt"/>
                <w:rFonts w:cs="Calibri"/>
                <w:lang w:val="en-US"/>
              </w:rPr>
            </w:r>
            <w:r w:rsidRPr="00007C2C">
              <w:rPr>
                <w:rStyle w:val="TTYLomakekentt10pt"/>
                <w:rFonts w:cs="Calibri"/>
                <w:lang w:val="en-US"/>
              </w:rPr>
              <w:fldChar w:fldCharType="separate"/>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cs="Calibri"/>
                <w:lang w:val="en-US"/>
              </w:rPr>
              <w:fldChar w:fldCharType="end"/>
            </w:r>
            <w:r>
              <w:rPr>
                <w:rStyle w:val="TTYLomakekentt10pt"/>
                <w:rFonts w:asciiTheme="minorHAnsi" w:hAnsiTheme="minorHAnsi" w:cs="Calibri"/>
                <w:lang w:val="en-US"/>
              </w:rPr>
              <w:t xml:space="preserve"> op / </w:t>
            </w:r>
            <w:r w:rsidRPr="00007C2C">
              <w:rPr>
                <w:rStyle w:val="TTYLomakekentt10pt"/>
                <w:rFonts w:asciiTheme="minorHAnsi" w:hAnsiTheme="minorHAnsi" w:cs="Calibri"/>
                <w:i/>
                <w:lang w:val="en-US"/>
              </w:rPr>
              <w:t>credits)</w:t>
            </w:r>
          </w:p>
        </w:tc>
        <w:tc>
          <w:tcPr>
            <w:tcW w:w="8051" w:type="dxa"/>
            <w:vAlign w:val="center"/>
          </w:tcPr>
          <w:p w14:paraId="65A86367" w14:textId="77777777" w:rsidR="002865A4" w:rsidRPr="00440CDB" w:rsidRDefault="002865A4" w:rsidP="009A5FA4">
            <w:pPr>
              <w:spacing w:line="360" w:lineRule="auto"/>
              <w:ind w:right="-360"/>
              <w:rPr>
                <w:rFonts w:asciiTheme="minorHAnsi" w:hAnsiTheme="minorHAnsi" w:cs="Calibri"/>
                <w:sz w:val="22"/>
                <w:szCs w:val="22"/>
              </w:rPr>
            </w:pPr>
            <w:r w:rsidRPr="00440CDB">
              <w:rPr>
                <w:rStyle w:val="TTYLomakekentt10pt"/>
                <w:rFonts w:cs="Calibri"/>
              </w:rPr>
              <w:fldChar w:fldCharType="begin">
                <w:ffData>
                  <w:name w:val=""/>
                  <w:enabled/>
                  <w:calcOnExit w:val="0"/>
                  <w:textInput>
                    <w:maxLength w:val="500"/>
                  </w:textInput>
                </w:ffData>
              </w:fldChar>
            </w:r>
            <w:r w:rsidRPr="00440CDB">
              <w:rPr>
                <w:rStyle w:val="TTYLomakekentt10pt"/>
                <w:rFonts w:asciiTheme="minorHAnsi" w:hAnsiTheme="minorHAnsi" w:cs="Calibri"/>
              </w:rPr>
              <w:instrText xml:space="preserve"> FORMTEXT </w:instrText>
            </w:r>
            <w:r w:rsidRPr="00440CDB">
              <w:rPr>
                <w:rStyle w:val="TTYLomakekentt10pt"/>
                <w:rFonts w:cs="Calibri"/>
              </w:rPr>
            </w:r>
            <w:r w:rsidRPr="00440CDB">
              <w:rPr>
                <w:rStyle w:val="TTYLomakekentt10pt"/>
                <w:rFonts w:cs="Calibri"/>
              </w:rPr>
              <w:fldChar w:fldCharType="separate"/>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cs="Calibri"/>
              </w:rPr>
              <w:fldChar w:fldCharType="end"/>
            </w:r>
          </w:p>
        </w:tc>
      </w:tr>
    </w:tbl>
    <w:p w14:paraId="2BBE5941" w14:textId="77777777" w:rsidR="002865A4" w:rsidRDefault="002865A4" w:rsidP="00821D82">
      <w:pPr>
        <w:spacing w:line="360" w:lineRule="auto"/>
        <w:ind w:right="-360"/>
        <w:rPr>
          <w:rFonts w:ascii="Arial" w:hAnsi="Arial" w:cs="Arial"/>
          <w:sz w:val="22"/>
          <w:szCs w:val="22"/>
        </w:rPr>
      </w:pPr>
    </w:p>
    <w:tbl>
      <w:tblPr>
        <w:tblStyle w:val="TableGrid1"/>
        <w:tblW w:w="10427" w:type="dxa"/>
        <w:tblLayout w:type="fixed"/>
        <w:tblLook w:val="04A0" w:firstRow="1" w:lastRow="0" w:firstColumn="1" w:lastColumn="0" w:noHBand="0" w:noVBand="1"/>
      </w:tblPr>
      <w:tblGrid>
        <w:gridCol w:w="2376"/>
        <w:gridCol w:w="8051"/>
      </w:tblGrid>
      <w:tr w:rsidR="002865A4" w:rsidRPr="00ED5A93" w14:paraId="08A1F76B" w14:textId="77777777" w:rsidTr="00007C2C">
        <w:trPr>
          <w:trHeight w:val="1020"/>
        </w:trPr>
        <w:tc>
          <w:tcPr>
            <w:tcW w:w="2376" w:type="dxa"/>
            <w:vAlign w:val="center"/>
          </w:tcPr>
          <w:p w14:paraId="4072E5A2" w14:textId="77777777" w:rsidR="00007C2C" w:rsidRDefault="00007C2C" w:rsidP="00007C2C">
            <w:pPr>
              <w:pStyle w:val="TTYKentnKuvaus"/>
              <w:rPr>
                <w:rStyle w:val="TTYLomakekentt10pt"/>
                <w:rFonts w:asciiTheme="minorHAnsi" w:hAnsiTheme="minorHAnsi" w:cs="Calibri"/>
                <w:lang w:val="en-US"/>
              </w:rPr>
            </w:pPr>
            <w:r>
              <w:rPr>
                <w:rStyle w:val="TTYLomakekentt10pt"/>
                <w:rFonts w:asciiTheme="minorHAnsi" w:hAnsiTheme="minorHAnsi" w:cs="Calibri"/>
                <w:lang w:val="en-US"/>
              </w:rPr>
              <w:t>Osa 4</w:t>
            </w:r>
            <w:r w:rsidRPr="00007C2C">
              <w:rPr>
                <w:rStyle w:val="TTYLomakekentt10pt"/>
                <w:rFonts w:asciiTheme="minorHAnsi" w:hAnsiTheme="minorHAnsi" w:cs="Calibri"/>
                <w:lang w:val="en-US"/>
              </w:rPr>
              <w:t xml:space="preserve"> / </w:t>
            </w:r>
            <w:r>
              <w:rPr>
                <w:rStyle w:val="TTYLomakekentt10pt"/>
                <w:rFonts w:asciiTheme="minorHAnsi" w:hAnsiTheme="minorHAnsi" w:cs="Calibri"/>
                <w:i/>
                <w:lang w:val="en-US"/>
              </w:rPr>
              <w:t>Part4</w:t>
            </w:r>
            <w:r w:rsidRPr="00007C2C">
              <w:rPr>
                <w:rStyle w:val="TTYLomakekentt10pt"/>
                <w:rFonts w:asciiTheme="minorHAnsi" w:hAnsiTheme="minorHAnsi" w:cs="Calibri"/>
                <w:lang w:val="en-US"/>
              </w:rPr>
              <w:t xml:space="preserve">:  </w:t>
            </w:r>
          </w:p>
          <w:p w14:paraId="12E05B96" w14:textId="77777777" w:rsidR="00007C2C" w:rsidRPr="00032DCB" w:rsidRDefault="00007C2C" w:rsidP="00007C2C">
            <w:pPr>
              <w:pStyle w:val="TTYKentnKuvaus"/>
              <w:rPr>
                <w:rFonts w:asciiTheme="minorHAnsi" w:hAnsiTheme="minorHAnsi" w:cs="Calibri"/>
                <w:sz w:val="18"/>
                <w:szCs w:val="18"/>
              </w:rPr>
            </w:pPr>
            <w:r w:rsidRPr="00007C2C">
              <w:rPr>
                <w:rStyle w:val="TTYLomakekentt10pt"/>
                <w:rFonts w:asciiTheme="minorHAnsi" w:hAnsiTheme="minorHAnsi" w:cs="Calibri"/>
                <w:lang w:val="en-US"/>
              </w:rPr>
              <w:t>(</w:t>
            </w:r>
            <w:r w:rsidRPr="00007C2C">
              <w:rPr>
                <w:rStyle w:val="TTYLomakekentt10pt"/>
                <w:rFonts w:cs="Calibri"/>
                <w:lang w:val="en-US"/>
              </w:rPr>
              <w:fldChar w:fldCharType="begin">
                <w:ffData>
                  <w:name w:val=""/>
                  <w:enabled/>
                  <w:calcOnExit w:val="0"/>
                  <w:textInput>
                    <w:maxLength w:val="5"/>
                  </w:textInput>
                </w:ffData>
              </w:fldChar>
            </w:r>
            <w:r w:rsidRPr="00007C2C">
              <w:rPr>
                <w:rStyle w:val="TTYLomakekentt10pt"/>
                <w:rFonts w:asciiTheme="minorHAnsi" w:hAnsiTheme="minorHAnsi" w:cs="Calibri"/>
                <w:lang w:val="en-US"/>
              </w:rPr>
              <w:instrText xml:space="preserve"> FORMTEXT </w:instrText>
            </w:r>
            <w:r w:rsidRPr="00007C2C">
              <w:rPr>
                <w:rStyle w:val="TTYLomakekentt10pt"/>
                <w:rFonts w:cs="Calibri"/>
                <w:lang w:val="en-US"/>
              </w:rPr>
            </w:r>
            <w:r w:rsidRPr="00007C2C">
              <w:rPr>
                <w:rStyle w:val="TTYLomakekentt10pt"/>
                <w:rFonts w:cs="Calibri"/>
                <w:lang w:val="en-US"/>
              </w:rPr>
              <w:fldChar w:fldCharType="separate"/>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asciiTheme="minorHAnsi" w:hAnsiTheme="minorHAnsi" w:cs="Calibri"/>
                <w:noProof/>
              </w:rPr>
              <w:t> </w:t>
            </w:r>
            <w:r w:rsidRPr="00007C2C">
              <w:rPr>
                <w:rStyle w:val="TTYLomakekentt10pt"/>
                <w:rFonts w:cs="Calibri"/>
                <w:lang w:val="en-US"/>
              </w:rPr>
              <w:fldChar w:fldCharType="end"/>
            </w:r>
            <w:r>
              <w:rPr>
                <w:rStyle w:val="TTYLomakekentt10pt"/>
                <w:rFonts w:asciiTheme="minorHAnsi" w:hAnsiTheme="minorHAnsi" w:cs="Calibri"/>
                <w:lang w:val="en-US"/>
              </w:rPr>
              <w:t xml:space="preserve"> op / </w:t>
            </w:r>
            <w:r w:rsidRPr="00007C2C">
              <w:rPr>
                <w:rStyle w:val="TTYLomakekentt10pt"/>
                <w:rFonts w:asciiTheme="minorHAnsi" w:hAnsiTheme="minorHAnsi" w:cs="Calibri"/>
                <w:i/>
                <w:lang w:val="en-US"/>
              </w:rPr>
              <w:t>credits)</w:t>
            </w:r>
          </w:p>
        </w:tc>
        <w:tc>
          <w:tcPr>
            <w:tcW w:w="8051" w:type="dxa"/>
            <w:vAlign w:val="center"/>
          </w:tcPr>
          <w:p w14:paraId="442633E7" w14:textId="77777777" w:rsidR="002865A4" w:rsidRPr="00440CDB" w:rsidRDefault="002865A4" w:rsidP="009A5FA4">
            <w:pPr>
              <w:spacing w:line="360" w:lineRule="auto"/>
              <w:ind w:right="-360"/>
              <w:rPr>
                <w:rFonts w:asciiTheme="minorHAnsi" w:hAnsiTheme="minorHAnsi" w:cs="Calibri"/>
                <w:sz w:val="22"/>
                <w:szCs w:val="22"/>
              </w:rPr>
            </w:pPr>
            <w:r w:rsidRPr="00440CDB">
              <w:rPr>
                <w:rStyle w:val="TTYLomakekentt10pt"/>
                <w:rFonts w:cs="Calibri"/>
              </w:rPr>
              <w:fldChar w:fldCharType="begin">
                <w:ffData>
                  <w:name w:val=""/>
                  <w:enabled/>
                  <w:calcOnExit w:val="0"/>
                  <w:textInput>
                    <w:maxLength w:val="500"/>
                  </w:textInput>
                </w:ffData>
              </w:fldChar>
            </w:r>
            <w:r w:rsidRPr="00440CDB">
              <w:rPr>
                <w:rStyle w:val="TTYLomakekentt10pt"/>
                <w:rFonts w:asciiTheme="minorHAnsi" w:hAnsiTheme="minorHAnsi" w:cs="Calibri"/>
              </w:rPr>
              <w:instrText xml:space="preserve"> FORMTEXT </w:instrText>
            </w:r>
            <w:r w:rsidRPr="00440CDB">
              <w:rPr>
                <w:rStyle w:val="TTYLomakekentt10pt"/>
                <w:rFonts w:cs="Calibri"/>
              </w:rPr>
            </w:r>
            <w:r w:rsidRPr="00440CDB">
              <w:rPr>
                <w:rStyle w:val="TTYLomakekentt10pt"/>
                <w:rFonts w:cs="Calibri"/>
              </w:rPr>
              <w:fldChar w:fldCharType="separate"/>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asciiTheme="minorHAnsi" w:hAnsiTheme="minorHAnsi" w:cs="Calibri"/>
                <w:noProof/>
              </w:rPr>
              <w:t> </w:t>
            </w:r>
            <w:r w:rsidRPr="00440CDB">
              <w:rPr>
                <w:rStyle w:val="TTYLomakekentt10pt"/>
                <w:rFonts w:cs="Calibri"/>
              </w:rPr>
              <w:fldChar w:fldCharType="end"/>
            </w:r>
          </w:p>
        </w:tc>
      </w:tr>
    </w:tbl>
    <w:p w14:paraId="489D76D2" w14:textId="77777777" w:rsidR="004830DF" w:rsidRDefault="004830DF" w:rsidP="00F650E7">
      <w:pPr>
        <w:pStyle w:val="Subtitle"/>
      </w:pPr>
    </w:p>
    <w:p w14:paraId="5BE443E8" w14:textId="77777777" w:rsidR="004830DF" w:rsidRDefault="004830DF">
      <w:pPr>
        <w:rPr>
          <w:rFonts w:cs="Cambria"/>
          <w:b/>
          <w:bCs/>
          <w:sz w:val="20"/>
        </w:rPr>
      </w:pPr>
      <w:r>
        <w:br w:type="page"/>
      </w:r>
    </w:p>
    <w:p w14:paraId="5F0E1184" w14:textId="77777777" w:rsidR="00821D82" w:rsidRPr="00FE04C8" w:rsidRDefault="00821D82" w:rsidP="00F650E7">
      <w:pPr>
        <w:pStyle w:val="Subtitle"/>
        <w:rPr>
          <w:i/>
        </w:rPr>
      </w:pPr>
      <w:r w:rsidRPr="00FE04C8">
        <w:lastRenderedPageBreak/>
        <w:t>Ohjeita</w:t>
      </w:r>
      <w:r w:rsidR="00B4323E">
        <w:t xml:space="preserve"> / </w:t>
      </w:r>
      <w:r w:rsidR="00B4323E" w:rsidRPr="006715D2">
        <w:rPr>
          <w:b w:val="0"/>
        </w:rPr>
        <w:t>Instructions</w:t>
      </w:r>
    </w:p>
    <w:p w14:paraId="39C2E6EB" w14:textId="77777777" w:rsidR="00B4323E" w:rsidRDefault="00B4323E" w:rsidP="00821D82">
      <w:pPr>
        <w:spacing w:line="276" w:lineRule="auto"/>
        <w:ind w:right="-360"/>
      </w:pPr>
    </w:p>
    <w:p w14:paraId="0521A9C7" w14:textId="77777777" w:rsidR="00821D82" w:rsidRPr="004830DF" w:rsidRDefault="00821D82" w:rsidP="00821D82">
      <w:pPr>
        <w:spacing w:line="276" w:lineRule="auto"/>
        <w:ind w:right="-360"/>
        <w:rPr>
          <w:rFonts w:ascii="Arial" w:hAnsi="Arial" w:cs="Arial"/>
        </w:rPr>
      </w:pPr>
      <w:r w:rsidRPr="00F650E7">
        <w:t>Opiskelija ja ohjaaja</w:t>
      </w:r>
      <w:r w:rsidR="00662EFC">
        <w:t>(t)</w:t>
      </w:r>
      <w:r w:rsidRPr="00F650E7">
        <w:t xml:space="preserve"> tekevät yhdessä ohjaussuunnitelman ensimmäisen kuukauden aikana opinnäytteen aloittamisesta. Tiedekunta päättää opinnäytteen tarkastajat joko prosessin alussa tai </w:t>
      </w:r>
      <w:r w:rsidR="00662EFC" w:rsidRPr="00662EFC">
        <w:t xml:space="preserve">työn viimeistelyvaiheessa ennen työn jättämistä </w:t>
      </w:r>
      <w:r w:rsidRPr="00F650E7">
        <w:t>arvioitavaksi.</w:t>
      </w:r>
      <w:r w:rsidR="00B4323E">
        <w:t xml:space="preserve"> </w:t>
      </w:r>
      <w:r w:rsidRPr="004830DF">
        <w:rPr>
          <w:rFonts w:ascii="Arial" w:hAnsi="Arial" w:cs="Arial"/>
        </w:rPr>
        <w:t xml:space="preserve">Opiskelijan tulee toimittaa tiedekuntansa opintopalveluihin kopion </w:t>
      </w:r>
      <w:r w:rsidR="00303ACC" w:rsidRPr="00303ACC">
        <w:rPr>
          <w:rFonts w:ascii="Arial" w:hAnsi="Arial" w:cs="Arial"/>
        </w:rPr>
        <w:t>dokumentin kahdesta ensimmäisestä sivusta</w:t>
      </w:r>
      <w:r w:rsidR="00303ACC">
        <w:rPr>
          <w:rFonts w:ascii="Arial" w:hAnsi="Arial" w:cs="Arial"/>
        </w:rPr>
        <w:t>.</w:t>
      </w:r>
    </w:p>
    <w:p w14:paraId="777AFA0D" w14:textId="77777777" w:rsidR="00821D82" w:rsidRPr="004830DF" w:rsidRDefault="00821D82" w:rsidP="00821D82">
      <w:pPr>
        <w:spacing w:line="276" w:lineRule="auto"/>
        <w:ind w:right="-360"/>
        <w:rPr>
          <w:rFonts w:ascii="Arial" w:hAnsi="Arial" w:cs="Arial"/>
        </w:rPr>
      </w:pPr>
    </w:p>
    <w:p w14:paraId="43D7BEDB" w14:textId="5A2C42A1" w:rsidR="00821D82" w:rsidRDefault="00821D82" w:rsidP="00821D82">
      <w:pPr>
        <w:rPr>
          <w:rFonts w:ascii="Arial" w:hAnsi="Arial" w:cs="Arial"/>
        </w:rPr>
      </w:pPr>
      <w:r>
        <w:rPr>
          <w:rFonts w:ascii="Arial" w:hAnsi="Arial" w:cs="Arial"/>
        </w:rPr>
        <w:t>Ohjaussuunnitelmalla opiskelija ja ohjaaja</w:t>
      </w:r>
      <w:r w:rsidR="00662EFC">
        <w:rPr>
          <w:rFonts w:ascii="Arial" w:hAnsi="Arial" w:cs="Arial"/>
        </w:rPr>
        <w:t>(t)</w:t>
      </w:r>
      <w:r>
        <w:rPr>
          <w:rFonts w:ascii="Arial" w:hAnsi="Arial" w:cs="Arial"/>
        </w:rPr>
        <w:t xml:space="preserve"> sitoutuvat työskentelyyn aikataulun mukaisesti, sovittuihin ohjaustapaamisiin ja tiedottamaan toisilleen mahdollisista työsuunnitelmaa koskevista muutoksista (Kts. </w:t>
      </w:r>
      <w:r w:rsidRPr="00FE20D5">
        <w:rPr>
          <w:rFonts w:ascii="Arial" w:hAnsi="Arial" w:cs="Arial"/>
        </w:rPr>
        <w:t>Opiskelijan ja ohjaajan vastuut ja velvollisuudet opinnäytteen ohjausprosessissa</w:t>
      </w:r>
      <w:r w:rsidR="00662EFC">
        <w:rPr>
          <w:rFonts w:ascii="Arial" w:hAnsi="Arial" w:cs="Arial"/>
        </w:rPr>
        <w:t xml:space="preserve"> </w:t>
      </w:r>
      <w:hyperlink r:id="rId13" w:history="1">
        <w:r w:rsidR="00662EFC" w:rsidRPr="00303ACC">
          <w:rPr>
            <w:rStyle w:val="Hyperlink"/>
            <w:rFonts w:ascii="Arial" w:hAnsi="Arial" w:cs="Arial"/>
          </w:rPr>
          <w:t>https://intra.tuni.fi/en/handbook?page=3385</w:t>
        </w:r>
      </w:hyperlink>
      <w:r>
        <w:rPr>
          <w:rFonts w:ascii="Arial" w:hAnsi="Arial" w:cs="Arial"/>
        </w:rPr>
        <w:t xml:space="preserve">). Molemmat sitoutuvat noudattamaan ohjaussuhteessa hyvää tieteellistä käytäntöä. </w:t>
      </w:r>
      <w:r w:rsidRPr="006A1135">
        <w:rPr>
          <w:rFonts w:ascii="Arial" w:hAnsi="Arial" w:cs="Arial"/>
        </w:rPr>
        <w:t>Mikäli sovittu aikataulu ei pidä eikä uudesta aikataulusta ole sovittu ohjaajan</w:t>
      </w:r>
      <w:r w:rsidR="00662EFC">
        <w:rPr>
          <w:rFonts w:ascii="Arial" w:hAnsi="Arial" w:cs="Arial"/>
        </w:rPr>
        <w:t>/ohjaajien</w:t>
      </w:r>
      <w:r w:rsidRPr="006A1135">
        <w:rPr>
          <w:rFonts w:ascii="Arial" w:hAnsi="Arial" w:cs="Arial"/>
        </w:rPr>
        <w:t xml:space="preserve"> kanssa, ohjauss</w:t>
      </w:r>
      <w:r>
        <w:rPr>
          <w:rFonts w:ascii="Arial" w:hAnsi="Arial" w:cs="Arial"/>
        </w:rPr>
        <w:t>uunnitelman</w:t>
      </w:r>
      <w:r w:rsidRPr="006A1135">
        <w:rPr>
          <w:rFonts w:ascii="Arial" w:hAnsi="Arial" w:cs="Arial"/>
        </w:rPr>
        <w:t xml:space="preserve"> v</w:t>
      </w:r>
      <w:r>
        <w:rPr>
          <w:rFonts w:ascii="Arial" w:hAnsi="Arial" w:cs="Arial"/>
        </w:rPr>
        <w:t>oidaan katsoa rauenneeksi. Suunnitelman raukeamisesta tai irtisanomisesta tulee ilmoittaa</w:t>
      </w:r>
      <w:r w:rsidRPr="007257DB">
        <w:rPr>
          <w:rFonts w:ascii="Arial" w:hAnsi="Arial" w:cs="Arial"/>
        </w:rPr>
        <w:t xml:space="preserve"> tutkinto-ohjelmasta vastaavan tiedekunnan opintopalveluihin</w:t>
      </w:r>
      <w:r w:rsidR="00B4323E">
        <w:rPr>
          <w:rFonts w:ascii="Arial" w:hAnsi="Arial" w:cs="Arial"/>
        </w:rPr>
        <w:t>. /</w:t>
      </w:r>
    </w:p>
    <w:p w14:paraId="46C1B465" w14:textId="77777777" w:rsidR="00FE20D5" w:rsidRDefault="00FE20D5" w:rsidP="00821D82">
      <w:pPr>
        <w:rPr>
          <w:rFonts w:ascii="Arial" w:hAnsi="Arial" w:cs="Arial"/>
        </w:rPr>
      </w:pPr>
    </w:p>
    <w:p w14:paraId="1032628F" w14:textId="77777777" w:rsidR="00FE20D5" w:rsidRPr="00FE20D5" w:rsidRDefault="00FE20D5" w:rsidP="00FE20D5">
      <w:pPr>
        <w:spacing w:line="276" w:lineRule="auto"/>
        <w:ind w:right="-360"/>
        <w:rPr>
          <w:i/>
          <w:lang w:val="en-GB"/>
        </w:rPr>
      </w:pPr>
      <w:r w:rsidRPr="00B4323E">
        <w:rPr>
          <w:i/>
          <w:lang w:val="en-GB"/>
        </w:rPr>
        <w:t>Students are expected to prepare a Thesis Supervision Plan in collaboration with their supervisor</w:t>
      </w:r>
      <w:r w:rsidR="00662EFC">
        <w:rPr>
          <w:i/>
          <w:lang w:val="en-GB"/>
        </w:rPr>
        <w:t>(s)</w:t>
      </w:r>
      <w:r w:rsidRPr="00B4323E">
        <w:rPr>
          <w:i/>
          <w:lang w:val="en-GB"/>
        </w:rPr>
        <w:t xml:space="preserve"> within the first month of starting work on their thesis. The faculty appoints the examiners at the beginning of the thesis process or </w:t>
      </w:r>
      <w:r w:rsidR="00303ACC" w:rsidRPr="00303ACC">
        <w:rPr>
          <w:i/>
          <w:color w:val="auto"/>
          <w:lang w:val="en-GB"/>
        </w:rPr>
        <w:t>in the finishing stage, before the student submits the thesis for examination</w:t>
      </w:r>
      <w:r w:rsidRPr="00303ACC">
        <w:rPr>
          <w:i/>
          <w:color w:val="auto"/>
          <w:lang w:val="en-GB"/>
        </w:rPr>
        <w:t>.</w:t>
      </w:r>
      <w:r w:rsidRPr="00B4323E">
        <w:rPr>
          <w:i/>
          <w:lang w:val="en-GB"/>
        </w:rPr>
        <w:t xml:space="preserve"> Students must deliver a copy of their Thesis Supervision Plan</w:t>
      </w:r>
      <w:r w:rsidR="00303ACC" w:rsidRPr="00303ACC">
        <w:rPr>
          <w:lang w:val="en-US"/>
        </w:rPr>
        <w:t xml:space="preserve"> </w:t>
      </w:r>
      <w:r w:rsidR="00303ACC" w:rsidRPr="00303ACC">
        <w:rPr>
          <w:i/>
          <w:lang w:val="en-GB"/>
        </w:rPr>
        <w:t>(first 2 pages)</w:t>
      </w:r>
      <w:r w:rsidRPr="00B4323E">
        <w:rPr>
          <w:i/>
          <w:lang w:val="en-GB"/>
        </w:rPr>
        <w:t xml:space="preserve"> to th</w:t>
      </w:r>
      <w:r>
        <w:rPr>
          <w:i/>
          <w:lang w:val="en-GB"/>
        </w:rPr>
        <w:t>eir faculty’s Student Services.</w:t>
      </w:r>
    </w:p>
    <w:p w14:paraId="77FBAF95" w14:textId="77777777" w:rsidR="00FE20D5" w:rsidRPr="00FE20D5" w:rsidRDefault="00FE20D5" w:rsidP="00821D82">
      <w:pPr>
        <w:rPr>
          <w:rFonts w:ascii="Arial" w:hAnsi="Arial" w:cs="Arial"/>
          <w:lang w:val="en-US"/>
        </w:rPr>
      </w:pPr>
    </w:p>
    <w:p w14:paraId="0D8BEAB5" w14:textId="6F04EFC1" w:rsidR="00B4323E" w:rsidRPr="00B4323E" w:rsidRDefault="00B4323E" w:rsidP="00B4323E">
      <w:pPr>
        <w:rPr>
          <w:rFonts w:ascii="Arial" w:hAnsi="Arial" w:cs="Arial"/>
          <w:i/>
          <w:lang w:val="en-GB"/>
        </w:rPr>
      </w:pPr>
      <w:r w:rsidRPr="00B4323E">
        <w:rPr>
          <w:rFonts w:ascii="Arial" w:hAnsi="Arial" w:cs="Arial"/>
          <w:i/>
          <w:lang w:val="en-GB"/>
        </w:rPr>
        <w:t xml:space="preserve">The Thesis Supervision Plan indicates that both the student and supervisor are committed to the common goals and agree to meet regularly and inform each other of any changes concerning the work plan (read more: </w:t>
      </w:r>
      <w:r w:rsidRPr="00FE20D5">
        <w:rPr>
          <w:rFonts w:ascii="Arial" w:hAnsi="Arial" w:cs="Arial"/>
          <w:i/>
          <w:lang w:val="en-GB"/>
        </w:rPr>
        <w:t>The roles and responsibilities of students and supervisors in the thesis supervision process</w:t>
      </w:r>
      <w:r w:rsidR="00662EFC">
        <w:rPr>
          <w:rFonts w:ascii="Arial" w:hAnsi="Arial" w:cs="Arial"/>
          <w:i/>
          <w:lang w:val="en-GB"/>
        </w:rPr>
        <w:t xml:space="preserve"> </w:t>
      </w:r>
      <w:hyperlink r:id="rId14" w:history="1">
        <w:r w:rsidR="00662EFC" w:rsidRPr="00303ACC">
          <w:rPr>
            <w:rStyle w:val="Hyperlink"/>
            <w:rFonts w:ascii="Arial" w:hAnsi="Arial" w:cs="Arial"/>
            <w:i/>
            <w:lang w:val="en-GB"/>
          </w:rPr>
          <w:t>https://intra.tuni.fi/en/handbook?page=3385</w:t>
        </w:r>
      </w:hyperlink>
      <w:r w:rsidRPr="00B4323E">
        <w:rPr>
          <w:rFonts w:ascii="Arial" w:hAnsi="Arial" w:cs="Arial"/>
          <w:i/>
          <w:lang w:val="en-GB"/>
        </w:rPr>
        <w:t xml:space="preserve">). Both agree to adhere to the principles of good scientific practice during the process. If the student does not stay on schedule and does not agree on a revised schedule with the supervisor, the Thesis Supervision Plan may be considered to no longer be in force. The Student Services of the faculty that administers the student’s degree programme must be notified of the possible expiry or termination of the Thesis Supervision Plan.   </w:t>
      </w:r>
    </w:p>
    <w:p w14:paraId="4BB7D3BB" w14:textId="77777777" w:rsidR="00B4323E" w:rsidRPr="00B4323E" w:rsidRDefault="00B4323E" w:rsidP="00821D82">
      <w:pPr>
        <w:rPr>
          <w:lang w:val="en-GB" w:eastAsia="fi-FI"/>
        </w:rPr>
      </w:pPr>
    </w:p>
    <w:sectPr w:rsidR="00B4323E" w:rsidRPr="00B4323E" w:rsidSect="00947DDC">
      <w:headerReference w:type="default" r:id="rId15"/>
      <w:headerReference w:type="first" r:id="rId16"/>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73302" w14:textId="77777777" w:rsidR="005B73CD" w:rsidRDefault="005B73CD">
      <w:r>
        <w:separator/>
      </w:r>
    </w:p>
  </w:endnote>
  <w:endnote w:type="continuationSeparator" w:id="0">
    <w:p w14:paraId="507F1CDE" w14:textId="77777777" w:rsidR="005B73CD" w:rsidRDefault="005B73CD">
      <w:r>
        <w:continuationSeparator/>
      </w:r>
    </w:p>
  </w:endnote>
  <w:endnote w:type="continuationNotice" w:id="1">
    <w:p w14:paraId="44E6F6E6" w14:textId="77777777" w:rsidR="005B73CD" w:rsidRDefault="005B73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730C1" w14:textId="77777777" w:rsidR="00C32321" w:rsidRDefault="00C32321" w:rsidP="00C32321">
    <w:pPr>
      <w:pStyle w:val="Footer"/>
    </w:pPr>
    <w:r>
      <w:tab/>
    </w:r>
    <w:r w:rsidR="00662EFC">
      <w:t>Säilytysaika ja –paikka (va, tdk)</w:t>
    </w:r>
  </w:p>
  <w:p w14:paraId="79B62E4E" w14:textId="77777777" w:rsidR="00031076" w:rsidRDefault="00662EFC">
    <w:pPr>
      <w:pStyle w:val="Footer"/>
    </w:pPr>
    <w:r>
      <w:tab/>
      <w:t>4</w:t>
    </w:r>
    <w:r w:rsidR="00C32321">
      <w:t>/2019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02418" w14:textId="77777777" w:rsidR="00CE7775" w:rsidRDefault="00CE7775">
    <w:pPr>
      <w:pStyle w:val="Footer"/>
    </w:pPr>
    <w:r w:rsidRPr="00CE7775">
      <w:t>* Vastuuohjaaja vastaa mm. opinnäytteen akateemisten vaatimusten</w:t>
    </w:r>
  </w:p>
  <w:p w14:paraId="19957660" w14:textId="77777777" w:rsidR="00CE7775" w:rsidRDefault="00CE7775">
    <w:pPr>
      <w:pStyle w:val="Footer"/>
    </w:pPr>
    <w:r w:rsidRPr="00CE7775">
      <w:t xml:space="preserve"> esilletuomisesta, kypsyysnäytteestä ja tekstin alkuperäisyyden </w:t>
    </w:r>
  </w:p>
  <w:p w14:paraId="15EB098F" w14:textId="77777777" w:rsidR="00CE7775" w:rsidRDefault="00CE7775">
    <w:pPr>
      <w:pStyle w:val="Footer"/>
    </w:pPr>
    <w:r w:rsidRPr="00CE7775">
      <w:t xml:space="preserve">tarkastamisesta. Ohjaaja(t) on suorittanut vähintään ylemmän </w:t>
    </w:r>
  </w:p>
  <w:p w14:paraId="74DA6DC4" w14:textId="77777777" w:rsidR="00CE7775" w:rsidRPr="00CE7775" w:rsidRDefault="00CE7775">
    <w:pPr>
      <w:pStyle w:val="Footer"/>
      <w:rPr>
        <w:i/>
        <w:lang w:val="en-US"/>
      </w:rPr>
    </w:pPr>
    <w:r w:rsidRPr="00CE7775">
      <w:rPr>
        <w:lang w:val="en-US"/>
      </w:rPr>
      <w:t xml:space="preserve">korkeakoulututkinnon. / </w:t>
    </w:r>
    <w:r w:rsidRPr="00CE7775">
      <w:rPr>
        <w:i/>
        <w:lang w:val="en-US"/>
      </w:rPr>
      <w:t xml:space="preserve">Responsible supervisor is responsible for eg: </w:t>
    </w:r>
  </w:p>
  <w:p w14:paraId="7AB1E898" w14:textId="77777777" w:rsidR="00CE7775" w:rsidRPr="00CE7775" w:rsidRDefault="00CE7775">
    <w:pPr>
      <w:pStyle w:val="Footer"/>
      <w:rPr>
        <w:i/>
        <w:lang w:val="en-US"/>
      </w:rPr>
    </w:pPr>
    <w:r w:rsidRPr="00CE7775">
      <w:rPr>
        <w:i/>
        <w:lang w:val="en-US"/>
      </w:rPr>
      <w:t xml:space="preserve">bringing out the academic requirements of the thesis, evaluation of </w:t>
    </w:r>
  </w:p>
  <w:p w14:paraId="1634FABE" w14:textId="77777777" w:rsidR="00CE7775" w:rsidRPr="00CE7775" w:rsidRDefault="00CE7775">
    <w:pPr>
      <w:pStyle w:val="Footer"/>
      <w:rPr>
        <w:i/>
      </w:rPr>
    </w:pPr>
    <w:r w:rsidRPr="00CE7775">
      <w:rPr>
        <w:i/>
        <w:lang w:val="en-US"/>
      </w:rPr>
      <w:t xml:space="preserve">the proficiency test and originality check of the manuscript. </w:t>
    </w:r>
    <w:r w:rsidRPr="00CE7775">
      <w:rPr>
        <w:i/>
        <w:lang w:val="en-US"/>
      </w:rPr>
      <w:tab/>
    </w:r>
    <w:r>
      <w:t>Säilytysaika ja –paikka (va, tdk)</w:t>
    </w:r>
  </w:p>
  <w:p w14:paraId="098417AE" w14:textId="77777777" w:rsidR="00F95A31" w:rsidRPr="007D2EB6" w:rsidRDefault="00CE7775">
    <w:pPr>
      <w:pStyle w:val="Footer"/>
      <w:rPr>
        <w:lang w:val="en-US"/>
      </w:rPr>
    </w:pPr>
    <w:r w:rsidRPr="00CE7775">
      <w:rPr>
        <w:i/>
        <w:lang w:val="en-US"/>
      </w:rPr>
      <w:t>Supervisor(s) has been awarded at least M.Sc. degree.</w:t>
    </w:r>
    <w:r w:rsidR="00F95A31" w:rsidRPr="007D2EB6">
      <w:rPr>
        <w:lang w:val="en-US"/>
      </w:rPr>
      <w:tab/>
    </w:r>
    <w:r>
      <w:rPr>
        <w:lang w:val="en-US"/>
      </w:rPr>
      <w:t>4/2019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FAA8A" w14:textId="77777777" w:rsidR="005B73CD" w:rsidRDefault="005B73CD">
      <w:r>
        <w:separator/>
      </w:r>
    </w:p>
  </w:footnote>
  <w:footnote w:type="continuationSeparator" w:id="0">
    <w:p w14:paraId="7A59FB28" w14:textId="77777777" w:rsidR="005B73CD" w:rsidRDefault="005B73CD">
      <w:r>
        <w:continuationSeparator/>
      </w:r>
    </w:p>
  </w:footnote>
  <w:footnote w:type="continuationNotice" w:id="1">
    <w:p w14:paraId="03AA7A39" w14:textId="77777777" w:rsidR="005B73CD" w:rsidRDefault="005B73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79" w:type="dxa"/>
      <w:tblLayout w:type="fixed"/>
      <w:tblCellMar>
        <w:left w:w="0" w:type="dxa"/>
        <w:right w:w="0" w:type="dxa"/>
      </w:tblCellMar>
      <w:tblLook w:val="01E0" w:firstRow="1" w:lastRow="1" w:firstColumn="1" w:lastColumn="1" w:noHBand="0" w:noVBand="0"/>
    </w:tblPr>
    <w:tblGrid>
      <w:gridCol w:w="5188"/>
      <w:gridCol w:w="3884"/>
      <w:gridCol w:w="2207"/>
    </w:tblGrid>
    <w:tr w:rsidR="005129FC" w:rsidRPr="005129FC" w14:paraId="17ACDDF4" w14:textId="77777777" w:rsidTr="00031076">
      <w:tc>
        <w:tcPr>
          <w:tcW w:w="5188" w:type="dxa"/>
        </w:tcPr>
        <w:p w14:paraId="56828421" w14:textId="77777777" w:rsidR="005129FC" w:rsidRPr="005129FC" w:rsidRDefault="00031076" w:rsidP="005129FC">
          <w:pPr>
            <w:pStyle w:val="Header"/>
            <w:rPr>
              <w:lang w:eastAsia="fi-FI"/>
            </w:rPr>
          </w:pPr>
          <w:r>
            <w:rPr>
              <w:rStyle w:val="TTYAsiakirjatyyppi"/>
            </w:rPr>
            <w:t>Tampereen</w:t>
          </w:r>
          <w:r w:rsidRPr="007A009A">
            <w:rPr>
              <w:rStyle w:val="TTYAsiakirjatyyppi"/>
            </w:rPr>
            <w:t xml:space="preserve"> yliopisto</w:t>
          </w:r>
          <w:r w:rsidR="00B44B01">
            <w:rPr>
              <w:rStyle w:val="TTYAsiakirjatyyppi"/>
              <w:lang w:val="fi-FI"/>
            </w:rPr>
            <w:t xml:space="preserve"> / </w:t>
          </w:r>
          <w:r w:rsidR="00B44B01" w:rsidRPr="00041AC7">
            <w:rPr>
              <w:rStyle w:val="TTYAsiakirjatyyppi"/>
              <w:b w:val="0"/>
              <w:lang w:val="fi-FI"/>
            </w:rPr>
            <w:t>Tampere University</w:t>
          </w:r>
          <w:r w:rsidR="005129FC" w:rsidRPr="005129FC">
            <w:rPr>
              <w:lang w:eastAsia="fi-FI"/>
            </w:rPr>
            <w:tab/>
          </w:r>
        </w:p>
      </w:tc>
      <w:tc>
        <w:tcPr>
          <w:tcW w:w="3884" w:type="dxa"/>
        </w:tcPr>
        <w:p w14:paraId="6813DA20" w14:textId="77777777" w:rsidR="005129FC" w:rsidRPr="005129FC" w:rsidRDefault="005129FC" w:rsidP="005129FC">
          <w:pPr>
            <w:pStyle w:val="Header"/>
            <w:rPr>
              <w:b/>
              <w:lang w:eastAsia="fi-FI"/>
            </w:rPr>
          </w:pPr>
        </w:p>
      </w:tc>
      <w:tc>
        <w:tcPr>
          <w:tcW w:w="2207" w:type="dxa"/>
        </w:tcPr>
        <w:p w14:paraId="5CA3EC4B" w14:textId="77777777" w:rsidR="005129FC" w:rsidRPr="005129FC" w:rsidRDefault="00031076" w:rsidP="00031076">
          <w:pPr>
            <w:pStyle w:val="Header"/>
            <w:rPr>
              <w:lang w:eastAsia="fi-FI"/>
            </w:rPr>
          </w:pPr>
          <w:r>
            <w:fldChar w:fldCharType="begin"/>
          </w:r>
          <w:r>
            <w:instrText xml:space="preserve"> PAGE   \* MERGEFORMAT </w:instrText>
          </w:r>
          <w:r>
            <w:fldChar w:fldCharType="separate"/>
          </w:r>
          <w:r w:rsidR="001A5366">
            <w:rPr>
              <w:noProof/>
            </w:rPr>
            <w:t>2</w:t>
          </w:r>
          <w:r>
            <w:fldChar w:fldCharType="end"/>
          </w:r>
          <w:r>
            <w:t xml:space="preserve"> (</w:t>
          </w:r>
          <w:r w:rsidR="005B73CD">
            <w:fldChar w:fldCharType="begin"/>
          </w:r>
          <w:r w:rsidR="005B73CD">
            <w:instrText xml:space="preserve"> NUMPAGES  \* Arabic  \* MERGEFORMAT </w:instrText>
          </w:r>
          <w:r w:rsidR="005B73CD">
            <w:fldChar w:fldCharType="separate"/>
          </w:r>
          <w:r w:rsidR="001A5366">
            <w:rPr>
              <w:noProof/>
            </w:rPr>
            <w:t>4</w:t>
          </w:r>
          <w:r w:rsidR="005B73CD">
            <w:rPr>
              <w:noProof/>
            </w:rPr>
            <w:fldChar w:fldCharType="end"/>
          </w:r>
          <w:r>
            <w:t>)</w:t>
          </w:r>
        </w:p>
      </w:tc>
    </w:tr>
  </w:tbl>
  <w:p w14:paraId="5DCB91E9" w14:textId="77777777" w:rsidR="00ED6C24" w:rsidRDefault="00ED6C24" w:rsidP="00E53435">
    <w:pPr>
      <w:pStyle w:val="Header"/>
    </w:pPr>
  </w:p>
  <w:tbl>
    <w:tblPr>
      <w:tblStyle w:val="TableGrid"/>
      <w:tblW w:w="0" w:type="auto"/>
      <w:tblLook w:val="04A0" w:firstRow="1" w:lastRow="0" w:firstColumn="1" w:lastColumn="0" w:noHBand="0" w:noVBand="1"/>
    </w:tblPr>
    <w:tblGrid>
      <w:gridCol w:w="1809"/>
      <w:gridCol w:w="3969"/>
      <w:gridCol w:w="4567"/>
    </w:tblGrid>
    <w:tr w:rsidR="0053191F" w14:paraId="7D1A3DF1" w14:textId="77777777" w:rsidTr="0044019E">
      <w:trPr>
        <w:trHeight w:hRule="exact" w:val="454"/>
      </w:trPr>
      <w:tc>
        <w:tcPr>
          <w:tcW w:w="1809" w:type="dxa"/>
          <w:shd w:val="clear" w:color="auto" w:fill="F2F2F2" w:themeFill="background1" w:themeFillShade="F2"/>
        </w:tcPr>
        <w:p w14:paraId="65A9814B" w14:textId="77777777" w:rsidR="0053191F" w:rsidRDefault="0053191F" w:rsidP="0053191F">
          <w:pPr>
            <w:pStyle w:val="Header"/>
          </w:pPr>
          <w:r>
            <w:t>Student number</w:t>
          </w:r>
        </w:p>
        <w:p w14:paraId="32D1F86F" w14:textId="77777777" w:rsidR="0053191F" w:rsidRDefault="0053191F" w:rsidP="0053191F">
          <w:pPr>
            <w:pStyle w:val="Header"/>
          </w:pPr>
          <w:r>
            <w:fldChar w:fldCharType="begin"/>
          </w:r>
          <w:r>
            <w:instrText xml:space="preserve"> REF  Opiskelijanumero </w:instrText>
          </w:r>
          <w:r>
            <w:fldChar w:fldCharType="separate"/>
          </w:r>
          <w:r>
            <w:rPr>
              <w:rStyle w:val="TTYLomakekentt10pt"/>
              <w:b/>
              <w:noProof/>
            </w:rPr>
            <w:t xml:space="preserve">     </w:t>
          </w:r>
          <w:r>
            <w:fldChar w:fldCharType="end"/>
          </w:r>
        </w:p>
      </w:tc>
      <w:tc>
        <w:tcPr>
          <w:tcW w:w="3969" w:type="dxa"/>
          <w:shd w:val="clear" w:color="auto" w:fill="F2F2F2" w:themeFill="background1" w:themeFillShade="F2"/>
        </w:tcPr>
        <w:p w14:paraId="3C347A2A" w14:textId="77777777" w:rsidR="0053191F" w:rsidRDefault="0053191F" w:rsidP="0053191F">
          <w:pPr>
            <w:pStyle w:val="Header"/>
          </w:pPr>
          <w:r>
            <w:t xml:space="preserve">Sukunimi </w:t>
          </w:r>
          <w:r w:rsidRPr="0053191F">
            <w:rPr>
              <w:i/>
            </w:rPr>
            <w:t>/ Family name</w:t>
          </w:r>
        </w:p>
        <w:p w14:paraId="443F6DCE" w14:textId="77777777" w:rsidR="0053191F" w:rsidRDefault="0053191F" w:rsidP="0053191F">
          <w:pPr>
            <w:pStyle w:val="Header"/>
          </w:pPr>
          <w:r>
            <w:fldChar w:fldCharType="begin"/>
          </w:r>
          <w:r>
            <w:instrText xml:space="preserve"> REF  Sukunimi </w:instrText>
          </w:r>
          <w:r>
            <w:fldChar w:fldCharType="separate"/>
          </w:r>
          <w:r>
            <w:rPr>
              <w:rStyle w:val="TTYLomakekentt10pt"/>
              <w:b/>
              <w:noProof/>
            </w:rPr>
            <w:t xml:space="preserve">     </w:t>
          </w:r>
          <w:r>
            <w:fldChar w:fldCharType="end"/>
          </w:r>
        </w:p>
      </w:tc>
      <w:tc>
        <w:tcPr>
          <w:tcW w:w="4567" w:type="dxa"/>
          <w:shd w:val="clear" w:color="auto" w:fill="F2F2F2" w:themeFill="background1" w:themeFillShade="F2"/>
        </w:tcPr>
        <w:p w14:paraId="50645BCA" w14:textId="77777777" w:rsidR="0053191F" w:rsidRDefault="0053191F" w:rsidP="0053191F">
          <w:pPr>
            <w:pStyle w:val="Header"/>
          </w:pPr>
          <w:r>
            <w:t xml:space="preserve">Etunimet / </w:t>
          </w:r>
          <w:r w:rsidRPr="0053191F">
            <w:rPr>
              <w:i/>
            </w:rPr>
            <w:t>Given name(s)</w:t>
          </w:r>
        </w:p>
        <w:p w14:paraId="35223A10" w14:textId="77777777" w:rsidR="0053191F" w:rsidRDefault="0053191F" w:rsidP="0053191F">
          <w:pPr>
            <w:pStyle w:val="Header"/>
          </w:pPr>
          <w:r>
            <w:fldChar w:fldCharType="begin"/>
          </w:r>
          <w:r>
            <w:instrText xml:space="preserve"> REF  Etunimet </w:instrText>
          </w:r>
          <w:r>
            <w:fldChar w:fldCharType="separate"/>
          </w:r>
          <w:r>
            <w:rPr>
              <w:rStyle w:val="TTYLomakekentt10pt"/>
              <w:noProof/>
            </w:rPr>
            <w:t xml:space="preserve">     </w:t>
          </w:r>
          <w:r>
            <w:fldChar w:fldCharType="end"/>
          </w:r>
        </w:p>
      </w:tc>
    </w:tr>
  </w:tbl>
  <w:p w14:paraId="72C7475A" w14:textId="77777777" w:rsidR="00EC6624" w:rsidRDefault="00EC6624"/>
  <w:p w14:paraId="62092AD3" w14:textId="77777777" w:rsidR="0053191F" w:rsidRDefault="005319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00" w:type="dxa"/>
      <w:tblLayout w:type="fixed"/>
      <w:tblCellMar>
        <w:left w:w="0" w:type="dxa"/>
        <w:right w:w="0" w:type="dxa"/>
      </w:tblCellMar>
      <w:tblLook w:val="01E0" w:firstRow="1" w:lastRow="1" w:firstColumn="1" w:lastColumn="1" w:noHBand="0" w:noVBand="0"/>
    </w:tblPr>
    <w:tblGrid>
      <w:gridCol w:w="5188"/>
      <w:gridCol w:w="2505"/>
      <w:gridCol w:w="1379"/>
      <w:gridCol w:w="828"/>
    </w:tblGrid>
    <w:tr w:rsidR="001E097F" w:rsidRPr="001E097F" w14:paraId="21C47AF1" w14:textId="77777777" w:rsidTr="00CF7797">
      <w:tc>
        <w:tcPr>
          <w:tcW w:w="5188" w:type="dxa"/>
          <w:vMerge w:val="restart"/>
        </w:tcPr>
        <w:p w14:paraId="00B7DC9C" w14:textId="77777777" w:rsidR="001E097F" w:rsidRPr="001E097F" w:rsidRDefault="005D585B" w:rsidP="00884DEC">
          <w:pPr>
            <w:tabs>
              <w:tab w:val="left" w:pos="1304"/>
              <w:tab w:val="left" w:pos="2608"/>
              <w:tab w:val="right" w:pos="5188"/>
              <w:tab w:val="left" w:pos="6521"/>
              <w:tab w:val="left" w:pos="7825"/>
              <w:tab w:val="left" w:pos="9129"/>
            </w:tabs>
            <w:rPr>
              <w:rFonts w:ascii="Arial" w:hAnsi="Arial"/>
              <w:color w:val="auto"/>
              <w:sz w:val="22"/>
              <w:szCs w:val="24"/>
              <w:lang w:eastAsia="fi-FI"/>
            </w:rPr>
          </w:pPr>
          <w:r w:rsidRPr="005D585B">
            <w:rPr>
              <w:rFonts w:ascii="Arial" w:hAnsi="Arial"/>
              <w:noProof/>
              <w:color w:val="auto"/>
              <w:sz w:val="22"/>
              <w:szCs w:val="24"/>
              <w:lang w:eastAsia="fi-FI"/>
            </w:rPr>
            <w:drawing>
              <wp:inline distT="0" distB="0" distL="0" distR="0" wp14:anchorId="6E711C39" wp14:editId="0454A681">
                <wp:extent cx="1558290" cy="572770"/>
                <wp:effectExtent l="0" t="0" r="0" b="0"/>
                <wp:docPr id="2" name="Picture 5" descr="S:\22601_Lomakkeet\Lomakkeet\TUNI\Tampereen-yliopisto-suom-eng_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2601_Lomakkeet\Lomakkeet\TUNI\Tampereen-yliopisto-suom-eng_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290" cy="572770"/>
                        </a:xfrm>
                        <a:prstGeom prst="rect">
                          <a:avLst/>
                        </a:prstGeom>
                        <a:noFill/>
                        <a:ln>
                          <a:noFill/>
                        </a:ln>
                      </pic:spPr>
                    </pic:pic>
                  </a:graphicData>
                </a:graphic>
              </wp:inline>
            </w:drawing>
          </w:r>
          <w:r w:rsidR="00884DEC">
            <w:rPr>
              <w:rFonts w:ascii="Arial" w:hAnsi="Arial"/>
              <w:color w:val="auto"/>
              <w:sz w:val="22"/>
              <w:szCs w:val="24"/>
              <w:lang w:eastAsia="fi-FI"/>
            </w:rPr>
            <w:tab/>
          </w:r>
        </w:p>
      </w:tc>
      <w:tc>
        <w:tcPr>
          <w:tcW w:w="2505" w:type="dxa"/>
        </w:tcPr>
        <w:p w14:paraId="2896F4AF" w14:textId="77777777" w:rsidR="001E097F" w:rsidRPr="001E097F" w:rsidRDefault="001E097F" w:rsidP="001E097F">
          <w:pPr>
            <w:tabs>
              <w:tab w:val="left" w:pos="-8388"/>
              <w:tab w:val="left" w:pos="5216"/>
              <w:tab w:val="left" w:pos="6521"/>
              <w:tab w:val="left" w:pos="7825"/>
              <w:tab w:val="left" w:pos="9129"/>
            </w:tabs>
            <w:rPr>
              <w:rFonts w:ascii="Arial" w:hAnsi="Arial"/>
              <w:b/>
              <w:color w:val="auto"/>
              <w:sz w:val="22"/>
              <w:szCs w:val="24"/>
              <w:lang w:eastAsia="fi-FI"/>
            </w:rPr>
          </w:pPr>
        </w:p>
      </w:tc>
      <w:tc>
        <w:tcPr>
          <w:tcW w:w="2207" w:type="dxa"/>
          <w:gridSpan w:val="2"/>
        </w:tcPr>
        <w:p w14:paraId="4235B744" w14:textId="77777777" w:rsidR="001E097F" w:rsidRPr="001E097F" w:rsidRDefault="001E097F" w:rsidP="001E097F">
          <w:pPr>
            <w:tabs>
              <w:tab w:val="center" w:pos="4819"/>
              <w:tab w:val="right" w:pos="9638"/>
            </w:tabs>
            <w:rPr>
              <w:rFonts w:ascii="Arial" w:hAnsi="Arial"/>
              <w:color w:val="auto"/>
              <w:sz w:val="22"/>
              <w:szCs w:val="24"/>
              <w:lang w:eastAsia="fi-FI"/>
            </w:rPr>
          </w:pPr>
        </w:p>
      </w:tc>
    </w:tr>
    <w:tr w:rsidR="001E097F" w:rsidRPr="001E097F" w14:paraId="56D30F5D" w14:textId="77777777" w:rsidTr="00CF7797">
      <w:tc>
        <w:tcPr>
          <w:tcW w:w="5188" w:type="dxa"/>
          <w:vMerge/>
        </w:tcPr>
        <w:p w14:paraId="09AD396F" w14:textId="77777777" w:rsidR="001E097F" w:rsidRPr="001E097F" w:rsidRDefault="001E097F" w:rsidP="001E097F">
          <w:pPr>
            <w:tabs>
              <w:tab w:val="left" w:pos="1304"/>
              <w:tab w:val="left" w:pos="2608"/>
              <w:tab w:val="left" w:pos="3912"/>
              <w:tab w:val="left" w:pos="5216"/>
              <w:tab w:val="left" w:pos="6521"/>
              <w:tab w:val="left" w:pos="7825"/>
              <w:tab w:val="left" w:pos="9129"/>
            </w:tabs>
            <w:rPr>
              <w:rFonts w:ascii="Arial" w:hAnsi="Arial"/>
              <w:color w:val="auto"/>
              <w:sz w:val="22"/>
              <w:szCs w:val="24"/>
              <w:lang w:eastAsia="fi-FI"/>
            </w:rPr>
          </w:pPr>
        </w:p>
      </w:tc>
      <w:tc>
        <w:tcPr>
          <w:tcW w:w="3884" w:type="dxa"/>
          <w:gridSpan w:val="2"/>
        </w:tcPr>
        <w:p w14:paraId="55810E8C" w14:textId="77777777" w:rsidR="001E097F" w:rsidRPr="001E097F" w:rsidRDefault="001E097F" w:rsidP="001E097F">
          <w:pPr>
            <w:tabs>
              <w:tab w:val="left" w:pos="-7668"/>
              <w:tab w:val="left" w:pos="5216"/>
              <w:tab w:val="left" w:pos="6521"/>
              <w:tab w:val="left" w:pos="7825"/>
              <w:tab w:val="left" w:pos="9129"/>
            </w:tabs>
            <w:rPr>
              <w:rFonts w:ascii="Arial" w:hAnsi="Arial"/>
              <w:b/>
              <w:color w:val="auto"/>
              <w:sz w:val="22"/>
              <w:szCs w:val="24"/>
              <w:lang w:eastAsia="fi-FI"/>
            </w:rPr>
          </w:pPr>
        </w:p>
      </w:tc>
      <w:tc>
        <w:tcPr>
          <w:tcW w:w="828" w:type="dxa"/>
        </w:tcPr>
        <w:p w14:paraId="5317E5AD" w14:textId="77777777" w:rsidR="001E097F" w:rsidRPr="001E097F" w:rsidRDefault="00031076" w:rsidP="001E097F">
          <w:pPr>
            <w:tabs>
              <w:tab w:val="left" w:pos="-7668"/>
              <w:tab w:val="left" w:pos="5216"/>
              <w:tab w:val="left" w:pos="6521"/>
              <w:tab w:val="left" w:pos="7825"/>
              <w:tab w:val="left" w:pos="9129"/>
            </w:tabs>
            <w:rPr>
              <w:rFonts w:ascii="Arial" w:hAnsi="Arial"/>
              <w:color w:val="auto"/>
              <w:sz w:val="22"/>
              <w:szCs w:val="24"/>
              <w:lang w:eastAsia="fi-FI"/>
            </w:rPr>
          </w:pPr>
          <w:r>
            <w:fldChar w:fldCharType="begin"/>
          </w:r>
          <w:r>
            <w:instrText xml:space="preserve"> PAGE   \* MERGEFORMAT </w:instrText>
          </w:r>
          <w:r>
            <w:fldChar w:fldCharType="separate"/>
          </w:r>
          <w:r w:rsidR="001A5366">
            <w:rPr>
              <w:noProof/>
            </w:rPr>
            <w:t>1</w:t>
          </w:r>
          <w:r>
            <w:fldChar w:fldCharType="end"/>
          </w:r>
          <w:r w:rsidRPr="003627B9">
            <w:t xml:space="preserve"> (</w:t>
          </w:r>
          <w:r w:rsidR="005B73CD">
            <w:fldChar w:fldCharType="begin"/>
          </w:r>
          <w:r w:rsidR="005B73CD">
            <w:instrText xml:space="preserve"> NUMPAGES  \* Arabic  \* MERGEFORMAT </w:instrText>
          </w:r>
          <w:r w:rsidR="005B73CD">
            <w:fldChar w:fldCharType="separate"/>
          </w:r>
          <w:r w:rsidR="001A5366">
            <w:rPr>
              <w:noProof/>
            </w:rPr>
            <w:t>4</w:t>
          </w:r>
          <w:r w:rsidR="005B73CD">
            <w:rPr>
              <w:noProof/>
            </w:rPr>
            <w:fldChar w:fldCharType="end"/>
          </w:r>
          <w:r w:rsidRPr="003627B9">
            <w:t>)</w:t>
          </w:r>
        </w:p>
      </w:tc>
    </w:tr>
    <w:tr w:rsidR="001E097F" w:rsidRPr="001E097F" w14:paraId="60C50DDB" w14:textId="77777777" w:rsidTr="00CF7797">
      <w:tc>
        <w:tcPr>
          <w:tcW w:w="5188" w:type="dxa"/>
          <w:vMerge/>
        </w:tcPr>
        <w:p w14:paraId="7A0143BD" w14:textId="77777777" w:rsidR="001E097F" w:rsidRPr="001E097F" w:rsidRDefault="001E097F" w:rsidP="001E097F">
          <w:pPr>
            <w:tabs>
              <w:tab w:val="left" w:pos="1304"/>
              <w:tab w:val="left" w:pos="2608"/>
              <w:tab w:val="left" w:pos="3912"/>
              <w:tab w:val="left" w:pos="5216"/>
              <w:tab w:val="left" w:pos="6521"/>
              <w:tab w:val="left" w:pos="7825"/>
              <w:tab w:val="left" w:pos="9129"/>
            </w:tabs>
            <w:rPr>
              <w:rFonts w:ascii="Arial" w:hAnsi="Arial"/>
              <w:color w:val="auto"/>
              <w:sz w:val="22"/>
              <w:szCs w:val="24"/>
              <w:lang w:eastAsia="fi-FI"/>
            </w:rPr>
          </w:pPr>
        </w:p>
      </w:tc>
      <w:tc>
        <w:tcPr>
          <w:tcW w:w="2505" w:type="dxa"/>
        </w:tcPr>
        <w:p w14:paraId="1D90AB83" w14:textId="77777777" w:rsidR="001E097F" w:rsidRPr="001E097F" w:rsidRDefault="001E097F" w:rsidP="001E097F">
          <w:pPr>
            <w:tabs>
              <w:tab w:val="left" w:pos="-8388"/>
              <w:tab w:val="left" w:pos="5216"/>
              <w:tab w:val="left" w:pos="6521"/>
              <w:tab w:val="left" w:pos="7825"/>
              <w:tab w:val="left" w:pos="9129"/>
            </w:tabs>
            <w:rPr>
              <w:rFonts w:ascii="Arial" w:hAnsi="Arial"/>
              <w:color w:val="auto"/>
              <w:sz w:val="22"/>
              <w:szCs w:val="24"/>
              <w:lang w:eastAsia="fi-FI"/>
            </w:rPr>
          </w:pPr>
        </w:p>
      </w:tc>
      <w:tc>
        <w:tcPr>
          <w:tcW w:w="2207" w:type="dxa"/>
          <w:gridSpan w:val="2"/>
        </w:tcPr>
        <w:p w14:paraId="52109230" w14:textId="77777777" w:rsidR="001E097F" w:rsidRPr="001E097F" w:rsidRDefault="001E097F" w:rsidP="001E097F">
          <w:pPr>
            <w:tabs>
              <w:tab w:val="left" w:pos="1304"/>
              <w:tab w:val="left" w:pos="2608"/>
              <w:tab w:val="left" w:pos="3912"/>
              <w:tab w:val="left" w:pos="5216"/>
              <w:tab w:val="left" w:pos="6521"/>
              <w:tab w:val="left" w:pos="7825"/>
              <w:tab w:val="left" w:pos="9129"/>
            </w:tabs>
            <w:rPr>
              <w:rFonts w:ascii="Arial" w:hAnsi="Arial"/>
              <w:color w:val="auto"/>
              <w:sz w:val="22"/>
              <w:szCs w:val="24"/>
              <w:lang w:eastAsia="fi-FI"/>
            </w:rPr>
          </w:pPr>
        </w:p>
      </w:tc>
    </w:tr>
    <w:tr w:rsidR="001E097F" w:rsidRPr="009333EF" w14:paraId="49A819EA" w14:textId="77777777" w:rsidTr="00CF7797">
      <w:tc>
        <w:tcPr>
          <w:tcW w:w="5188" w:type="dxa"/>
        </w:tcPr>
        <w:p w14:paraId="02B18346" w14:textId="77777777" w:rsidR="001E097F" w:rsidRPr="009333EF" w:rsidRDefault="001E097F" w:rsidP="001E097F">
          <w:pPr>
            <w:tabs>
              <w:tab w:val="left" w:pos="1304"/>
              <w:tab w:val="left" w:pos="2608"/>
              <w:tab w:val="left" w:pos="3912"/>
              <w:tab w:val="left" w:pos="5216"/>
              <w:tab w:val="left" w:pos="6521"/>
              <w:tab w:val="left" w:pos="7825"/>
              <w:tab w:val="left" w:pos="9129"/>
            </w:tabs>
            <w:rPr>
              <w:rFonts w:ascii="Arial" w:hAnsi="Arial"/>
              <w:color w:val="auto"/>
              <w:sz w:val="22"/>
              <w:szCs w:val="24"/>
              <w:lang w:val="en-US" w:eastAsia="fi-FI"/>
            </w:rPr>
          </w:pPr>
        </w:p>
      </w:tc>
      <w:tc>
        <w:tcPr>
          <w:tcW w:w="4712" w:type="dxa"/>
          <w:gridSpan w:val="3"/>
        </w:tcPr>
        <w:p w14:paraId="6F05B971" w14:textId="77777777" w:rsidR="001E097F" w:rsidRPr="009333EF" w:rsidRDefault="001E097F" w:rsidP="001E097F">
          <w:pPr>
            <w:tabs>
              <w:tab w:val="left" w:pos="1304"/>
              <w:tab w:val="left" w:pos="2608"/>
              <w:tab w:val="left" w:pos="3912"/>
              <w:tab w:val="left" w:pos="5216"/>
              <w:tab w:val="left" w:pos="6521"/>
              <w:tab w:val="left" w:pos="7825"/>
              <w:tab w:val="left" w:pos="9129"/>
            </w:tabs>
            <w:rPr>
              <w:rFonts w:ascii="Arial" w:hAnsi="Arial"/>
              <w:color w:val="auto"/>
              <w:sz w:val="22"/>
              <w:szCs w:val="24"/>
              <w:lang w:val="en-US" w:eastAsia="fi-FI"/>
            </w:rPr>
          </w:pPr>
        </w:p>
      </w:tc>
    </w:tr>
  </w:tbl>
  <w:p w14:paraId="50F70C22" w14:textId="77777777" w:rsidR="001E097F" w:rsidRDefault="001E097F">
    <w:pPr>
      <w:pStyle w:val="Header"/>
      <w:rPr>
        <w:lang w:val="en-US"/>
      </w:rPr>
    </w:pPr>
  </w:p>
  <w:p w14:paraId="3099644C" w14:textId="77777777" w:rsidR="00CF7797" w:rsidRPr="009333EF" w:rsidRDefault="00CF779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79" w:type="dxa"/>
      <w:tblLayout w:type="fixed"/>
      <w:tblCellMar>
        <w:left w:w="0" w:type="dxa"/>
        <w:right w:w="0" w:type="dxa"/>
      </w:tblCellMar>
      <w:tblLook w:val="01E0" w:firstRow="1" w:lastRow="1" w:firstColumn="1" w:lastColumn="1" w:noHBand="0" w:noVBand="0"/>
    </w:tblPr>
    <w:tblGrid>
      <w:gridCol w:w="5188"/>
      <w:gridCol w:w="3884"/>
      <w:gridCol w:w="2207"/>
    </w:tblGrid>
    <w:tr w:rsidR="00443DC9" w:rsidRPr="005129FC" w14:paraId="1CAC6212" w14:textId="77777777" w:rsidTr="00031076">
      <w:tc>
        <w:tcPr>
          <w:tcW w:w="5188" w:type="dxa"/>
        </w:tcPr>
        <w:p w14:paraId="5F46DAA3" w14:textId="77777777" w:rsidR="00443DC9" w:rsidRPr="005129FC" w:rsidRDefault="00443DC9" w:rsidP="005129FC">
          <w:pPr>
            <w:pStyle w:val="Header"/>
            <w:rPr>
              <w:lang w:eastAsia="fi-FI"/>
            </w:rPr>
          </w:pPr>
          <w:r>
            <w:rPr>
              <w:rStyle w:val="TTYAsiakirjatyyppi"/>
            </w:rPr>
            <w:t>Tampereen</w:t>
          </w:r>
          <w:r w:rsidRPr="007A009A">
            <w:rPr>
              <w:rStyle w:val="TTYAsiakirjatyyppi"/>
            </w:rPr>
            <w:t xml:space="preserve"> yliopisto</w:t>
          </w:r>
          <w:r>
            <w:rPr>
              <w:rStyle w:val="TTYAsiakirjatyyppi"/>
              <w:lang w:val="fi-FI"/>
            </w:rPr>
            <w:t xml:space="preserve"> / </w:t>
          </w:r>
          <w:r w:rsidRPr="00041AC7">
            <w:rPr>
              <w:rStyle w:val="TTYAsiakirjatyyppi"/>
              <w:b w:val="0"/>
              <w:lang w:val="fi-FI"/>
            </w:rPr>
            <w:t>Tampere University</w:t>
          </w:r>
          <w:r w:rsidRPr="005129FC">
            <w:rPr>
              <w:lang w:eastAsia="fi-FI"/>
            </w:rPr>
            <w:tab/>
          </w:r>
        </w:p>
      </w:tc>
      <w:tc>
        <w:tcPr>
          <w:tcW w:w="3884" w:type="dxa"/>
        </w:tcPr>
        <w:p w14:paraId="3C3E783B" w14:textId="77777777" w:rsidR="00443DC9" w:rsidRPr="005129FC" w:rsidRDefault="00443DC9" w:rsidP="005129FC">
          <w:pPr>
            <w:pStyle w:val="Header"/>
            <w:rPr>
              <w:b/>
              <w:lang w:eastAsia="fi-FI"/>
            </w:rPr>
          </w:pPr>
          <w:r>
            <w:rPr>
              <w:b/>
              <w:lang w:eastAsia="fi-FI"/>
            </w:rPr>
            <w:t>Liite</w:t>
          </w:r>
          <w:r w:rsidRPr="006715D2">
            <w:rPr>
              <w:b/>
              <w:lang w:eastAsia="fi-FI"/>
            </w:rPr>
            <w:t xml:space="preserve"> / </w:t>
          </w:r>
          <w:r>
            <w:rPr>
              <w:lang w:eastAsia="fi-FI"/>
            </w:rPr>
            <w:t>Appendix</w:t>
          </w:r>
        </w:p>
      </w:tc>
      <w:tc>
        <w:tcPr>
          <w:tcW w:w="2207" w:type="dxa"/>
        </w:tcPr>
        <w:p w14:paraId="4397412E" w14:textId="77777777" w:rsidR="00443DC9" w:rsidRPr="005129FC" w:rsidRDefault="00443DC9" w:rsidP="00031076">
          <w:pPr>
            <w:pStyle w:val="Header"/>
            <w:rPr>
              <w:lang w:eastAsia="fi-FI"/>
            </w:rPr>
          </w:pPr>
          <w:r>
            <w:fldChar w:fldCharType="begin"/>
          </w:r>
          <w:r>
            <w:instrText xml:space="preserve"> PAGE   \* MERGEFORMAT </w:instrText>
          </w:r>
          <w:r>
            <w:fldChar w:fldCharType="separate"/>
          </w:r>
          <w:r w:rsidR="001A5366">
            <w:rPr>
              <w:noProof/>
            </w:rPr>
            <w:t>4</w:t>
          </w:r>
          <w:r>
            <w:fldChar w:fldCharType="end"/>
          </w:r>
          <w:r>
            <w:t xml:space="preserve"> (</w:t>
          </w:r>
          <w:r w:rsidR="005B73CD">
            <w:fldChar w:fldCharType="begin"/>
          </w:r>
          <w:r w:rsidR="005B73CD">
            <w:instrText xml:space="preserve"> NUMPAGES  \* Arabic  \* MERGEFORMAT </w:instrText>
          </w:r>
          <w:r w:rsidR="005B73CD">
            <w:fldChar w:fldCharType="separate"/>
          </w:r>
          <w:r w:rsidR="001A5366">
            <w:rPr>
              <w:noProof/>
            </w:rPr>
            <w:t>4</w:t>
          </w:r>
          <w:r w:rsidR="005B73CD">
            <w:rPr>
              <w:noProof/>
            </w:rPr>
            <w:fldChar w:fldCharType="end"/>
          </w:r>
          <w:r>
            <w:t>)</w:t>
          </w:r>
        </w:p>
      </w:tc>
    </w:tr>
  </w:tbl>
  <w:p w14:paraId="1C3B16A5" w14:textId="77777777" w:rsidR="00443DC9" w:rsidRDefault="00443DC9" w:rsidP="00E53435">
    <w:pPr>
      <w:pStyle w:val="Header"/>
    </w:pPr>
  </w:p>
  <w:tbl>
    <w:tblPr>
      <w:tblStyle w:val="TaulukkoRuudukko1"/>
      <w:tblW w:w="0" w:type="auto"/>
      <w:tblLook w:val="04A0" w:firstRow="1" w:lastRow="0" w:firstColumn="1" w:lastColumn="0" w:noHBand="0" w:noVBand="1"/>
    </w:tblPr>
    <w:tblGrid>
      <w:gridCol w:w="1809"/>
      <w:gridCol w:w="3969"/>
      <w:gridCol w:w="4567"/>
    </w:tblGrid>
    <w:tr w:rsidR="00947DDC" w:rsidRPr="00947DDC" w14:paraId="12466884" w14:textId="77777777" w:rsidTr="0044019E">
      <w:trPr>
        <w:trHeight w:hRule="exact" w:val="454"/>
      </w:trPr>
      <w:tc>
        <w:tcPr>
          <w:tcW w:w="1809" w:type="dxa"/>
          <w:shd w:val="clear" w:color="auto" w:fill="F2F2F2" w:themeFill="background1" w:themeFillShade="F2"/>
        </w:tcPr>
        <w:p w14:paraId="21E08412" w14:textId="77777777" w:rsidR="00947DDC" w:rsidRPr="00947DDC" w:rsidRDefault="00947DDC" w:rsidP="00947DDC">
          <w:pPr>
            <w:tabs>
              <w:tab w:val="left" w:pos="5216"/>
              <w:tab w:val="left" w:pos="9129"/>
            </w:tabs>
          </w:pPr>
          <w:r w:rsidRPr="00947DDC">
            <w:t>Student number</w:t>
          </w:r>
        </w:p>
        <w:p w14:paraId="3D376EFF" w14:textId="77777777" w:rsidR="00947DDC" w:rsidRPr="00947DDC" w:rsidRDefault="00947DDC" w:rsidP="00947DDC">
          <w:pPr>
            <w:tabs>
              <w:tab w:val="left" w:pos="5216"/>
              <w:tab w:val="left" w:pos="9129"/>
            </w:tabs>
          </w:pPr>
          <w:r w:rsidRPr="00947DDC">
            <w:fldChar w:fldCharType="begin"/>
          </w:r>
          <w:r w:rsidRPr="00947DDC">
            <w:instrText xml:space="preserve"> REF  Opiskelijanumero </w:instrText>
          </w:r>
          <w:r w:rsidRPr="00947DDC">
            <w:fldChar w:fldCharType="separate"/>
          </w:r>
          <w:r w:rsidRPr="00947DDC">
            <w:rPr>
              <w:b/>
              <w:noProof/>
              <w:sz w:val="20"/>
            </w:rPr>
            <w:t xml:space="preserve">     </w:t>
          </w:r>
          <w:r w:rsidRPr="00947DDC">
            <w:fldChar w:fldCharType="end"/>
          </w:r>
        </w:p>
      </w:tc>
      <w:tc>
        <w:tcPr>
          <w:tcW w:w="3969" w:type="dxa"/>
          <w:shd w:val="clear" w:color="auto" w:fill="F2F2F2" w:themeFill="background1" w:themeFillShade="F2"/>
        </w:tcPr>
        <w:p w14:paraId="12A9F8EB" w14:textId="77777777" w:rsidR="00947DDC" w:rsidRPr="00947DDC" w:rsidRDefault="00947DDC" w:rsidP="00947DDC">
          <w:pPr>
            <w:tabs>
              <w:tab w:val="left" w:pos="5216"/>
              <w:tab w:val="left" w:pos="9129"/>
            </w:tabs>
          </w:pPr>
          <w:r w:rsidRPr="00947DDC">
            <w:t xml:space="preserve">Sukunimi </w:t>
          </w:r>
          <w:r w:rsidRPr="00947DDC">
            <w:rPr>
              <w:i/>
            </w:rPr>
            <w:t>/ Family name</w:t>
          </w:r>
        </w:p>
        <w:p w14:paraId="1DBEFF67" w14:textId="77777777" w:rsidR="00947DDC" w:rsidRPr="00947DDC" w:rsidRDefault="00947DDC" w:rsidP="00947DDC">
          <w:pPr>
            <w:tabs>
              <w:tab w:val="left" w:pos="5216"/>
              <w:tab w:val="left" w:pos="9129"/>
            </w:tabs>
          </w:pPr>
          <w:r w:rsidRPr="00947DDC">
            <w:fldChar w:fldCharType="begin"/>
          </w:r>
          <w:r w:rsidRPr="00947DDC">
            <w:instrText xml:space="preserve"> REF  Sukunimi </w:instrText>
          </w:r>
          <w:r w:rsidRPr="00947DDC">
            <w:fldChar w:fldCharType="separate"/>
          </w:r>
          <w:r w:rsidRPr="00947DDC">
            <w:rPr>
              <w:b/>
              <w:noProof/>
              <w:sz w:val="20"/>
            </w:rPr>
            <w:t xml:space="preserve">     </w:t>
          </w:r>
          <w:r w:rsidRPr="00947DDC">
            <w:fldChar w:fldCharType="end"/>
          </w:r>
        </w:p>
      </w:tc>
      <w:tc>
        <w:tcPr>
          <w:tcW w:w="4567" w:type="dxa"/>
          <w:shd w:val="clear" w:color="auto" w:fill="F2F2F2" w:themeFill="background1" w:themeFillShade="F2"/>
        </w:tcPr>
        <w:p w14:paraId="4358D674" w14:textId="77777777" w:rsidR="00947DDC" w:rsidRPr="00947DDC" w:rsidRDefault="00947DDC" w:rsidP="00947DDC">
          <w:pPr>
            <w:tabs>
              <w:tab w:val="left" w:pos="5216"/>
              <w:tab w:val="left" w:pos="9129"/>
            </w:tabs>
          </w:pPr>
          <w:r w:rsidRPr="00947DDC">
            <w:t xml:space="preserve">Etunimet / </w:t>
          </w:r>
          <w:r w:rsidRPr="00947DDC">
            <w:rPr>
              <w:i/>
            </w:rPr>
            <w:t>Given name(s)</w:t>
          </w:r>
        </w:p>
        <w:p w14:paraId="4227F748" w14:textId="77777777" w:rsidR="00947DDC" w:rsidRPr="00947DDC" w:rsidRDefault="00947DDC" w:rsidP="00947DDC">
          <w:pPr>
            <w:tabs>
              <w:tab w:val="left" w:pos="5216"/>
              <w:tab w:val="left" w:pos="9129"/>
            </w:tabs>
          </w:pPr>
          <w:r w:rsidRPr="00947DDC">
            <w:fldChar w:fldCharType="begin"/>
          </w:r>
          <w:r w:rsidRPr="00947DDC">
            <w:instrText xml:space="preserve"> REF  Etunimet </w:instrText>
          </w:r>
          <w:r w:rsidRPr="00947DDC">
            <w:fldChar w:fldCharType="separate"/>
          </w:r>
          <w:r w:rsidRPr="00947DDC">
            <w:rPr>
              <w:noProof/>
              <w:sz w:val="20"/>
            </w:rPr>
            <w:t xml:space="preserve">     </w:t>
          </w:r>
          <w:r w:rsidRPr="00947DDC">
            <w:fldChar w:fldCharType="end"/>
          </w:r>
        </w:p>
      </w:tc>
    </w:tr>
  </w:tbl>
  <w:p w14:paraId="32243DE3" w14:textId="77777777" w:rsidR="00947DDC" w:rsidRDefault="00947DDC" w:rsidP="00E53435">
    <w:pPr>
      <w:pStyle w:val="Header"/>
    </w:pPr>
  </w:p>
  <w:p w14:paraId="3366EE34" w14:textId="77777777" w:rsidR="00443DC9" w:rsidRDefault="00443D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00" w:type="dxa"/>
      <w:tblLayout w:type="fixed"/>
      <w:tblCellMar>
        <w:left w:w="0" w:type="dxa"/>
        <w:right w:w="0" w:type="dxa"/>
      </w:tblCellMar>
      <w:tblLook w:val="01E0" w:firstRow="1" w:lastRow="1" w:firstColumn="1" w:lastColumn="1" w:noHBand="0" w:noVBand="0"/>
    </w:tblPr>
    <w:tblGrid>
      <w:gridCol w:w="5188"/>
      <w:gridCol w:w="2505"/>
      <w:gridCol w:w="1379"/>
      <w:gridCol w:w="828"/>
    </w:tblGrid>
    <w:tr w:rsidR="006715D2" w:rsidRPr="001E097F" w14:paraId="2450526E" w14:textId="77777777" w:rsidTr="00CF7797">
      <w:tc>
        <w:tcPr>
          <w:tcW w:w="5188" w:type="dxa"/>
          <w:vMerge w:val="restart"/>
        </w:tcPr>
        <w:p w14:paraId="6D2B4DBE" w14:textId="77777777" w:rsidR="006715D2" w:rsidRPr="001E097F" w:rsidRDefault="005D585B" w:rsidP="00884DEC">
          <w:pPr>
            <w:tabs>
              <w:tab w:val="left" w:pos="1304"/>
              <w:tab w:val="left" w:pos="2608"/>
              <w:tab w:val="right" w:pos="5188"/>
              <w:tab w:val="left" w:pos="6521"/>
              <w:tab w:val="left" w:pos="7825"/>
              <w:tab w:val="left" w:pos="9129"/>
            </w:tabs>
            <w:rPr>
              <w:rFonts w:ascii="Arial" w:hAnsi="Arial"/>
              <w:color w:val="auto"/>
              <w:sz w:val="22"/>
              <w:szCs w:val="24"/>
              <w:lang w:eastAsia="fi-FI"/>
            </w:rPr>
          </w:pPr>
          <w:r w:rsidRPr="005D585B">
            <w:rPr>
              <w:rFonts w:ascii="Arial" w:hAnsi="Arial"/>
              <w:bCs/>
              <w:noProof/>
              <w:color w:val="auto"/>
              <w:sz w:val="22"/>
              <w:szCs w:val="24"/>
              <w:lang w:eastAsia="fi-FI"/>
            </w:rPr>
            <w:drawing>
              <wp:inline distT="0" distB="0" distL="0" distR="0" wp14:anchorId="3E8456A4" wp14:editId="75FC98C2">
                <wp:extent cx="1558290" cy="572770"/>
                <wp:effectExtent l="0" t="0" r="0" b="0"/>
                <wp:docPr id="4" name="Picture 5" descr="S:\22601_Lomakkeet\Lomakkeet\TUNI\Tampereen-yliopisto-suom-eng_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2601_Lomakkeet\Lomakkeet\TUNI\Tampereen-yliopisto-suom-eng_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290" cy="572770"/>
                        </a:xfrm>
                        <a:prstGeom prst="rect">
                          <a:avLst/>
                        </a:prstGeom>
                        <a:noFill/>
                        <a:ln>
                          <a:noFill/>
                        </a:ln>
                      </pic:spPr>
                    </pic:pic>
                  </a:graphicData>
                </a:graphic>
              </wp:inline>
            </w:drawing>
          </w:r>
          <w:r w:rsidR="006715D2">
            <w:rPr>
              <w:rFonts w:ascii="Arial" w:hAnsi="Arial"/>
              <w:color w:val="auto"/>
              <w:sz w:val="22"/>
              <w:szCs w:val="24"/>
              <w:lang w:eastAsia="fi-FI"/>
            </w:rPr>
            <w:tab/>
          </w:r>
        </w:p>
      </w:tc>
      <w:tc>
        <w:tcPr>
          <w:tcW w:w="2505" w:type="dxa"/>
        </w:tcPr>
        <w:p w14:paraId="31525C33" w14:textId="77777777" w:rsidR="006715D2" w:rsidRPr="001E097F" w:rsidRDefault="006715D2" w:rsidP="001E097F">
          <w:pPr>
            <w:tabs>
              <w:tab w:val="left" w:pos="-8388"/>
              <w:tab w:val="left" w:pos="5216"/>
              <w:tab w:val="left" w:pos="6521"/>
              <w:tab w:val="left" w:pos="7825"/>
              <w:tab w:val="left" w:pos="9129"/>
            </w:tabs>
            <w:rPr>
              <w:rFonts w:ascii="Arial" w:hAnsi="Arial"/>
              <w:b/>
              <w:color w:val="auto"/>
              <w:sz w:val="22"/>
              <w:szCs w:val="24"/>
              <w:lang w:eastAsia="fi-FI"/>
            </w:rPr>
          </w:pPr>
        </w:p>
      </w:tc>
      <w:tc>
        <w:tcPr>
          <w:tcW w:w="2207" w:type="dxa"/>
          <w:gridSpan w:val="2"/>
        </w:tcPr>
        <w:p w14:paraId="3FA7D2D7" w14:textId="77777777" w:rsidR="006715D2" w:rsidRPr="001E097F" w:rsidRDefault="006715D2" w:rsidP="001E097F">
          <w:pPr>
            <w:tabs>
              <w:tab w:val="center" w:pos="4819"/>
              <w:tab w:val="right" w:pos="9638"/>
            </w:tabs>
            <w:rPr>
              <w:rFonts w:ascii="Arial" w:hAnsi="Arial"/>
              <w:color w:val="auto"/>
              <w:sz w:val="22"/>
              <w:szCs w:val="24"/>
              <w:lang w:eastAsia="fi-FI"/>
            </w:rPr>
          </w:pPr>
        </w:p>
      </w:tc>
    </w:tr>
    <w:tr w:rsidR="006715D2" w:rsidRPr="001E097F" w14:paraId="7862E567" w14:textId="77777777" w:rsidTr="00CF7797">
      <w:tc>
        <w:tcPr>
          <w:tcW w:w="5188" w:type="dxa"/>
          <w:vMerge/>
        </w:tcPr>
        <w:p w14:paraId="38771503" w14:textId="77777777" w:rsidR="006715D2" w:rsidRPr="001E097F" w:rsidRDefault="006715D2" w:rsidP="001E097F">
          <w:pPr>
            <w:tabs>
              <w:tab w:val="left" w:pos="1304"/>
              <w:tab w:val="left" w:pos="2608"/>
              <w:tab w:val="left" w:pos="3912"/>
              <w:tab w:val="left" w:pos="5216"/>
              <w:tab w:val="left" w:pos="6521"/>
              <w:tab w:val="left" w:pos="7825"/>
              <w:tab w:val="left" w:pos="9129"/>
            </w:tabs>
            <w:rPr>
              <w:rFonts w:ascii="Arial" w:hAnsi="Arial"/>
              <w:color w:val="auto"/>
              <w:sz w:val="22"/>
              <w:szCs w:val="24"/>
              <w:lang w:eastAsia="fi-FI"/>
            </w:rPr>
          </w:pPr>
        </w:p>
      </w:tc>
      <w:tc>
        <w:tcPr>
          <w:tcW w:w="3884" w:type="dxa"/>
          <w:gridSpan w:val="2"/>
        </w:tcPr>
        <w:p w14:paraId="4B6DDFC4" w14:textId="77777777" w:rsidR="006715D2" w:rsidRPr="001E097F" w:rsidRDefault="006715D2" w:rsidP="001E097F">
          <w:pPr>
            <w:tabs>
              <w:tab w:val="left" w:pos="-7668"/>
              <w:tab w:val="left" w:pos="5216"/>
              <w:tab w:val="left" w:pos="6521"/>
              <w:tab w:val="left" w:pos="7825"/>
              <w:tab w:val="left" w:pos="9129"/>
            </w:tabs>
            <w:rPr>
              <w:rFonts w:ascii="Arial" w:hAnsi="Arial"/>
              <w:b/>
              <w:color w:val="auto"/>
              <w:sz w:val="22"/>
              <w:szCs w:val="24"/>
              <w:lang w:eastAsia="fi-FI"/>
            </w:rPr>
          </w:pPr>
          <w:r>
            <w:rPr>
              <w:rFonts w:ascii="Arial" w:hAnsi="Arial"/>
              <w:b/>
              <w:color w:val="auto"/>
              <w:sz w:val="22"/>
              <w:szCs w:val="24"/>
              <w:lang w:eastAsia="fi-FI"/>
            </w:rPr>
            <w:t xml:space="preserve">Liite / </w:t>
          </w:r>
          <w:r>
            <w:rPr>
              <w:rFonts w:ascii="Arial" w:hAnsi="Arial"/>
              <w:color w:val="auto"/>
              <w:sz w:val="22"/>
              <w:szCs w:val="24"/>
              <w:lang w:eastAsia="fi-FI"/>
            </w:rPr>
            <w:t>Appendix</w:t>
          </w:r>
        </w:p>
      </w:tc>
      <w:tc>
        <w:tcPr>
          <w:tcW w:w="828" w:type="dxa"/>
        </w:tcPr>
        <w:p w14:paraId="512E4D93" w14:textId="77777777" w:rsidR="006715D2" w:rsidRPr="001E097F" w:rsidRDefault="006715D2" w:rsidP="001E097F">
          <w:pPr>
            <w:tabs>
              <w:tab w:val="left" w:pos="-7668"/>
              <w:tab w:val="left" w:pos="5216"/>
              <w:tab w:val="left" w:pos="6521"/>
              <w:tab w:val="left" w:pos="7825"/>
              <w:tab w:val="left" w:pos="9129"/>
            </w:tabs>
            <w:rPr>
              <w:rFonts w:ascii="Arial" w:hAnsi="Arial"/>
              <w:color w:val="auto"/>
              <w:sz w:val="22"/>
              <w:szCs w:val="24"/>
              <w:lang w:eastAsia="fi-FI"/>
            </w:rPr>
          </w:pPr>
          <w:r>
            <w:fldChar w:fldCharType="begin"/>
          </w:r>
          <w:r>
            <w:instrText xml:space="preserve"> PAGE   \* MERGEFORMAT </w:instrText>
          </w:r>
          <w:r>
            <w:fldChar w:fldCharType="separate"/>
          </w:r>
          <w:r w:rsidR="00947DDC">
            <w:rPr>
              <w:noProof/>
            </w:rPr>
            <w:t>3</w:t>
          </w:r>
          <w:r>
            <w:fldChar w:fldCharType="end"/>
          </w:r>
          <w:r w:rsidRPr="003627B9">
            <w:t xml:space="preserve"> (</w:t>
          </w:r>
          <w:r w:rsidR="005B73CD">
            <w:fldChar w:fldCharType="begin"/>
          </w:r>
          <w:r w:rsidR="005B73CD">
            <w:instrText xml:space="preserve"> NUMPAGES  \* Arabic  \* MERGEFORMAT </w:instrText>
          </w:r>
          <w:r w:rsidR="005B73CD">
            <w:fldChar w:fldCharType="separate"/>
          </w:r>
          <w:r w:rsidR="00947DDC">
            <w:rPr>
              <w:noProof/>
            </w:rPr>
            <w:t>5</w:t>
          </w:r>
          <w:r w:rsidR="005B73CD">
            <w:rPr>
              <w:noProof/>
            </w:rPr>
            <w:fldChar w:fldCharType="end"/>
          </w:r>
          <w:r w:rsidRPr="003627B9">
            <w:t>)</w:t>
          </w:r>
        </w:p>
      </w:tc>
    </w:tr>
    <w:tr w:rsidR="006715D2" w:rsidRPr="001E097F" w14:paraId="2F7B3130" w14:textId="77777777" w:rsidTr="00CF7797">
      <w:tc>
        <w:tcPr>
          <w:tcW w:w="5188" w:type="dxa"/>
          <w:vMerge/>
        </w:tcPr>
        <w:p w14:paraId="05079AEE" w14:textId="77777777" w:rsidR="006715D2" w:rsidRPr="001E097F" w:rsidRDefault="006715D2" w:rsidP="001E097F">
          <w:pPr>
            <w:tabs>
              <w:tab w:val="left" w:pos="1304"/>
              <w:tab w:val="left" w:pos="2608"/>
              <w:tab w:val="left" w:pos="3912"/>
              <w:tab w:val="left" w:pos="5216"/>
              <w:tab w:val="left" w:pos="6521"/>
              <w:tab w:val="left" w:pos="7825"/>
              <w:tab w:val="left" w:pos="9129"/>
            </w:tabs>
            <w:rPr>
              <w:rFonts w:ascii="Arial" w:hAnsi="Arial"/>
              <w:color w:val="auto"/>
              <w:sz w:val="22"/>
              <w:szCs w:val="24"/>
              <w:lang w:eastAsia="fi-FI"/>
            </w:rPr>
          </w:pPr>
        </w:p>
      </w:tc>
      <w:tc>
        <w:tcPr>
          <w:tcW w:w="2505" w:type="dxa"/>
        </w:tcPr>
        <w:p w14:paraId="0FCF4F57" w14:textId="77777777" w:rsidR="006715D2" w:rsidRPr="001E097F" w:rsidRDefault="006715D2" w:rsidP="001E097F">
          <w:pPr>
            <w:tabs>
              <w:tab w:val="left" w:pos="-8388"/>
              <w:tab w:val="left" w:pos="5216"/>
              <w:tab w:val="left" w:pos="6521"/>
              <w:tab w:val="left" w:pos="7825"/>
              <w:tab w:val="left" w:pos="9129"/>
            </w:tabs>
            <w:rPr>
              <w:rFonts w:ascii="Arial" w:hAnsi="Arial"/>
              <w:color w:val="auto"/>
              <w:sz w:val="22"/>
              <w:szCs w:val="24"/>
              <w:lang w:eastAsia="fi-FI"/>
            </w:rPr>
          </w:pPr>
        </w:p>
      </w:tc>
      <w:tc>
        <w:tcPr>
          <w:tcW w:w="2207" w:type="dxa"/>
          <w:gridSpan w:val="2"/>
        </w:tcPr>
        <w:p w14:paraId="1F237CE5" w14:textId="77777777" w:rsidR="006715D2" w:rsidRPr="001E097F" w:rsidRDefault="006715D2" w:rsidP="001E097F">
          <w:pPr>
            <w:tabs>
              <w:tab w:val="left" w:pos="1304"/>
              <w:tab w:val="left" w:pos="2608"/>
              <w:tab w:val="left" w:pos="3912"/>
              <w:tab w:val="left" w:pos="5216"/>
              <w:tab w:val="left" w:pos="6521"/>
              <w:tab w:val="left" w:pos="7825"/>
              <w:tab w:val="left" w:pos="9129"/>
            </w:tabs>
            <w:rPr>
              <w:rFonts w:ascii="Arial" w:hAnsi="Arial"/>
              <w:color w:val="auto"/>
              <w:sz w:val="22"/>
              <w:szCs w:val="24"/>
              <w:lang w:eastAsia="fi-FI"/>
            </w:rPr>
          </w:pPr>
        </w:p>
      </w:tc>
    </w:tr>
    <w:tr w:rsidR="006715D2" w:rsidRPr="009333EF" w14:paraId="40EB1EF1" w14:textId="77777777" w:rsidTr="00CF7797">
      <w:tc>
        <w:tcPr>
          <w:tcW w:w="5188" w:type="dxa"/>
        </w:tcPr>
        <w:p w14:paraId="241AC9AB" w14:textId="77777777" w:rsidR="006715D2" w:rsidRPr="009333EF" w:rsidRDefault="006715D2" w:rsidP="001E097F">
          <w:pPr>
            <w:tabs>
              <w:tab w:val="left" w:pos="1304"/>
              <w:tab w:val="left" w:pos="2608"/>
              <w:tab w:val="left" w:pos="3912"/>
              <w:tab w:val="left" w:pos="5216"/>
              <w:tab w:val="left" w:pos="6521"/>
              <w:tab w:val="left" w:pos="7825"/>
              <w:tab w:val="left" w:pos="9129"/>
            </w:tabs>
            <w:rPr>
              <w:rFonts w:ascii="Arial" w:hAnsi="Arial"/>
              <w:color w:val="auto"/>
              <w:sz w:val="22"/>
              <w:szCs w:val="24"/>
              <w:lang w:val="en-US" w:eastAsia="fi-FI"/>
            </w:rPr>
          </w:pPr>
        </w:p>
      </w:tc>
      <w:tc>
        <w:tcPr>
          <w:tcW w:w="4712" w:type="dxa"/>
          <w:gridSpan w:val="3"/>
        </w:tcPr>
        <w:p w14:paraId="32B766AF" w14:textId="77777777" w:rsidR="006715D2" w:rsidRPr="009333EF" w:rsidRDefault="006715D2" w:rsidP="001E097F">
          <w:pPr>
            <w:tabs>
              <w:tab w:val="left" w:pos="1304"/>
              <w:tab w:val="left" w:pos="2608"/>
              <w:tab w:val="left" w:pos="3912"/>
              <w:tab w:val="left" w:pos="5216"/>
              <w:tab w:val="left" w:pos="6521"/>
              <w:tab w:val="left" w:pos="7825"/>
              <w:tab w:val="left" w:pos="9129"/>
            </w:tabs>
            <w:rPr>
              <w:rFonts w:ascii="Arial" w:hAnsi="Arial"/>
              <w:color w:val="auto"/>
              <w:sz w:val="22"/>
              <w:szCs w:val="24"/>
              <w:lang w:val="en-US" w:eastAsia="fi-FI"/>
            </w:rPr>
          </w:pPr>
        </w:p>
      </w:tc>
    </w:tr>
  </w:tbl>
  <w:p w14:paraId="170ED573" w14:textId="77777777" w:rsidR="006715D2" w:rsidRDefault="006715D2">
    <w:pPr>
      <w:pStyle w:val="Header"/>
      <w:rPr>
        <w:lang w:val="en-US"/>
      </w:rPr>
    </w:pPr>
  </w:p>
  <w:p w14:paraId="2F1F64B6" w14:textId="77777777" w:rsidR="006715D2" w:rsidRPr="009333EF" w:rsidRDefault="006715D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0468"/>
    <w:multiLevelType w:val="hybridMultilevel"/>
    <w:tmpl w:val="13EA45B8"/>
    <w:lvl w:ilvl="0" w:tplc="E5A0C56A">
      <w:start w:val="1"/>
      <w:numFmt w:val="decimal"/>
      <w:pStyle w:val="TTYNumeroituLuettelo"/>
      <w:lvlText w:val="%1"/>
      <w:lvlJc w:val="left"/>
      <w:pPr>
        <w:ind w:left="360" w:hanging="360"/>
      </w:pPr>
      <w:rPr>
        <w:rFonts w:cs="Times New Roman" w:hint="default"/>
      </w:rPr>
    </w:lvl>
    <w:lvl w:ilvl="1" w:tplc="040B0019" w:tentative="1">
      <w:start w:val="1"/>
      <w:numFmt w:val="lowerLetter"/>
      <w:lvlText w:val="%2."/>
      <w:lvlJc w:val="left"/>
      <w:pPr>
        <w:ind w:left="1080" w:hanging="360"/>
      </w:pPr>
      <w:rPr>
        <w:rFonts w:cs="Times New Roman"/>
      </w:rPr>
    </w:lvl>
    <w:lvl w:ilvl="2" w:tplc="040B001B" w:tentative="1">
      <w:start w:val="1"/>
      <w:numFmt w:val="lowerRoman"/>
      <w:lvlText w:val="%3."/>
      <w:lvlJc w:val="right"/>
      <w:pPr>
        <w:ind w:left="1800" w:hanging="180"/>
      </w:pPr>
      <w:rPr>
        <w:rFonts w:cs="Times New Roman"/>
      </w:rPr>
    </w:lvl>
    <w:lvl w:ilvl="3" w:tplc="040B000F" w:tentative="1">
      <w:start w:val="1"/>
      <w:numFmt w:val="decimal"/>
      <w:lvlText w:val="%4."/>
      <w:lvlJc w:val="left"/>
      <w:pPr>
        <w:ind w:left="2520" w:hanging="360"/>
      </w:pPr>
      <w:rPr>
        <w:rFonts w:cs="Times New Roman"/>
      </w:rPr>
    </w:lvl>
    <w:lvl w:ilvl="4" w:tplc="040B0019" w:tentative="1">
      <w:start w:val="1"/>
      <w:numFmt w:val="lowerLetter"/>
      <w:lvlText w:val="%5."/>
      <w:lvlJc w:val="left"/>
      <w:pPr>
        <w:ind w:left="3240" w:hanging="360"/>
      </w:pPr>
      <w:rPr>
        <w:rFonts w:cs="Times New Roman"/>
      </w:rPr>
    </w:lvl>
    <w:lvl w:ilvl="5" w:tplc="040B001B" w:tentative="1">
      <w:start w:val="1"/>
      <w:numFmt w:val="lowerRoman"/>
      <w:lvlText w:val="%6."/>
      <w:lvlJc w:val="right"/>
      <w:pPr>
        <w:ind w:left="3960" w:hanging="180"/>
      </w:pPr>
      <w:rPr>
        <w:rFonts w:cs="Times New Roman"/>
      </w:rPr>
    </w:lvl>
    <w:lvl w:ilvl="6" w:tplc="040B000F" w:tentative="1">
      <w:start w:val="1"/>
      <w:numFmt w:val="decimal"/>
      <w:lvlText w:val="%7."/>
      <w:lvlJc w:val="left"/>
      <w:pPr>
        <w:ind w:left="4680" w:hanging="360"/>
      </w:pPr>
      <w:rPr>
        <w:rFonts w:cs="Times New Roman"/>
      </w:rPr>
    </w:lvl>
    <w:lvl w:ilvl="7" w:tplc="040B0019" w:tentative="1">
      <w:start w:val="1"/>
      <w:numFmt w:val="lowerLetter"/>
      <w:lvlText w:val="%8."/>
      <w:lvlJc w:val="left"/>
      <w:pPr>
        <w:ind w:left="5400" w:hanging="360"/>
      </w:pPr>
      <w:rPr>
        <w:rFonts w:cs="Times New Roman"/>
      </w:rPr>
    </w:lvl>
    <w:lvl w:ilvl="8" w:tplc="040B001B" w:tentative="1">
      <w:start w:val="1"/>
      <w:numFmt w:val="lowerRoman"/>
      <w:lvlText w:val="%9."/>
      <w:lvlJc w:val="right"/>
      <w:pPr>
        <w:ind w:left="6120" w:hanging="180"/>
      </w:pPr>
      <w:rPr>
        <w:rFonts w:cs="Times New Roman"/>
      </w:rPr>
    </w:lvl>
  </w:abstractNum>
  <w:abstractNum w:abstractNumId="1" w15:restartNumberingAfterBreak="0">
    <w:nsid w:val="5BEB08B8"/>
    <w:multiLevelType w:val="hybridMultilevel"/>
    <w:tmpl w:val="3232FD46"/>
    <w:lvl w:ilvl="0" w:tplc="F60833DE">
      <w:start w:val="1"/>
      <w:numFmt w:val="bullet"/>
      <w:pStyle w:val="TTYLuetelmaviiva"/>
      <w:lvlText w:val="-"/>
      <w:lvlJc w:val="left"/>
      <w:pPr>
        <w:ind w:left="360" w:hanging="360"/>
      </w:pPr>
      <w:rPr>
        <w:rFonts w:ascii="Arial" w:hAnsi="Arial" w:hint="default"/>
      </w:rPr>
    </w:lvl>
    <w:lvl w:ilvl="1" w:tplc="040B0003" w:tentative="1">
      <w:start w:val="1"/>
      <w:numFmt w:val="bullet"/>
      <w:lvlText w:val="o"/>
      <w:lvlJc w:val="left"/>
      <w:pPr>
        <w:ind w:left="1080" w:hanging="360"/>
      </w:pPr>
      <w:rPr>
        <w:rFonts w:ascii="Courier New" w:hAnsi="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 w15:restartNumberingAfterBreak="0">
    <w:nsid w:val="638942AB"/>
    <w:multiLevelType w:val="hybridMultilevel"/>
    <w:tmpl w:val="9CA86E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ocumentProtection w:edit="forms" w:enforcement="1" w:cryptProviderType="rsaAES" w:cryptAlgorithmClass="hash" w:cryptAlgorithmType="typeAny" w:cryptAlgorithmSid="14" w:cryptSpinCount="100000" w:hash="OSCh4CzIcDwlQVYoz2Fdj4Q/L9hseCxopDZz8PSryg286yx7fHER86jF482TfLDcx8aNgQxn9UcWGPmrypxBAg==" w:salt="5BJZAZ2ypLcRTmiNXiK6Jw=="/>
  <w:defaultTabStop w:val="1304"/>
  <w:hyphenationZone w:val="425"/>
  <w:drawingGridHorizontalSpacing w:val="9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98424D"/>
    <w:rsid w:val="000017AA"/>
    <w:rsid w:val="000023C6"/>
    <w:rsid w:val="0000516B"/>
    <w:rsid w:val="00007C2C"/>
    <w:rsid w:val="00007CD9"/>
    <w:rsid w:val="00010C47"/>
    <w:rsid w:val="00010D14"/>
    <w:rsid w:val="00011791"/>
    <w:rsid w:val="0001313D"/>
    <w:rsid w:val="000148A4"/>
    <w:rsid w:val="00015E22"/>
    <w:rsid w:val="000164CC"/>
    <w:rsid w:val="00017614"/>
    <w:rsid w:val="00022555"/>
    <w:rsid w:val="000241B5"/>
    <w:rsid w:val="000254AE"/>
    <w:rsid w:val="00031076"/>
    <w:rsid w:val="000319C8"/>
    <w:rsid w:val="00032DCB"/>
    <w:rsid w:val="00033E77"/>
    <w:rsid w:val="00040AAD"/>
    <w:rsid w:val="00041801"/>
    <w:rsid w:val="00041AC7"/>
    <w:rsid w:val="00045933"/>
    <w:rsid w:val="00047AA7"/>
    <w:rsid w:val="000529F2"/>
    <w:rsid w:val="00054BC8"/>
    <w:rsid w:val="000565B3"/>
    <w:rsid w:val="00057CE0"/>
    <w:rsid w:val="0006082A"/>
    <w:rsid w:val="00064AA7"/>
    <w:rsid w:val="00065E46"/>
    <w:rsid w:val="00073B93"/>
    <w:rsid w:val="00080445"/>
    <w:rsid w:val="00083B5E"/>
    <w:rsid w:val="00086544"/>
    <w:rsid w:val="00091003"/>
    <w:rsid w:val="00094C0C"/>
    <w:rsid w:val="000967BB"/>
    <w:rsid w:val="000A06FD"/>
    <w:rsid w:val="000A072F"/>
    <w:rsid w:val="000A0F3C"/>
    <w:rsid w:val="000A18DB"/>
    <w:rsid w:val="000A1EA5"/>
    <w:rsid w:val="000A3144"/>
    <w:rsid w:val="000A6B64"/>
    <w:rsid w:val="000B5061"/>
    <w:rsid w:val="000B7E47"/>
    <w:rsid w:val="000C0659"/>
    <w:rsid w:val="000C0BB3"/>
    <w:rsid w:val="000C3C97"/>
    <w:rsid w:val="000C3D01"/>
    <w:rsid w:val="000C5C29"/>
    <w:rsid w:val="000C7B64"/>
    <w:rsid w:val="000D2B4C"/>
    <w:rsid w:val="000D480A"/>
    <w:rsid w:val="000E0C13"/>
    <w:rsid w:val="000E5BE7"/>
    <w:rsid w:val="000E6212"/>
    <w:rsid w:val="000F001C"/>
    <w:rsid w:val="000F37DD"/>
    <w:rsid w:val="000F488D"/>
    <w:rsid w:val="000F5028"/>
    <w:rsid w:val="00102DDA"/>
    <w:rsid w:val="0010304F"/>
    <w:rsid w:val="001075E1"/>
    <w:rsid w:val="00110675"/>
    <w:rsid w:val="001130A5"/>
    <w:rsid w:val="001201BE"/>
    <w:rsid w:val="001240E8"/>
    <w:rsid w:val="00126DF5"/>
    <w:rsid w:val="00127863"/>
    <w:rsid w:val="0013029F"/>
    <w:rsid w:val="00132EB0"/>
    <w:rsid w:val="001337AF"/>
    <w:rsid w:val="00144B9C"/>
    <w:rsid w:val="00147222"/>
    <w:rsid w:val="001510CD"/>
    <w:rsid w:val="00152B49"/>
    <w:rsid w:val="00153083"/>
    <w:rsid w:val="00155C60"/>
    <w:rsid w:val="00162858"/>
    <w:rsid w:val="00163B45"/>
    <w:rsid w:val="001653BD"/>
    <w:rsid w:val="001659C0"/>
    <w:rsid w:val="001669D1"/>
    <w:rsid w:val="00166F70"/>
    <w:rsid w:val="001715A0"/>
    <w:rsid w:val="0017318C"/>
    <w:rsid w:val="00173203"/>
    <w:rsid w:val="001741F1"/>
    <w:rsid w:val="001853D9"/>
    <w:rsid w:val="001858CF"/>
    <w:rsid w:val="00186BB5"/>
    <w:rsid w:val="001870A9"/>
    <w:rsid w:val="00192E32"/>
    <w:rsid w:val="00194154"/>
    <w:rsid w:val="00195D15"/>
    <w:rsid w:val="00196B2E"/>
    <w:rsid w:val="0019788A"/>
    <w:rsid w:val="001A131E"/>
    <w:rsid w:val="001A2D1B"/>
    <w:rsid w:val="001A5366"/>
    <w:rsid w:val="001A7209"/>
    <w:rsid w:val="001A74F6"/>
    <w:rsid w:val="001B6091"/>
    <w:rsid w:val="001C16C5"/>
    <w:rsid w:val="001C1821"/>
    <w:rsid w:val="001C1DCB"/>
    <w:rsid w:val="001C392C"/>
    <w:rsid w:val="001C4CAF"/>
    <w:rsid w:val="001C535E"/>
    <w:rsid w:val="001C6DB5"/>
    <w:rsid w:val="001D00BF"/>
    <w:rsid w:val="001D099D"/>
    <w:rsid w:val="001D7793"/>
    <w:rsid w:val="001E097F"/>
    <w:rsid w:val="001E52C2"/>
    <w:rsid w:val="001E7837"/>
    <w:rsid w:val="001F041C"/>
    <w:rsid w:val="001F4832"/>
    <w:rsid w:val="001F4D6D"/>
    <w:rsid w:val="001F5D21"/>
    <w:rsid w:val="001F65BE"/>
    <w:rsid w:val="0020185E"/>
    <w:rsid w:val="00206168"/>
    <w:rsid w:val="00206935"/>
    <w:rsid w:val="00212105"/>
    <w:rsid w:val="00212996"/>
    <w:rsid w:val="00212AF3"/>
    <w:rsid w:val="00214956"/>
    <w:rsid w:val="00214B2F"/>
    <w:rsid w:val="00217950"/>
    <w:rsid w:val="002206E7"/>
    <w:rsid w:val="00222FF9"/>
    <w:rsid w:val="00225A6C"/>
    <w:rsid w:val="0023406A"/>
    <w:rsid w:val="00235525"/>
    <w:rsid w:val="00235572"/>
    <w:rsid w:val="00236D1C"/>
    <w:rsid w:val="0024311E"/>
    <w:rsid w:val="00250742"/>
    <w:rsid w:val="0025078C"/>
    <w:rsid w:val="0025411E"/>
    <w:rsid w:val="00254ADD"/>
    <w:rsid w:val="00256D44"/>
    <w:rsid w:val="0027041F"/>
    <w:rsid w:val="00272786"/>
    <w:rsid w:val="00274FC1"/>
    <w:rsid w:val="0028512F"/>
    <w:rsid w:val="002854F0"/>
    <w:rsid w:val="00286585"/>
    <w:rsid w:val="002865A4"/>
    <w:rsid w:val="002908CA"/>
    <w:rsid w:val="002932D1"/>
    <w:rsid w:val="002A0221"/>
    <w:rsid w:val="002A02B3"/>
    <w:rsid w:val="002A06CC"/>
    <w:rsid w:val="002A13F5"/>
    <w:rsid w:val="002A1C8F"/>
    <w:rsid w:val="002A5355"/>
    <w:rsid w:val="002A61C4"/>
    <w:rsid w:val="002A7BEC"/>
    <w:rsid w:val="002B0FB4"/>
    <w:rsid w:val="002B358F"/>
    <w:rsid w:val="002B4750"/>
    <w:rsid w:val="002C0407"/>
    <w:rsid w:val="002C1115"/>
    <w:rsid w:val="002C162B"/>
    <w:rsid w:val="002C303E"/>
    <w:rsid w:val="002C4A96"/>
    <w:rsid w:val="002D1C39"/>
    <w:rsid w:val="002D23C8"/>
    <w:rsid w:val="002D62DB"/>
    <w:rsid w:val="002E4947"/>
    <w:rsid w:val="002E7AB2"/>
    <w:rsid w:val="002F06A0"/>
    <w:rsid w:val="002F27BF"/>
    <w:rsid w:val="002F2C8C"/>
    <w:rsid w:val="002F5151"/>
    <w:rsid w:val="002F766C"/>
    <w:rsid w:val="00300BD8"/>
    <w:rsid w:val="003015BA"/>
    <w:rsid w:val="00303ACC"/>
    <w:rsid w:val="0030712E"/>
    <w:rsid w:val="00312581"/>
    <w:rsid w:val="003143D8"/>
    <w:rsid w:val="00316EEC"/>
    <w:rsid w:val="00321D36"/>
    <w:rsid w:val="00325AB2"/>
    <w:rsid w:val="00334A78"/>
    <w:rsid w:val="0034652F"/>
    <w:rsid w:val="003571A6"/>
    <w:rsid w:val="003627B9"/>
    <w:rsid w:val="0036459C"/>
    <w:rsid w:val="00366227"/>
    <w:rsid w:val="003718B4"/>
    <w:rsid w:val="00376215"/>
    <w:rsid w:val="003815CC"/>
    <w:rsid w:val="00384427"/>
    <w:rsid w:val="00384430"/>
    <w:rsid w:val="0038652C"/>
    <w:rsid w:val="00387CB1"/>
    <w:rsid w:val="003900D6"/>
    <w:rsid w:val="00391692"/>
    <w:rsid w:val="003A03D6"/>
    <w:rsid w:val="003B0236"/>
    <w:rsid w:val="003B15C5"/>
    <w:rsid w:val="003B7079"/>
    <w:rsid w:val="003C29BF"/>
    <w:rsid w:val="003C3B22"/>
    <w:rsid w:val="003C5395"/>
    <w:rsid w:val="003C640C"/>
    <w:rsid w:val="003C733E"/>
    <w:rsid w:val="003D508C"/>
    <w:rsid w:val="003D5BF9"/>
    <w:rsid w:val="003E33A8"/>
    <w:rsid w:val="003E4E82"/>
    <w:rsid w:val="003E5B2E"/>
    <w:rsid w:val="003E60F8"/>
    <w:rsid w:val="003E7836"/>
    <w:rsid w:val="003F2BEC"/>
    <w:rsid w:val="003F7ADC"/>
    <w:rsid w:val="004010CC"/>
    <w:rsid w:val="00401F66"/>
    <w:rsid w:val="00402035"/>
    <w:rsid w:val="0040504C"/>
    <w:rsid w:val="004079D6"/>
    <w:rsid w:val="00410D9B"/>
    <w:rsid w:val="0041565E"/>
    <w:rsid w:val="00415B50"/>
    <w:rsid w:val="00416988"/>
    <w:rsid w:val="0042111E"/>
    <w:rsid w:val="00422191"/>
    <w:rsid w:val="00423220"/>
    <w:rsid w:val="0042535E"/>
    <w:rsid w:val="00430A11"/>
    <w:rsid w:val="00432B0D"/>
    <w:rsid w:val="00436BB3"/>
    <w:rsid w:val="00437E1E"/>
    <w:rsid w:val="0044019E"/>
    <w:rsid w:val="00440CDB"/>
    <w:rsid w:val="00443DC9"/>
    <w:rsid w:val="0045332E"/>
    <w:rsid w:val="00456651"/>
    <w:rsid w:val="00457FF9"/>
    <w:rsid w:val="004606F4"/>
    <w:rsid w:val="004631C7"/>
    <w:rsid w:val="00464028"/>
    <w:rsid w:val="00466F33"/>
    <w:rsid w:val="00472D96"/>
    <w:rsid w:val="00475BBA"/>
    <w:rsid w:val="00476031"/>
    <w:rsid w:val="0047635A"/>
    <w:rsid w:val="0047796A"/>
    <w:rsid w:val="00482BAD"/>
    <w:rsid w:val="004830DF"/>
    <w:rsid w:val="00484263"/>
    <w:rsid w:val="0048593B"/>
    <w:rsid w:val="00490174"/>
    <w:rsid w:val="004921DA"/>
    <w:rsid w:val="0049704E"/>
    <w:rsid w:val="004A407C"/>
    <w:rsid w:val="004B148F"/>
    <w:rsid w:val="004B3725"/>
    <w:rsid w:val="004B3A1D"/>
    <w:rsid w:val="004B4F21"/>
    <w:rsid w:val="004C3DFD"/>
    <w:rsid w:val="004D18B9"/>
    <w:rsid w:val="004D64A9"/>
    <w:rsid w:val="004D6CD0"/>
    <w:rsid w:val="004E1F6C"/>
    <w:rsid w:val="004E7612"/>
    <w:rsid w:val="004F41BD"/>
    <w:rsid w:val="004F4323"/>
    <w:rsid w:val="004F6A2A"/>
    <w:rsid w:val="00500AF3"/>
    <w:rsid w:val="0050717A"/>
    <w:rsid w:val="005129FC"/>
    <w:rsid w:val="00513647"/>
    <w:rsid w:val="00514DFB"/>
    <w:rsid w:val="00515FFE"/>
    <w:rsid w:val="00521CB2"/>
    <w:rsid w:val="00522F48"/>
    <w:rsid w:val="00523B5F"/>
    <w:rsid w:val="005274BE"/>
    <w:rsid w:val="005300BC"/>
    <w:rsid w:val="0053191F"/>
    <w:rsid w:val="00531D74"/>
    <w:rsid w:val="00536E30"/>
    <w:rsid w:val="00537A2A"/>
    <w:rsid w:val="00541EC5"/>
    <w:rsid w:val="00546BED"/>
    <w:rsid w:val="0055255E"/>
    <w:rsid w:val="00561C0B"/>
    <w:rsid w:val="00564F3E"/>
    <w:rsid w:val="005673A0"/>
    <w:rsid w:val="005705D1"/>
    <w:rsid w:val="00570B51"/>
    <w:rsid w:val="00577589"/>
    <w:rsid w:val="00581E1B"/>
    <w:rsid w:val="0058238D"/>
    <w:rsid w:val="00586A76"/>
    <w:rsid w:val="00586F23"/>
    <w:rsid w:val="00593FD7"/>
    <w:rsid w:val="005975F8"/>
    <w:rsid w:val="005A040E"/>
    <w:rsid w:val="005A0D32"/>
    <w:rsid w:val="005A0DB4"/>
    <w:rsid w:val="005A1080"/>
    <w:rsid w:val="005A2E25"/>
    <w:rsid w:val="005A706B"/>
    <w:rsid w:val="005B02C7"/>
    <w:rsid w:val="005B17BD"/>
    <w:rsid w:val="005B2F10"/>
    <w:rsid w:val="005B57BB"/>
    <w:rsid w:val="005B73CD"/>
    <w:rsid w:val="005C28B8"/>
    <w:rsid w:val="005C2CDF"/>
    <w:rsid w:val="005C3BAE"/>
    <w:rsid w:val="005C52C8"/>
    <w:rsid w:val="005D0925"/>
    <w:rsid w:val="005D0A68"/>
    <w:rsid w:val="005D5465"/>
    <w:rsid w:val="005D570C"/>
    <w:rsid w:val="005D585B"/>
    <w:rsid w:val="005E38B8"/>
    <w:rsid w:val="005E575C"/>
    <w:rsid w:val="005E5AF0"/>
    <w:rsid w:val="005E6379"/>
    <w:rsid w:val="005E7ACC"/>
    <w:rsid w:val="005F132E"/>
    <w:rsid w:val="005F231E"/>
    <w:rsid w:val="005F2B48"/>
    <w:rsid w:val="006031F1"/>
    <w:rsid w:val="006033C8"/>
    <w:rsid w:val="006041A1"/>
    <w:rsid w:val="006050EF"/>
    <w:rsid w:val="00605790"/>
    <w:rsid w:val="00605ABA"/>
    <w:rsid w:val="006067F9"/>
    <w:rsid w:val="00606B10"/>
    <w:rsid w:val="00613EE8"/>
    <w:rsid w:val="006223E5"/>
    <w:rsid w:val="00624B02"/>
    <w:rsid w:val="0062517D"/>
    <w:rsid w:val="006264FF"/>
    <w:rsid w:val="00632BBC"/>
    <w:rsid w:val="0063304B"/>
    <w:rsid w:val="00634330"/>
    <w:rsid w:val="006436F3"/>
    <w:rsid w:val="00643BD8"/>
    <w:rsid w:val="00647CC0"/>
    <w:rsid w:val="006508FA"/>
    <w:rsid w:val="0065196A"/>
    <w:rsid w:val="00653A8C"/>
    <w:rsid w:val="00654267"/>
    <w:rsid w:val="00654AA9"/>
    <w:rsid w:val="0066022F"/>
    <w:rsid w:val="006602F7"/>
    <w:rsid w:val="00661898"/>
    <w:rsid w:val="00662EFC"/>
    <w:rsid w:val="006673D7"/>
    <w:rsid w:val="006715D2"/>
    <w:rsid w:val="00681272"/>
    <w:rsid w:val="00684D47"/>
    <w:rsid w:val="0068616D"/>
    <w:rsid w:val="00687525"/>
    <w:rsid w:val="00690B16"/>
    <w:rsid w:val="00692078"/>
    <w:rsid w:val="00695FD8"/>
    <w:rsid w:val="006A004C"/>
    <w:rsid w:val="006A1135"/>
    <w:rsid w:val="006A2AAD"/>
    <w:rsid w:val="006B0E10"/>
    <w:rsid w:val="006B1A54"/>
    <w:rsid w:val="006B1B3A"/>
    <w:rsid w:val="006B29CB"/>
    <w:rsid w:val="006B3C5E"/>
    <w:rsid w:val="006B48EF"/>
    <w:rsid w:val="006B568C"/>
    <w:rsid w:val="006B5AA3"/>
    <w:rsid w:val="006B7567"/>
    <w:rsid w:val="006C56A4"/>
    <w:rsid w:val="006D0281"/>
    <w:rsid w:val="006D31A6"/>
    <w:rsid w:val="006D3D27"/>
    <w:rsid w:val="006D3F90"/>
    <w:rsid w:val="006D6DAE"/>
    <w:rsid w:val="006E2B4E"/>
    <w:rsid w:val="006E3998"/>
    <w:rsid w:val="006F3133"/>
    <w:rsid w:val="006F38B4"/>
    <w:rsid w:val="006F4173"/>
    <w:rsid w:val="006F620B"/>
    <w:rsid w:val="007046DE"/>
    <w:rsid w:val="00710816"/>
    <w:rsid w:val="007117FF"/>
    <w:rsid w:val="00722EFC"/>
    <w:rsid w:val="007257DB"/>
    <w:rsid w:val="00726FC9"/>
    <w:rsid w:val="00727FE4"/>
    <w:rsid w:val="00746227"/>
    <w:rsid w:val="00747BF9"/>
    <w:rsid w:val="00751344"/>
    <w:rsid w:val="007535D0"/>
    <w:rsid w:val="007620CC"/>
    <w:rsid w:val="007636ED"/>
    <w:rsid w:val="00764BE2"/>
    <w:rsid w:val="007664D5"/>
    <w:rsid w:val="007666C6"/>
    <w:rsid w:val="00775F89"/>
    <w:rsid w:val="00776951"/>
    <w:rsid w:val="00782027"/>
    <w:rsid w:val="00783747"/>
    <w:rsid w:val="007850CB"/>
    <w:rsid w:val="007915B0"/>
    <w:rsid w:val="00794CD3"/>
    <w:rsid w:val="007A009A"/>
    <w:rsid w:val="007A0236"/>
    <w:rsid w:val="007A078C"/>
    <w:rsid w:val="007A4E96"/>
    <w:rsid w:val="007A758C"/>
    <w:rsid w:val="007A7B1F"/>
    <w:rsid w:val="007B03C5"/>
    <w:rsid w:val="007B10A0"/>
    <w:rsid w:val="007B5531"/>
    <w:rsid w:val="007B7EC4"/>
    <w:rsid w:val="007C01FB"/>
    <w:rsid w:val="007C2931"/>
    <w:rsid w:val="007C29AE"/>
    <w:rsid w:val="007C6873"/>
    <w:rsid w:val="007D1E1B"/>
    <w:rsid w:val="007D280B"/>
    <w:rsid w:val="007D2EB6"/>
    <w:rsid w:val="007D3886"/>
    <w:rsid w:val="007D5980"/>
    <w:rsid w:val="007E0BE4"/>
    <w:rsid w:val="007E1BC2"/>
    <w:rsid w:val="007E3229"/>
    <w:rsid w:val="007E4E12"/>
    <w:rsid w:val="007E5031"/>
    <w:rsid w:val="007F026B"/>
    <w:rsid w:val="007F03C1"/>
    <w:rsid w:val="007F2733"/>
    <w:rsid w:val="007F2B3B"/>
    <w:rsid w:val="007F4E84"/>
    <w:rsid w:val="007F7F7E"/>
    <w:rsid w:val="008036FD"/>
    <w:rsid w:val="00803F5D"/>
    <w:rsid w:val="00804B15"/>
    <w:rsid w:val="00804DA5"/>
    <w:rsid w:val="00805575"/>
    <w:rsid w:val="00810464"/>
    <w:rsid w:val="0081469A"/>
    <w:rsid w:val="008160B3"/>
    <w:rsid w:val="00816101"/>
    <w:rsid w:val="00820892"/>
    <w:rsid w:val="0082171E"/>
    <w:rsid w:val="00821D82"/>
    <w:rsid w:val="00830F50"/>
    <w:rsid w:val="00830FEA"/>
    <w:rsid w:val="00833F17"/>
    <w:rsid w:val="00834339"/>
    <w:rsid w:val="00834D7F"/>
    <w:rsid w:val="00836723"/>
    <w:rsid w:val="008369D0"/>
    <w:rsid w:val="00840120"/>
    <w:rsid w:val="00840E82"/>
    <w:rsid w:val="00842483"/>
    <w:rsid w:val="00842929"/>
    <w:rsid w:val="00843A47"/>
    <w:rsid w:val="00845D27"/>
    <w:rsid w:val="00845E6C"/>
    <w:rsid w:val="00850424"/>
    <w:rsid w:val="00850C92"/>
    <w:rsid w:val="008552FA"/>
    <w:rsid w:val="00855E34"/>
    <w:rsid w:val="00860AFA"/>
    <w:rsid w:val="00861799"/>
    <w:rsid w:val="00863223"/>
    <w:rsid w:val="00863BE5"/>
    <w:rsid w:val="00867F6F"/>
    <w:rsid w:val="0087023E"/>
    <w:rsid w:val="00870C37"/>
    <w:rsid w:val="00882CEE"/>
    <w:rsid w:val="00884796"/>
    <w:rsid w:val="00884A15"/>
    <w:rsid w:val="00884DEC"/>
    <w:rsid w:val="008850D7"/>
    <w:rsid w:val="0088665D"/>
    <w:rsid w:val="00886ED3"/>
    <w:rsid w:val="008871E3"/>
    <w:rsid w:val="008940BB"/>
    <w:rsid w:val="008948F6"/>
    <w:rsid w:val="00895FF8"/>
    <w:rsid w:val="008963CD"/>
    <w:rsid w:val="008A03DE"/>
    <w:rsid w:val="008A1AAD"/>
    <w:rsid w:val="008A2CDD"/>
    <w:rsid w:val="008A305E"/>
    <w:rsid w:val="008A3926"/>
    <w:rsid w:val="008A4833"/>
    <w:rsid w:val="008A79B6"/>
    <w:rsid w:val="008B02C7"/>
    <w:rsid w:val="008B1F83"/>
    <w:rsid w:val="008C1A23"/>
    <w:rsid w:val="008C6BC2"/>
    <w:rsid w:val="008D553E"/>
    <w:rsid w:val="008E0091"/>
    <w:rsid w:val="008E26AF"/>
    <w:rsid w:val="008E3791"/>
    <w:rsid w:val="008E4E85"/>
    <w:rsid w:val="008F0884"/>
    <w:rsid w:val="008F2CD9"/>
    <w:rsid w:val="008F37B2"/>
    <w:rsid w:val="008F5195"/>
    <w:rsid w:val="008F5A34"/>
    <w:rsid w:val="008F6DBB"/>
    <w:rsid w:val="009048D5"/>
    <w:rsid w:val="00905023"/>
    <w:rsid w:val="009121D4"/>
    <w:rsid w:val="009173FF"/>
    <w:rsid w:val="009210CB"/>
    <w:rsid w:val="009313C4"/>
    <w:rsid w:val="009333EF"/>
    <w:rsid w:val="009337C6"/>
    <w:rsid w:val="0093667F"/>
    <w:rsid w:val="0093780D"/>
    <w:rsid w:val="00947DDC"/>
    <w:rsid w:val="0095042A"/>
    <w:rsid w:val="00950C15"/>
    <w:rsid w:val="0095377B"/>
    <w:rsid w:val="0096050D"/>
    <w:rsid w:val="00963B68"/>
    <w:rsid w:val="00966FAE"/>
    <w:rsid w:val="00970B7F"/>
    <w:rsid w:val="0097591D"/>
    <w:rsid w:val="00981C3E"/>
    <w:rsid w:val="0098424D"/>
    <w:rsid w:val="009847FC"/>
    <w:rsid w:val="009856FA"/>
    <w:rsid w:val="0098630E"/>
    <w:rsid w:val="00990358"/>
    <w:rsid w:val="009927C2"/>
    <w:rsid w:val="00994A8D"/>
    <w:rsid w:val="00995C9D"/>
    <w:rsid w:val="00996673"/>
    <w:rsid w:val="00997CDA"/>
    <w:rsid w:val="009A1804"/>
    <w:rsid w:val="009A196D"/>
    <w:rsid w:val="009A4546"/>
    <w:rsid w:val="009A48B9"/>
    <w:rsid w:val="009A5FA4"/>
    <w:rsid w:val="009B1859"/>
    <w:rsid w:val="009B34EA"/>
    <w:rsid w:val="009B6DBD"/>
    <w:rsid w:val="009C0EB9"/>
    <w:rsid w:val="009C235A"/>
    <w:rsid w:val="009C5D49"/>
    <w:rsid w:val="009D1425"/>
    <w:rsid w:val="009D5E18"/>
    <w:rsid w:val="009E15B1"/>
    <w:rsid w:val="009E5541"/>
    <w:rsid w:val="009E6FC5"/>
    <w:rsid w:val="009E75BF"/>
    <w:rsid w:val="009F0B9D"/>
    <w:rsid w:val="009F0BD1"/>
    <w:rsid w:val="009F0BE0"/>
    <w:rsid w:val="009F4590"/>
    <w:rsid w:val="00A035ED"/>
    <w:rsid w:val="00A05406"/>
    <w:rsid w:val="00A0627E"/>
    <w:rsid w:val="00A07C37"/>
    <w:rsid w:val="00A11BD1"/>
    <w:rsid w:val="00A14450"/>
    <w:rsid w:val="00A2286B"/>
    <w:rsid w:val="00A232AC"/>
    <w:rsid w:val="00A3126B"/>
    <w:rsid w:val="00A31590"/>
    <w:rsid w:val="00A36FAB"/>
    <w:rsid w:val="00A40689"/>
    <w:rsid w:val="00A408E7"/>
    <w:rsid w:val="00A41F1B"/>
    <w:rsid w:val="00A430E4"/>
    <w:rsid w:val="00A43826"/>
    <w:rsid w:val="00A43A55"/>
    <w:rsid w:val="00A43EFF"/>
    <w:rsid w:val="00A452B8"/>
    <w:rsid w:val="00A5127F"/>
    <w:rsid w:val="00A5676F"/>
    <w:rsid w:val="00A56894"/>
    <w:rsid w:val="00A610DC"/>
    <w:rsid w:val="00A63946"/>
    <w:rsid w:val="00A656F8"/>
    <w:rsid w:val="00A70EEB"/>
    <w:rsid w:val="00A74E89"/>
    <w:rsid w:val="00A75082"/>
    <w:rsid w:val="00A81792"/>
    <w:rsid w:val="00A832E2"/>
    <w:rsid w:val="00A91041"/>
    <w:rsid w:val="00A912B7"/>
    <w:rsid w:val="00A94C8B"/>
    <w:rsid w:val="00A96A8E"/>
    <w:rsid w:val="00AA1F82"/>
    <w:rsid w:val="00AA2D02"/>
    <w:rsid w:val="00AA3628"/>
    <w:rsid w:val="00AA37CF"/>
    <w:rsid w:val="00AA5EDE"/>
    <w:rsid w:val="00AB0D4A"/>
    <w:rsid w:val="00AB227F"/>
    <w:rsid w:val="00AB2999"/>
    <w:rsid w:val="00AB4169"/>
    <w:rsid w:val="00AB46EA"/>
    <w:rsid w:val="00AB58C1"/>
    <w:rsid w:val="00AB68B7"/>
    <w:rsid w:val="00AB6B3E"/>
    <w:rsid w:val="00AC12E7"/>
    <w:rsid w:val="00AC2BBD"/>
    <w:rsid w:val="00AC48C4"/>
    <w:rsid w:val="00AD4F06"/>
    <w:rsid w:val="00AD5B5D"/>
    <w:rsid w:val="00AD70FC"/>
    <w:rsid w:val="00AD7A0A"/>
    <w:rsid w:val="00AE40F2"/>
    <w:rsid w:val="00AF2BDF"/>
    <w:rsid w:val="00AF30B5"/>
    <w:rsid w:val="00AF736E"/>
    <w:rsid w:val="00B04AF9"/>
    <w:rsid w:val="00B06ED7"/>
    <w:rsid w:val="00B07B8B"/>
    <w:rsid w:val="00B10D95"/>
    <w:rsid w:val="00B11D2B"/>
    <w:rsid w:val="00B134F2"/>
    <w:rsid w:val="00B21701"/>
    <w:rsid w:val="00B22B4B"/>
    <w:rsid w:val="00B26FBD"/>
    <w:rsid w:val="00B27081"/>
    <w:rsid w:val="00B312B0"/>
    <w:rsid w:val="00B3281E"/>
    <w:rsid w:val="00B34402"/>
    <w:rsid w:val="00B347B5"/>
    <w:rsid w:val="00B34D99"/>
    <w:rsid w:val="00B363DB"/>
    <w:rsid w:val="00B36739"/>
    <w:rsid w:val="00B373BA"/>
    <w:rsid w:val="00B421CF"/>
    <w:rsid w:val="00B4323E"/>
    <w:rsid w:val="00B43C9C"/>
    <w:rsid w:val="00B44B01"/>
    <w:rsid w:val="00B460E8"/>
    <w:rsid w:val="00B523A5"/>
    <w:rsid w:val="00B54594"/>
    <w:rsid w:val="00B630F8"/>
    <w:rsid w:val="00B642B3"/>
    <w:rsid w:val="00B674DD"/>
    <w:rsid w:val="00B80311"/>
    <w:rsid w:val="00B84AA7"/>
    <w:rsid w:val="00B86DFB"/>
    <w:rsid w:val="00B87154"/>
    <w:rsid w:val="00B905AC"/>
    <w:rsid w:val="00B9062B"/>
    <w:rsid w:val="00B9191B"/>
    <w:rsid w:val="00B92217"/>
    <w:rsid w:val="00B9269E"/>
    <w:rsid w:val="00B96946"/>
    <w:rsid w:val="00B9738D"/>
    <w:rsid w:val="00BA4D3A"/>
    <w:rsid w:val="00BB08CC"/>
    <w:rsid w:val="00BB31E8"/>
    <w:rsid w:val="00BB40CF"/>
    <w:rsid w:val="00BB44D5"/>
    <w:rsid w:val="00BB467E"/>
    <w:rsid w:val="00BB4740"/>
    <w:rsid w:val="00BB5B59"/>
    <w:rsid w:val="00BB65B2"/>
    <w:rsid w:val="00BB7D83"/>
    <w:rsid w:val="00BC05F7"/>
    <w:rsid w:val="00BC1C0F"/>
    <w:rsid w:val="00BC2F92"/>
    <w:rsid w:val="00BC5DBA"/>
    <w:rsid w:val="00BC7F17"/>
    <w:rsid w:val="00BD2027"/>
    <w:rsid w:val="00BD33EC"/>
    <w:rsid w:val="00BD3A06"/>
    <w:rsid w:val="00BD54C4"/>
    <w:rsid w:val="00BD60EF"/>
    <w:rsid w:val="00BD6A5A"/>
    <w:rsid w:val="00BE22AF"/>
    <w:rsid w:val="00BE2318"/>
    <w:rsid w:val="00BE50EB"/>
    <w:rsid w:val="00BE57F7"/>
    <w:rsid w:val="00BE756F"/>
    <w:rsid w:val="00BF2F7A"/>
    <w:rsid w:val="00BF4A80"/>
    <w:rsid w:val="00BF5B80"/>
    <w:rsid w:val="00BF6D6E"/>
    <w:rsid w:val="00BF6FA9"/>
    <w:rsid w:val="00C0037D"/>
    <w:rsid w:val="00C03C2E"/>
    <w:rsid w:val="00C03D3C"/>
    <w:rsid w:val="00C04F1A"/>
    <w:rsid w:val="00C07C74"/>
    <w:rsid w:val="00C1154F"/>
    <w:rsid w:val="00C12F3C"/>
    <w:rsid w:val="00C13075"/>
    <w:rsid w:val="00C15748"/>
    <w:rsid w:val="00C1608E"/>
    <w:rsid w:val="00C16259"/>
    <w:rsid w:val="00C22BBD"/>
    <w:rsid w:val="00C2563E"/>
    <w:rsid w:val="00C277EB"/>
    <w:rsid w:val="00C32030"/>
    <w:rsid w:val="00C32321"/>
    <w:rsid w:val="00C325EF"/>
    <w:rsid w:val="00C33175"/>
    <w:rsid w:val="00C34524"/>
    <w:rsid w:val="00C34A0A"/>
    <w:rsid w:val="00C370F1"/>
    <w:rsid w:val="00C4040A"/>
    <w:rsid w:val="00C409BF"/>
    <w:rsid w:val="00C41B6B"/>
    <w:rsid w:val="00C429F4"/>
    <w:rsid w:val="00C42F2E"/>
    <w:rsid w:val="00C45E6A"/>
    <w:rsid w:val="00C501A9"/>
    <w:rsid w:val="00C51ACA"/>
    <w:rsid w:val="00C57B48"/>
    <w:rsid w:val="00C57C62"/>
    <w:rsid w:val="00C604ED"/>
    <w:rsid w:val="00C61FDB"/>
    <w:rsid w:val="00C62829"/>
    <w:rsid w:val="00C74203"/>
    <w:rsid w:val="00C7444A"/>
    <w:rsid w:val="00C7514A"/>
    <w:rsid w:val="00C76D3E"/>
    <w:rsid w:val="00C809FC"/>
    <w:rsid w:val="00C814A7"/>
    <w:rsid w:val="00C81CB8"/>
    <w:rsid w:val="00C82453"/>
    <w:rsid w:val="00C9012C"/>
    <w:rsid w:val="00C97157"/>
    <w:rsid w:val="00CA3166"/>
    <w:rsid w:val="00CA3A22"/>
    <w:rsid w:val="00CA3F91"/>
    <w:rsid w:val="00CA6B19"/>
    <w:rsid w:val="00CB0ACB"/>
    <w:rsid w:val="00CB1147"/>
    <w:rsid w:val="00CB12EF"/>
    <w:rsid w:val="00CB21AE"/>
    <w:rsid w:val="00CB483B"/>
    <w:rsid w:val="00CB5F01"/>
    <w:rsid w:val="00CC1752"/>
    <w:rsid w:val="00CC398A"/>
    <w:rsid w:val="00CD0156"/>
    <w:rsid w:val="00CD1E45"/>
    <w:rsid w:val="00CD5278"/>
    <w:rsid w:val="00CD5B07"/>
    <w:rsid w:val="00CE4EBC"/>
    <w:rsid w:val="00CE774D"/>
    <w:rsid w:val="00CE7775"/>
    <w:rsid w:val="00CE78E5"/>
    <w:rsid w:val="00CF4C4B"/>
    <w:rsid w:val="00CF5B99"/>
    <w:rsid w:val="00CF7797"/>
    <w:rsid w:val="00D00F73"/>
    <w:rsid w:val="00D01179"/>
    <w:rsid w:val="00D01597"/>
    <w:rsid w:val="00D02D0B"/>
    <w:rsid w:val="00D03B7D"/>
    <w:rsid w:val="00D055BC"/>
    <w:rsid w:val="00D070F4"/>
    <w:rsid w:val="00D14031"/>
    <w:rsid w:val="00D20AC8"/>
    <w:rsid w:val="00D2711B"/>
    <w:rsid w:val="00D33116"/>
    <w:rsid w:val="00D33E6E"/>
    <w:rsid w:val="00D33F07"/>
    <w:rsid w:val="00D35483"/>
    <w:rsid w:val="00D37AC1"/>
    <w:rsid w:val="00D4314E"/>
    <w:rsid w:val="00D447F4"/>
    <w:rsid w:val="00D46836"/>
    <w:rsid w:val="00D4787F"/>
    <w:rsid w:val="00D47CE8"/>
    <w:rsid w:val="00D511B6"/>
    <w:rsid w:val="00D5147F"/>
    <w:rsid w:val="00D5405A"/>
    <w:rsid w:val="00D540A9"/>
    <w:rsid w:val="00D54DFE"/>
    <w:rsid w:val="00D5534E"/>
    <w:rsid w:val="00D55E5E"/>
    <w:rsid w:val="00D56BFD"/>
    <w:rsid w:val="00D57DC8"/>
    <w:rsid w:val="00D66F9B"/>
    <w:rsid w:val="00D7014D"/>
    <w:rsid w:val="00D71B19"/>
    <w:rsid w:val="00D757E2"/>
    <w:rsid w:val="00D765BB"/>
    <w:rsid w:val="00D77AC3"/>
    <w:rsid w:val="00D805B0"/>
    <w:rsid w:val="00D80768"/>
    <w:rsid w:val="00D8179C"/>
    <w:rsid w:val="00D8540C"/>
    <w:rsid w:val="00D86B67"/>
    <w:rsid w:val="00DA4EE9"/>
    <w:rsid w:val="00DA7178"/>
    <w:rsid w:val="00DB0A44"/>
    <w:rsid w:val="00DB6688"/>
    <w:rsid w:val="00DC2273"/>
    <w:rsid w:val="00DC50A1"/>
    <w:rsid w:val="00DC6034"/>
    <w:rsid w:val="00DC64F5"/>
    <w:rsid w:val="00DC7432"/>
    <w:rsid w:val="00DD0081"/>
    <w:rsid w:val="00DD39E3"/>
    <w:rsid w:val="00DD43CC"/>
    <w:rsid w:val="00DD741C"/>
    <w:rsid w:val="00DE0318"/>
    <w:rsid w:val="00DE06D9"/>
    <w:rsid w:val="00DE13F3"/>
    <w:rsid w:val="00DE3D2D"/>
    <w:rsid w:val="00DE4827"/>
    <w:rsid w:val="00DE4D4F"/>
    <w:rsid w:val="00DF1EE8"/>
    <w:rsid w:val="00DF39FF"/>
    <w:rsid w:val="00E0332F"/>
    <w:rsid w:val="00E0628B"/>
    <w:rsid w:val="00E12DF4"/>
    <w:rsid w:val="00E13273"/>
    <w:rsid w:val="00E141AB"/>
    <w:rsid w:val="00E1462D"/>
    <w:rsid w:val="00E14A67"/>
    <w:rsid w:val="00E200F6"/>
    <w:rsid w:val="00E20399"/>
    <w:rsid w:val="00E246AD"/>
    <w:rsid w:val="00E2503A"/>
    <w:rsid w:val="00E26E0D"/>
    <w:rsid w:val="00E31938"/>
    <w:rsid w:val="00E31D9C"/>
    <w:rsid w:val="00E322EC"/>
    <w:rsid w:val="00E3439B"/>
    <w:rsid w:val="00E349C3"/>
    <w:rsid w:val="00E35BC1"/>
    <w:rsid w:val="00E35D5B"/>
    <w:rsid w:val="00E368E1"/>
    <w:rsid w:val="00E36E76"/>
    <w:rsid w:val="00E43C52"/>
    <w:rsid w:val="00E44202"/>
    <w:rsid w:val="00E50525"/>
    <w:rsid w:val="00E50C1B"/>
    <w:rsid w:val="00E51492"/>
    <w:rsid w:val="00E53435"/>
    <w:rsid w:val="00E540F6"/>
    <w:rsid w:val="00E5486D"/>
    <w:rsid w:val="00E61E20"/>
    <w:rsid w:val="00E63905"/>
    <w:rsid w:val="00E657FA"/>
    <w:rsid w:val="00E65939"/>
    <w:rsid w:val="00E66F28"/>
    <w:rsid w:val="00E678BA"/>
    <w:rsid w:val="00E70B81"/>
    <w:rsid w:val="00E7157A"/>
    <w:rsid w:val="00E72B4E"/>
    <w:rsid w:val="00E73296"/>
    <w:rsid w:val="00E737F2"/>
    <w:rsid w:val="00E75E23"/>
    <w:rsid w:val="00E772BF"/>
    <w:rsid w:val="00E77E36"/>
    <w:rsid w:val="00E80F95"/>
    <w:rsid w:val="00E81891"/>
    <w:rsid w:val="00E86C6A"/>
    <w:rsid w:val="00E93F19"/>
    <w:rsid w:val="00E941A9"/>
    <w:rsid w:val="00E95E6D"/>
    <w:rsid w:val="00E97CFF"/>
    <w:rsid w:val="00EA2468"/>
    <w:rsid w:val="00EA2D1F"/>
    <w:rsid w:val="00EA51AB"/>
    <w:rsid w:val="00EB1C59"/>
    <w:rsid w:val="00EB31DC"/>
    <w:rsid w:val="00EB3DAE"/>
    <w:rsid w:val="00EB650D"/>
    <w:rsid w:val="00EC0199"/>
    <w:rsid w:val="00EC23B6"/>
    <w:rsid w:val="00EC4E2D"/>
    <w:rsid w:val="00EC6624"/>
    <w:rsid w:val="00ED5A93"/>
    <w:rsid w:val="00ED6073"/>
    <w:rsid w:val="00ED62AB"/>
    <w:rsid w:val="00ED646B"/>
    <w:rsid w:val="00ED6AEA"/>
    <w:rsid w:val="00ED6C24"/>
    <w:rsid w:val="00EE0327"/>
    <w:rsid w:val="00EE138A"/>
    <w:rsid w:val="00EE4E15"/>
    <w:rsid w:val="00EE4FA4"/>
    <w:rsid w:val="00EF3314"/>
    <w:rsid w:val="00EF42C0"/>
    <w:rsid w:val="00EF4444"/>
    <w:rsid w:val="00EF753D"/>
    <w:rsid w:val="00F06550"/>
    <w:rsid w:val="00F11FEF"/>
    <w:rsid w:val="00F13B1A"/>
    <w:rsid w:val="00F161EB"/>
    <w:rsid w:val="00F17F2D"/>
    <w:rsid w:val="00F2216C"/>
    <w:rsid w:val="00F23AD8"/>
    <w:rsid w:val="00F30262"/>
    <w:rsid w:val="00F30669"/>
    <w:rsid w:val="00F31C58"/>
    <w:rsid w:val="00F32B3D"/>
    <w:rsid w:val="00F335D3"/>
    <w:rsid w:val="00F35EF1"/>
    <w:rsid w:val="00F365C5"/>
    <w:rsid w:val="00F3769B"/>
    <w:rsid w:val="00F410D5"/>
    <w:rsid w:val="00F41B47"/>
    <w:rsid w:val="00F42872"/>
    <w:rsid w:val="00F4451A"/>
    <w:rsid w:val="00F46924"/>
    <w:rsid w:val="00F5591E"/>
    <w:rsid w:val="00F562B9"/>
    <w:rsid w:val="00F56E02"/>
    <w:rsid w:val="00F62CD9"/>
    <w:rsid w:val="00F650E7"/>
    <w:rsid w:val="00F65A57"/>
    <w:rsid w:val="00F6665E"/>
    <w:rsid w:val="00F6747F"/>
    <w:rsid w:val="00F67A07"/>
    <w:rsid w:val="00F7041F"/>
    <w:rsid w:val="00F72F6F"/>
    <w:rsid w:val="00F7385F"/>
    <w:rsid w:val="00F76499"/>
    <w:rsid w:val="00F765F4"/>
    <w:rsid w:val="00F77948"/>
    <w:rsid w:val="00F83265"/>
    <w:rsid w:val="00F8399F"/>
    <w:rsid w:val="00F87AED"/>
    <w:rsid w:val="00F90C62"/>
    <w:rsid w:val="00F93227"/>
    <w:rsid w:val="00F94260"/>
    <w:rsid w:val="00F95A31"/>
    <w:rsid w:val="00F96A63"/>
    <w:rsid w:val="00F972CB"/>
    <w:rsid w:val="00FA0228"/>
    <w:rsid w:val="00FA2871"/>
    <w:rsid w:val="00FA55C6"/>
    <w:rsid w:val="00FA611D"/>
    <w:rsid w:val="00FB3152"/>
    <w:rsid w:val="00FB51A5"/>
    <w:rsid w:val="00FB74E2"/>
    <w:rsid w:val="00FC451F"/>
    <w:rsid w:val="00FC4A4A"/>
    <w:rsid w:val="00FC7218"/>
    <w:rsid w:val="00FD1C73"/>
    <w:rsid w:val="00FE04C8"/>
    <w:rsid w:val="00FE20D5"/>
    <w:rsid w:val="00FE3E3F"/>
    <w:rsid w:val="00FF14D2"/>
    <w:rsid w:val="00FF4DDE"/>
    <w:rsid w:val="00FF5861"/>
    <w:rsid w:val="3F2BE5A2"/>
    <w:rsid w:val="41E97B70"/>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1D243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color w:val="000000"/>
        <w:sz w:val="18"/>
        <w:szCs w:val="18"/>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semiHidden="1"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2"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semiHidden="1" w:uiPriority="22"/>
    <w:lsdException w:name="Emphasis" w:semiHidden="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FC"/>
    <w:rPr>
      <w:rFonts w:cs="Times New Roman"/>
      <w:lang w:val="fi-FI" w:eastAsia="en-US"/>
    </w:rPr>
  </w:style>
  <w:style w:type="paragraph" w:styleId="Heading1">
    <w:name w:val="heading 1"/>
    <w:basedOn w:val="Normal"/>
    <w:next w:val="Normal"/>
    <w:link w:val="Heading1Char"/>
    <w:uiPriority w:val="9"/>
    <w:semiHidden/>
    <w:rsid w:val="00047AA7"/>
    <w:pPr>
      <w:keepNext/>
      <w:keepLines/>
      <w:outlineLvl w:val="0"/>
    </w:pPr>
    <w:rPr>
      <w:rFonts w:cs="Cambria"/>
      <w:b/>
      <w:sz w:val="36"/>
    </w:rPr>
  </w:style>
  <w:style w:type="paragraph" w:styleId="Heading2">
    <w:name w:val="heading 2"/>
    <w:basedOn w:val="Heading1"/>
    <w:next w:val="Normal"/>
    <w:link w:val="Heading2Char"/>
    <w:uiPriority w:val="9"/>
    <w:semiHidden/>
    <w:qFormat/>
    <w:rsid w:val="001240E8"/>
    <w:pPr>
      <w:outlineLvl w:val="1"/>
    </w:pPr>
    <w:rPr>
      <w:bCs/>
      <w:sz w:val="32"/>
      <w:szCs w:val="32"/>
    </w:rPr>
  </w:style>
  <w:style w:type="paragraph" w:styleId="Heading3">
    <w:name w:val="heading 3"/>
    <w:basedOn w:val="Heading2"/>
    <w:next w:val="Normal"/>
    <w:link w:val="Heading3Char"/>
    <w:uiPriority w:val="9"/>
    <w:semiHidden/>
    <w:qFormat/>
    <w:rsid w:val="001240E8"/>
    <w:pPr>
      <w:outlineLvl w:val="2"/>
    </w:pPr>
    <w:rPr>
      <w:sz w:val="28"/>
      <w:szCs w:val="28"/>
    </w:rPr>
  </w:style>
  <w:style w:type="paragraph" w:styleId="Heading4">
    <w:name w:val="heading 4"/>
    <w:basedOn w:val="Heading3"/>
    <w:next w:val="Normal"/>
    <w:link w:val="Heading4Char"/>
    <w:uiPriority w:val="9"/>
    <w:semiHidden/>
    <w:rsid w:val="00A035ED"/>
    <w:pPr>
      <w:outlineLvl w:val="3"/>
    </w:pPr>
    <w:rPr>
      <w:sz w:val="22"/>
      <w:szCs w:val="24"/>
    </w:rPr>
  </w:style>
  <w:style w:type="paragraph" w:styleId="Heading5">
    <w:name w:val="heading 5"/>
    <w:basedOn w:val="Heading4"/>
    <w:next w:val="Normal"/>
    <w:link w:val="Heading5Char"/>
    <w:uiPriority w:val="9"/>
    <w:semiHidden/>
    <w:rsid w:val="00047AA7"/>
    <w:pPr>
      <w:outlineLvl w:val="4"/>
    </w:pPr>
  </w:style>
  <w:style w:type="paragraph" w:styleId="Heading6">
    <w:name w:val="heading 6"/>
    <w:basedOn w:val="Heading5"/>
    <w:next w:val="Normal"/>
    <w:link w:val="Heading6Char"/>
    <w:uiPriority w:val="9"/>
    <w:semiHidden/>
    <w:rsid w:val="00047AA7"/>
    <w:pPr>
      <w:outlineLvl w:val="5"/>
    </w:pPr>
  </w:style>
  <w:style w:type="paragraph" w:styleId="Heading7">
    <w:name w:val="heading 7"/>
    <w:basedOn w:val="Heading6"/>
    <w:next w:val="Normal"/>
    <w:link w:val="Heading7Char"/>
    <w:uiPriority w:val="9"/>
    <w:semiHidden/>
    <w:rsid w:val="00047AA7"/>
    <w:pPr>
      <w:outlineLvl w:val="6"/>
    </w:pPr>
  </w:style>
  <w:style w:type="paragraph" w:styleId="Heading8">
    <w:name w:val="heading 8"/>
    <w:basedOn w:val="Heading7"/>
    <w:next w:val="Normal"/>
    <w:link w:val="Heading8Char"/>
    <w:uiPriority w:val="9"/>
    <w:semiHidden/>
    <w:rsid w:val="00047AA7"/>
    <w:pPr>
      <w:outlineLvl w:val="7"/>
    </w:pPr>
  </w:style>
  <w:style w:type="paragraph" w:styleId="Heading9">
    <w:name w:val="heading 9"/>
    <w:basedOn w:val="Heading8"/>
    <w:next w:val="Normal"/>
    <w:link w:val="Heading9Char"/>
    <w:uiPriority w:val="9"/>
    <w:semiHidden/>
    <w:rsid w:val="00047AA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1240E8"/>
    <w:rPr>
      <w:rFonts w:eastAsia="Times New Roman" w:cs="Cambria"/>
      <w:b/>
      <w:bCs/>
      <w:color w:val="000000"/>
      <w:sz w:val="32"/>
      <w:szCs w:val="32"/>
      <w:lang w:val="x-none" w:eastAsia="en-US"/>
    </w:rPr>
  </w:style>
  <w:style w:type="character" w:customStyle="1" w:styleId="Heading3Char">
    <w:name w:val="Heading 3 Char"/>
    <w:basedOn w:val="DefaultParagraphFont"/>
    <w:link w:val="Heading3"/>
    <w:uiPriority w:val="9"/>
    <w:semiHidden/>
    <w:locked/>
    <w:rsid w:val="001240E8"/>
    <w:rPr>
      <w:rFonts w:eastAsia="Times New Roman" w:cs="Cambria"/>
      <w:b/>
      <w:bCs/>
      <w:color w:val="000000"/>
      <w:sz w:val="28"/>
      <w:szCs w:val="28"/>
      <w:lang w:val="x-none" w:eastAsia="en-US"/>
    </w:rPr>
  </w:style>
  <w:style w:type="character" w:customStyle="1" w:styleId="Heading4Char">
    <w:name w:val="Heading 4 Char"/>
    <w:basedOn w:val="DefaultParagraphFont"/>
    <w:link w:val="Heading4"/>
    <w:uiPriority w:val="9"/>
    <w:semiHidden/>
    <w:locked/>
    <w:rsid w:val="00144B9C"/>
    <w:rPr>
      <w:rFonts w:eastAsia="Times New Roman" w:cs="Cambria"/>
      <w:b/>
      <w:bCs/>
      <w:color w:val="000000"/>
      <w:sz w:val="24"/>
      <w:szCs w:val="24"/>
      <w:lang w:val="x-none" w:eastAsia="en-US"/>
    </w:rPr>
  </w:style>
  <w:style w:type="character" w:customStyle="1" w:styleId="Heading5Char">
    <w:name w:val="Heading 5 Char"/>
    <w:basedOn w:val="DefaultParagraphFont"/>
    <w:link w:val="Heading5"/>
    <w:uiPriority w:val="9"/>
    <w:semiHidden/>
    <w:locked/>
    <w:rsid w:val="00144B9C"/>
    <w:rPr>
      <w:rFonts w:eastAsia="Times New Roman" w:cs="Cambria"/>
      <w:b/>
      <w:bCs/>
      <w:color w:val="000000"/>
      <w:sz w:val="24"/>
      <w:szCs w:val="24"/>
      <w:lang w:val="x-none" w:eastAsia="en-US"/>
    </w:rPr>
  </w:style>
  <w:style w:type="character" w:customStyle="1" w:styleId="Heading6Char">
    <w:name w:val="Heading 6 Char"/>
    <w:basedOn w:val="DefaultParagraphFont"/>
    <w:link w:val="Heading6"/>
    <w:uiPriority w:val="9"/>
    <w:semiHidden/>
    <w:locked/>
    <w:rsid w:val="00144B9C"/>
    <w:rPr>
      <w:rFonts w:eastAsia="Times New Roman" w:cs="Cambria"/>
      <w:b/>
      <w:bCs/>
      <w:color w:val="000000"/>
      <w:sz w:val="24"/>
      <w:szCs w:val="24"/>
      <w:lang w:val="x-none" w:eastAsia="en-US"/>
    </w:rPr>
  </w:style>
  <w:style w:type="character" w:customStyle="1" w:styleId="Heading7Char">
    <w:name w:val="Heading 7 Char"/>
    <w:basedOn w:val="DefaultParagraphFont"/>
    <w:link w:val="Heading7"/>
    <w:uiPriority w:val="9"/>
    <w:semiHidden/>
    <w:locked/>
    <w:rsid w:val="00144B9C"/>
    <w:rPr>
      <w:rFonts w:eastAsia="Times New Roman" w:cs="Cambria"/>
      <w:b/>
      <w:bCs/>
      <w:color w:val="000000"/>
      <w:sz w:val="24"/>
      <w:szCs w:val="24"/>
      <w:lang w:val="x-none" w:eastAsia="en-US"/>
    </w:rPr>
  </w:style>
  <w:style w:type="character" w:customStyle="1" w:styleId="Heading8Char">
    <w:name w:val="Heading 8 Char"/>
    <w:basedOn w:val="DefaultParagraphFont"/>
    <w:link w:val="Heading8"/>
    <w:uiPriority w:val="9"/>
    <w:semiHidden/>
    <w:locked/>
    <w:rsid w:val="00144B9C"/>
    <w:rPr>
      <w:rFonts w:eastAsia="Times New Roman" w:cs="Cambria"/>
      <w:b/>
      <w:bCs/>
      <w:color w:val="000000"/>
      <w:sz w:val="24"/>
      <w:szCs w:val="24"/>
      <w:lang w:val="x-none" w:eastAsia="en-US"/>
    </w:rPr>
  </w:style>
  <w:style w:type="character" w:customStyle="1" w:styleId="Heading9Char">
    <w:name w:val="Heading 9 Char"/>
    <w:basedOn w:val="DefaultParagraphFont"/>
    <w:link w:val="Heading9"/>
    <w:uiPriority w:val="9"/>
    <w:semiHidden/>
    <w:locked/>
    <w:rsid w:val="00144B9C"/>
    <w:rPr>
      <w:rFonts w:eastAsia="Times New Roman" w:cs="Cambria"/>
      <w:b/>
      <w:bCs/>
      <w:color w:val="000000"/>
      <w:sz w:val="24"/>
      <w:szCs w:val="24"/>
      <w:lang w:val="x-none" w:eastAsia="en-US"/>
    </w:rPr>
  </w:style>
  <w:style w:type="paragraph" w:styleId="TOCHeading">
    <w:name w:val="TOC Heading"/>
    <w:basedOn w:val="Heading1"/>
    <w:next w:val="Normal"/>
    <w:uiPriority w:val="39"/>
    <w:semiHidden/>
    <w:unhideWhenUsed/>
    <w:qFormat/>
    <w:rsid w:val="001240E8"/>
    <w:pPr>
      <w:spacing w:before="480" w:line="276" w:lineRule="auto"/>
      <w:outlineLvl w:val="9"/>
    </w:pPr>
    <w:rPr>
      <w:rFonts w:cs="Times New Roman"/>
      <w:bCs/>
      <w:sz w:val="28"/>
      <w:szCs w:val="28"/>
    </w:rPr>
  </w:style>
  <w:style w:type="character" w:customStyle="1" w:styleId="Heading1Char">
    <w:name w:val="Heading 1 Char"/>
    <w:basedOn w:val="DefaultParagraphFont"/>
    <w:link w:val="Heading1"/>
    <w:uiPriority w:val="9"/>
    <w:semiHidden/>
    <w:locked/>
    <w:rsid w:val="00144B9C"/>
    <w:rPr>
      <w:rFonts w:eastAsia="Times New Roman" w:cs="Cambria"/>
      <w:b/>
      <w:bCs/>
      <w:color w:val="000000"/>
      <w:sz w:val="36"/>
      <w:szCs w:val="36"/>
      <w:lang w:val="x-none" w:eastAsia="en-US"/>
    </w:rPr>
  </w:style>
  <w:style w:type="paragraph" w:styleId="Header">
    <w:name w:val="header"/>
    <w:aliases w:val="TTY_Ylätunniste"/>
    <w:basedOn w:val="Normal"/>
    <w:link w:val="HeaderChar"/>
    <w:uiPriority w:val="99"/>
    <w:rsid w:val="006B568C"/>
    <w:pPr>
      <w:tabs>
        <w:tab w:val="left" w:pos="5216"/>
        <w:tab w:val="left" w:pos="9129"/>
      </w:tabs>
    </w:pPr>
  </w:style>
  <w:style w:type="table" w:styleId="TableGrid">
    <w:name w:val="Table Grid"/>
    <w:basedOn w:val="TableNormal"/>
    <w:uiPriority w:val="59"/>
    <w:rsid w:val="009313C4"/>
    <w:rPr>
      <w:rFonts w:cs="Times New Roman"/>
      <w:lang w:val="fi-FI"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TTY_Ylätunniste Char"/>
    <w:basedOn w:val="DefaultParagraphFont"/>
    <w:link w:val="Header"/>
    <w:uiPriority w:val="99"/>
    <w:locked/>
    <w:rsid w:val="006B568C"/>
    <w:rPr>
      <w:rFonts w:cs="Times New Roman"/>
      <w:lang w:val="x-none" w:eastAsia="en-US"/>
    </w:rPr>
  </w:style>
  <w:style w:type="paragraph" w:styleId="Footer">
    <w:name w:val="footer"/>
    <w:aliases w:val="TTY_Alatunniste"/>
    <w:basedOn w:val="TTYKentnKuvaus"/>
    <w:link w:val="FooterChar"/>
    <w:uiPriority w:val="99"/>
    <w:rsid w:val="00BB08CC"/>
    <w:pPr>
      <w:tabs>
        <w:tab w:val="left" w:pos="6521"/>
      </w:tabs>
    </w:pPr>
  </w:style>
  <w:style w:type="character" w:styleId="BookTitle">
    <w:name w:val="Book Title"/>
    <w:basedOn w:val="DefaultParagraphFont"/>
    <w:uiPriority w:val="33"/>
    <w:semiHidden/>
    <w:rsid w:val="00C42F2E"/>
    <w:rPr>
      <w:rFonts w:cs="Times New Roman"/>
      <w:b/>
      <w:bCs/>
      <w:smallCaps/>
      <w:spacing w:val="5"/>
    </w:rPr>
  </w:style>
  <w:style w:type="character" w:customStyle="1" w:styleId="FooterChar">
    <w:name w:val="Footer Char"/>
    <w:aliases w:val="TTY_Alatunniste Char"/>
    <w:basedOn w:val="DefaultParagraphFont"/>
    <w:link w:val="Footer"/>
    <w:uiPriority w:val="99"/>
    <w:locked/>
    <w:rsid w:val="005B2F10"/>
    <w:rPr>
      <w:rFonts w:cs="Times New Roman"/>
      <w:lang w:val="x-none" w:eastAsia="en-US"/>
    </w:rPr>
  </w:style>
  <w:style w:type="paragraph" w:styleId="Title">
    <w:name w:val="Title"/>
    <w:aliases w:val="TTY_Otsikko"/>
    <w:basedOn w:val="Heading1"/>
    <w:next w:val="Normal"/>
    <w:link w:val="TitleChar"/>
    <w:uiPriority w:val="2"/>
    <w:qFormat/>
    <w:rsid w:val="001240E8"/>
    <w:rPr>
      <w:bCs/>
      <w:sz w:val="24"/>
    </w:rPr>
  </w:style>
  <w:style w:type="paragraph" w:styleId="Subtitle">
    <w:name w:val="Subtitle"/>
    <w:aliases w:val="TTY_Alaotsikko"/>
    <w:basedOn w:val="Title"/>
    <w:next w:val="Normal"/>
    <w:link w:val="SubtitleChar"/>
    <w:uiPriority w:val="11"/>
    <w:qFormat/>
    <w:rsid w:val="00C76D3E"/>
    <w:pPr>
      <w:spacing w:before="240" w:after="40"/>
    </w:pPr>
    <w:rPr>
      <w:sz w:val="20"/>
    </w:rPr>
  </w:style>
  <w:style w:type="character" w:customStyle="1" w:styleId="TitleChar">
    <w:name w:val="Title Char"/>
    <w:aliases w:val="TTY_Otsikko Char"/>
    <w:basedOn w:val="DefaultParagraphFont"/>
    <w:link w:val="Title"/>
    <w:uiPriority w:val="2"/>
    <w:locked/>
    <w:rsid w:val="001240E8"/>
    <w:rPr>
      <w:rFonts w:cs="Cambria"/>
      <w:b/>
      <w:bCs/>
      <w:color w:val="000000"/>
      <w:sz w:val="36"/>
      <w:szCs w:val="36"/>
      <w:lang w:val="x-none" w:eastAsia="en-US"/>
    </w:rPr>
  </w:style>
  <w:style w:type="character" w:styleId="Hyperlink">
    <w:name w:val="Hyperlink"/>
    <w:basedOn w:val="DefaultParagraphFont"/>
    <w:uiPriority w:val="99"/>
    <w:semiHidden/>
    <w:rsid w:val="00C42F2E"/>
    <w:rPr>
      <w:rFonts w:cs="Times New Roman"/>
      <w:color w:val="0000FF"/>
      <w:u w:val="single"/>
    </w:rPr>
  </w:style>
  <w:style w:type="character" w:customStyle="1" w:styleId="SubtitleChar">
    <w:name w:val="Subtitle Char"/>
    <w:aliases w:val="TTY_Alaotsikko Char"/>
    <w:basedOn w:val="DefaultParagraphFont"/>
    <w:link w:val="Subtitle"/>
    <w:uiPriority w:val="11"/>
    <w:locked/>
    <w:rsid w:val="005B2F10"/>
    <w:rPr>
      <w:rFonts w:cs="Times New Roman"/>
      <w:b/>
      <w:bCs/>
      <w:sz w:val="20"/>
      <w:lang w:val="x-none" w:eastAsia="en-US"/>
    </w:rPr>
  </w:style>
  <w:style w:type="paragraph" w:styleId="TOC1">
    <w:name w:val="toc 1"/>
    <w:basedOn w:val="Normal"/>
    <w:next w:val="Normal"/>
    <w:autoRedefine/>
    <w:uiPriority w:val="39"/>
    <w:semiHidden/>
    <w:rsid w:val="00C42F2E"/>
  </w:style>
  <w:style w:type="paragraph" w:styleId="TOC2">
    <w:name w:val="toc 2"/>
    <w:basedOn w:val="Normal"/>
    <w:next w:val="Normal"/>
    <w:autoRedefine/>
    <w:uiPriority w:val="39"/>
    <w:semiHidden/>
    <w:rsid w:val="00A035ED"/>
    <w:pPr>
      <w:ind w:left="220"/>
    </w:pPr>
  </w:style>
  <w:style w:type="paragraph" w:styleId="TOC3">
    <w:name w:val="toc 3"/>
    <w:basedOn w:val="Normal"/>
    <w:next w:val="Normal"/>
    <w:autoRedefine/>
    <w:uiPriority w:val="39"/>
    <w:semiHidden/>
    <w:rsid w:val="00A035ED"/>
    <w:pPr>
      <w:ind w:left="440"/>
    </w:pPr>
  </w:style>
  <w:style w:type="paragraph" w:styleId="NoSpacing">
    <w:name w:val="No Spacing"/>
    <w:uiPriority w:val="10"/>
    <w:semiHidden/>
    <w:rsid w:val="00A035ED"/>
    <w:rPr>
      <w:rFonts w:cs="Times New Roman"/>
      <w:szCs w:val="22"/>
      <w:lang w:val="fi-FI" w:eastAsia="en-US"/>
    </w:rPr>
  </w:style>
  <w:style w:type="character" w:styleId="CommentReference">
    <w:name w:val="annotation reference"/>
    <w:basedOn w:val="DefaultParagraphFont"/>
    <w:uiPriority w:val="99"/>
    <w:semiHidden/>
    <w:unhideWhenUsed/>
    <w:rsid w:val="007D5980"/>
    <w:rPr>
      <w:rFonts w:cs="Times New Roman"/>
      <w:sz w:val="16"/>
      <w:szCs w:val="16"/>
    </w:rPr>
  </w:style>
  <w:style w:type="paragraph" w:styleId="CommentText">
    <w:name w:val="annotation text"/>
    <w:basedOn w:val="Normal"/>
    <w:link w:val="CommentTextChar"/>
    <w:uiPriority w:val="99"/>
    <w:semiHidden/>
    <w:unhideWhenUsed/>
    <w:rsid w:val="007D5980"/>
  </w:style>
  <w:style w:type="paragraph" w:styleId="CommentSubject">
    <w:name w:val="annotation subject"/>
    <w:basedOn w:val="CommentText"/>
    <w:next w:val="CommentText"/>
    <w:link w:val="CommentSubjectChar"/>
    <w:uiPriority w:val="99"/>
    <w:semiHidden/>
    <w:unhideWhenUsed/>
    <w:rsid w:val="007D5980"/>
    <w:rPr>
      <w:b/>
    </w:rPr>
  </w:style>
  <w:style w:type="character" w:customStyle="1" w:styleId="CommentTextChar">
    <w:name w:val="Comment Text Char"/>
    <w:basedOn w:val="DefaultParagraphFont"/>
    <w:link w:val="CommentText"/>
    <w:uiPriority w:val="99"/>
    <w:semiHidden/>
    <w:locked/>
    <w:rsid w:val="007D5980"/>
    <w:rPr>
      <w:rFonts w:cs="Times New Roman"/>
      <w:color w:val="000000"/>
      <w:lang w:val="x-none" w:eastAsia="en-US"/>
    </w:rPr>
  </w:style>
  <w:style w:type="paragraph" w:styleId="BalloonText">
    <w:name w:val="Balloon Text"/>
    <w:basedOn w:val="Normal"/>
    <w:link w:val="BalloonTextChar"/>
    <w:uiPriority w:val="99"/>
    <w:semiHidden/>
    <w:unhideWhenUsed/>
    <w:rsid w:val="007D5980"/>
    <w:rPr>
      <w:rFonts w:ascii="Tahoma" w:hAnsi="Tahoma" w:cs="Tahoma"/>
      <w:sz w:val="16"/>
      <w:szCs w:val="16"/>
    </w:rPr>
  </w:style>
  <w:style w:type="character" w:customStyle="1" w:styleId="CommentSubjectChar">
    <w:name w:val="Comment Subject Char"/>
    <w:basedOn w:val="CommentTextChar"/>
    <w:link w:val="CommentSubject"/>
    <w:uiPriority w:val="99"/>
    <w:semiHidden/>
    <w:locked/>
    <w:rsid w:val="007D5980"/>
    <w:rPr>
      <w:rFonts w:cs="Times New Roman"/>
      <w:b/>
      <w:bCs/>
      <w:color w:val="000000"/>
      <w:lang w:val="x-none" w:eastAsia="en-US"/>
    </w:rPr>
  </w:style>
  <w:style w:type="paragraph" w:styleId="DocumentMap">
    <w:name w:val="Document Map"/>
    <w:basedOn w:val="Normal"/>
    <w:link w:val="DocumentMapChar"/>
    <w:uiPriority w:val="99"/>
    <w:semiHidden/>
    <w:unhideWhenUsed/>
    <w:rsid w:val="001D779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D5980"/>
    <w:rPr>
      <w:rFonts w:ascii="Tahoma" w:hAnsi="Tahoma" w:cs="Tahoma"/>
      <w:color w:val="000000"/>
      <w:sz w:val="16"/>
      <w:szCs w:val="16"/>
      <w:lang w:val="x-none" w:eastAsia="en-US"/>
    </w:rPr>
  </w:style>
  <w:style w:type="character" w:customStyle="1" w:styleId="TTYAsiakirjatyyppi">
    <w:name w:val="TTY_Asiakirjatyyppi"/>
    <w:basedOn w:val="DefaultParagraphFont"/>
    <w:uiPriority w:val="8"/>
    <w:rsid w:val="00782027"/>
    <w:rPr>
      <w:rFonts w:asciiTheme="minorHAnsi" w:hAnsiTheme="minorHAnsi" w:cs="Arial"/>
      <w:b/>
      <w:color w:val="auto"/>
      <w:sz w:val="22"/>
      <w:lang w:val="x-none" w:eastAsia="fi-FI"/>
    </w:rPr>
  </w:style>
  <w:style w:type="character" w:customStyle="1" w:styleId="DocumentMapChar">
    <w:name w:val="Document Map Char"/>
    <w:basedOn w:val="DefaultParagraphFont"/>
    <w:link w:val="DocumentMap"/>
    <w:uiPriority w:val="99"/>
    <w:semiHidden/>
    <w:locked/>
    <w:rsid w:val="001D7793"/>
    <w:rPr>
      <w:rFonts w:ascii="Tahoma" w:hAnsi="Tahoma" w:cs="Tahoma"/>
      <w:color w:val="000000"/>
      <w:sz w:val="16"/>
      <w:szCs w:val="16"/>
      <w:lang w:val="x-none" w:eastAsia="en-US"/>
    </w:rPr>
  </w:style>
  <w:style w:type="paragraph" w:customStyle="1" w:styleId="TTYKentnKuvaus">
    <w:name w:val="TTY_KentänKuvaus"/>
    <w:basedOn w:val="Normal"/>
    <w:link w:val="TTYKentnKuvausChar"/>
    <w:uiPriority w:val="1"/>
    <w:qFormat/>
    <w:rsid w:val="001240E8"/>
    <w:pPr>
      <w:spacing w:before="20" w:after="20"/>
    </w:pPr>
  </w:style>
  <w:style w:type="character" w:customStyle="1" w:styleId="TTYKentnKuvausChar">
    <w:name w:val="TTY_KentänKuvaus Char"/>
    <w:basedOn w:val="DefaultParagraphFont"/>
    <w:link w:val="TTYKentnKuvaus"/>
    <w:uiPriority w:val="1"/>
    <w:locked/>
    <w:rsid w:val="005B2F10"/>
    <w:rPr>
      <w:rFonts w:cs="Times New Roman"/>
      <w:lang w:val="x-none" w:eastAsia="en-US"/>
    </w:rPr>
  </w:style>
  <w:style w:type="paragraph" w:customStyle="1" w:styleId="TTYNumeroituLuettelo">
    <w:name w:val="TTY_NumeroituLuettelo"/>
    <w:basedOn w:val="Normal"/>
    <w:link w:val="TTYNumeroituLuetteloChar"/>
    <w:uiPriority w:val="9"/>
    <w:rsid w:val="00ED62AB"/>
    <w:pPr>
      <w:numPr>
        <w:numId w:val="2"/>
      </w:numPr>
    </w:pPr>
    <w:rPr>
      <w:noProof/>
    </w:rPr>
  </w:style>
  <w:style w:type="character" w:customStyle="1" w:styleId="TTYNumeroituLuetteloChar">
    <w:name w:val="TTY_NumeroituLuettelo Char"/>
    <w:basedOn w:val="DefaultParagraphFont"/>
    <w:link w:val="TTYNumeroituLuettelo"/>
    <w:uiPriority w:val="9"/>
    <w:locked/>
    <w:rsid w:val="00ED62AB"/>
    <w:rPr>
      <w:rFonts w:cs="Times New Roman"/>
      <w:noProof/>
      <w:lang w:eastAsia="en-US"/>
    </w:rPr>
  </w:style>
  <w:style w:type="character" w:customStyle="1" w:styleId="TTYLomakekentt10pt">
    <w:name w:val="TTY_Lomakekenttä_10pt"/>
    <w:basedOn w:val="DefaultParagraphFont"/>
    <w:uiPriority w:val="1"/>
    <w:qFormat/>
    <w:rsid w:val="00BD3A06"/>
    <w:rPr>
      <w:rFonts w:cs="Times New Roman"/>
      <w:sz w:val="20"/>
    </w:rPr>
  </w:style>
  <w:style w:type="paragraph" w:customStyle="1" w:styleId="TTYLuetelmaviiva">
    <w:name w:val="TTY_Luetelmaviiva"/>
    <w:basedOn w:val="TTYNumeroituLuettelo"/>
    <w:qFormat/>
    <w:rsid w:val="00A91041"/>
    <w:pPr>
      <w:numPr>
        <w:numId w:val="3"/>
      </w:numPr>
    </w:pPr>
  </w:style>
  <w:style w:type="paragraph" w:customStyle="1" w:styleId="TTYSisennys">
    <w:name w:val="TTY_Sisennys"/>
    <w:basedOn w:val="Normal"/>
    <w:uiPriority w:val="3"/>
    <w:qFormat/>
    <w:rsid w:val="00D070F4"/>
    <w:pPr>
      <w:ind w:left="2608"/>
    </w:pPr>
    <w:rPr>
      <w:rFonts w:ascii="Arial" w:hAnsi="Arial"/>
      <w:sz w:val="22"/>
      <w:szCs w:val="22"/>
    </w:rPr>
  </w:style>
  <w:style w:type="table" w:customStyle="1" w:styleId="TableGrid1">
    <w:name w:val="Table Grid1"/>
    <w:basedOn w:val="TableNormal"/>
    <w:next w:val="TableGrid"/>
    <w:uiPriority w:val="99"/>
    <w:rsid w:val="00821D82"/>
    <w:rPr>
      <w:rFonts w:ascii="Cambria" w:eastAsia="MS Mincho" w:hAnsi="Cambria" w:cs="Times New Roman"/>
      <w:sz w:val="20"/>
      <w:szCs w:val="20"/>
      <w:lang w:val="fi-FI"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C34A0A"/>
    <w:rPr>
      <w:rFonts w:cs="Times New Roman"/>
    </w:rPr>
  </w:style>
  <w:style w:type="table" w:customStyle="1" w:styleId="TaulukkoRuudukko1">
    <w:name w:val="Taulukko Ruudukko1"/>
    <w:basedOn w:val="TableNormal"/>
    <w:next w:val="TableGrid"/>
    <w:uiPriority w:val="59"/>
    <w:rsid w:val="00947DDC"/>
    <w:rPr>
      <w:rFonts w:cs="Times New Roman"/>
      <w:lang w:val="fi-FI"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986340">
      <w:marLeft w:val="0"/>
      <w:marRight w:val="0"/>
      <w:marTop w:val="0"/>
      <w:marBottom w:val="0"/>
      <w:divBdr>
        <w:top w:val="none" w:sz="0" w:space="0" w:color="auto"/>
        <w:left w:val="none" w:sz="0" w:space="0" w:color="auto"/>
        <w:bottom w:val="none" w:sz="0" w:space="0" w:color="auto"/>
        <w:right w:val="none" w:sz="0" w:space="0" w:color="auto"/>
      </w:divBdr>
    </w:div>
    <w:div w:id="2102986341">
      <w:marLeft w:val="0"/>
      <w:marRight w:val="0"/>
      <w:marTop w:val="0"/>
      <w:marBottom w:val="0"/>
      <w:divBdr>
        <w:top w:val="none" w:sz="0" w:space="0" w:color="auto"/>
        <w:left w:val="none" w:sz="0" w:space="0" w:color="auto"/>
        <w:bottom w:val="none" w:sz="0" w:space="0" w:color="auto"/>
        <w:right w:val="none" w:sz="0" w:space="0" w:color="auto"/>
      </w:divBdr>
    </w:div>
    <w:div w:id="2102986342">
      <w:marLeft w:val="0"/>
      <w:marRight w:val="0"/>
      <w:marTop w:val="0"/>
      <w:marBottom w:val="0"/>
      <w:divBdr>
        <w:top w:val="none" w:sz="0" w:space="0" w:color="auto"/>
        <w:left w:val="none" w:sz="0" w:space="0" w:color="auto"/>
        <w:bottom w:val="none" w:sz="0" w:space="0" w:color="auto"/>
        <w:right w:val="none" w:sz="0" w:space="0" w:color="auto"/>
      </w:divBdr>
    </w:div>
    <w:div w:id="2102986343">
      <w:marLeft w:val="0"/>
      <w:marRight w:val="0"/>
      <w:marTop w:val="0"/>
      <w:marBottom w:val="0"/>
      <w:divBdr>
        <w:top w:val="none" w:sz="0" w:space="0" w:color="auto"/>
        <w:left w:val="none" w:sz="0" w:space="0" w:color="auto"/>
        <w:bottom w:val="none" w:sz="0" w:space="0" w:color="auto"/>
        <w:right w:val="none" w:sz="0" w:space="0" w:color="auto"/>
      </w:divBdr>
    </w:div>
    <w:div w:id="2102986344">
      <w:marLeft w:val="0"/>
      <w:marRight w:val="0"/>
      <w:marTop w:val="0"/>
      <w:marBottom w:val="0"/>
      <w:divBdr>
        <w:top w:val="none" w:sz="0" w:space="0" w:color="auto"/>
        <w:left w:val="none" w:sz="0" w:space="0" w:color="auto"/>
        <w:bottom w:val="none" w:sz="0" w:space="0" w:color="auto"/>
        <w:right w:val="none" w:sz="0" w:space="0" w:color="auto"/>
      </w:divBdr>
    </w:div>
    <w:div w:id="2102986345">
      <w:marLeft w:val="0"/>
      <w:marRight w:val="0"/>
      <w:marTop w:val="0"/>
      <w:marBottom w:val="0"/>
      <w:divBdr>
        <w:top w:val="none" w:sz="0" w:space="0" w:color="auto"/>
        <w:left w:val="none" w:sz="0" w:space="0" w:color="auto"/>
        <w:bottom w:val="none" w:sz="0" w:space="0" w:color="auto"/>
        <w:right w:val="none" w:sz="0" w:space="0" w:color="auto"/>
      </w:divBdr>
    </w:div>
    <w:div w:id="2102986346">
      <w:marLeft w:val="0"/>
      <w:marRight w:val="0"/>
      <w:marTop w:val="0"/>
      <w:marBottom w:val="0"/>
      <w:divBdr>
        <w:top w:val="none" w:sz="0" w:space="0" w:color="auto"/>
        <w:left w:val="none" w:sz="0" w:space="0" w:color="auto"/>
        <w:bottom w:val="none" w:sz="0" w:space="0" w:color="auto"/>
        <w:right w:val="none" w:sz="0" w:space="0" w:color="auto"/>
      </w:divBdr>
    </w:div>
    <w:div w:id="21029863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ntra.tuni.fi/en/handbook?page=338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tuni.fi/en/handbook?page=338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ntra.tuni.fi/en/handbook?page=338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iploma\Asiakkaat\TTY\TTY_lomake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D9A41-9042-4F67-82CA-FA585E32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TTY_lomakemalli.dotx</Template>
  <TotalTime>0</TotalTime>
  <Pages>4</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TTY-lomake</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TTY-lomake</dc:title>
  <dc:subject/>
  <dc:creator/>
  <cp:keywords/>
  <dc:description/>
  <cp:lastModifiedBy/>
  <cp:revision>1</cp:revision>
  <dcterms:created xsi:type="dcterms:W3CDTF">2021-06-27T17:45:00Z</dcterms:created>
  <dcterms:modified xsi:type="dcterms:W3CDTF">2022-02-07T21:06:00Z</dcterms:modified>
</cp:coreProperties>
</file>